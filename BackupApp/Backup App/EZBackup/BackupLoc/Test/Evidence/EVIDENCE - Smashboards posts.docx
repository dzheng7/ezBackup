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77" w:rsidRDefault="00981877">
      <w:r>
        <w:t>@</w:t>
      </w:r>
      <w:hyperlink r:id="rId5" w:anchor="post13846759" w:history="1">
        <w:r w:rsidRPr="0096646A">
          <w:rPr>
            <w:rStyle w:val="Hyperlink"/>
          </w:rPr>
          <w:t>http://smashboards.com/showthread.php?p=13846759#post13846759</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 xml:space="preserve">kage </w:t>
      </w:r>
      <w:smartTag w:uri="urn:schemas-microsoft-com:office:smarttags" w:element="place">
        <w:smartTag w:uri="urn:schemas-microsoft-com:office:smarttags" w:element="City">
          <w:r>
            <w:rPr>
              <w:rFonts w:ascii="Tahoma" w:hAnsi="Tahoma" w:cs="Tahoma"/>
              <w:color w:val="46C89D"/>
              <w:sz w:val="20"/>
              <w:szCs w:val="20"/>
              <w:shd w:val="clear" w:color="auto" w:fill="171717"/>
            </w:rPr>
            <w:t>ur</w:t>
          </w:r>
        </w:smartTag>
      </w:smartTag>
      <w:r>
        <w:rPr>
          <w:rFonts w:ascii="Tahoma" w:hAnsi="Tahoma" w:cs="Tahoma"/>
          <w:color w:val="46C89D"/>
          <w:sz w:val="20"/>
          <w:szCs w:val="20"/>
          <w:shd w:val="clear" w:color="auto" w:fill="171717"/>
        </w:rPr>
        <w:t xml:space="preserve"> fkn crazy and understanding your posts [not that I ever do more than glance over them and laugh nowadays] is impossible.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 xml:space="preserve">foxlisk </w:t>
      </w:r>
      <w:smartTag w:uri="urn:schemas-microsoft-com:office:smarttags" w:element="place">
        <w:smartTag w:uri="urn:schemas-microsoft-com:office:smarttags" w:element="City">
          <w:r>
            <w:rPr>
              <w:rFonts w:ascii="Tahoma" w:hAnsi="Tahoma" w:cs="Tahoma"/>
              <w:color w:val="46C89D"/>
              <w:sz w:val="20"/>
              <w:szCs w:val="20"/>
              <w:shd w:val="clear" w:color="auto" w:fill="171717"/>
            </w:rPr>
            <w:t>ur</w:t>
          </w:r>
        </w:smartTag>
      </w:smartTag>
      <w:r>
        <w:rPr>
          <w:rFonts w:ascii="Tahoma" w:hAnsi="Tahoma" w:cs="Tahoma"/>
          <w:color w:val="46C89D"/>
          <w:sz w:val="20"/>
          <w:szCs w:val="20"/>
          <w:shd w:val="clear" w:color="auto" w:fill="171717"/>
        </w:rPr>
        <w:t xml:space="preserve"> just dumb. go die.</w:t>
      </w:r>
    </w:p>
    <w:p w:rsidR="00981877" w:rsidRDefault="00981877">
      <w:pPr>
        <w:rPr>
          <w:rFonts w:ascii="Tahoma" w:hAnsi="Tahoma" w:cs="Tahoma"/>
          <w:color w:val="46C89D"/>
          <w:sz w:val="20"/>
          <w:szCs w:val="20"/>
          <w:shd w:val="clear" w:color="auto" w:fill="171717"/>
        </w:rPr>
      </w:pPr>
    </w:p>
    <w:p w:rsidR="00981877" w:rsidRDefault="00981877">
      <w:hyperlink r:id="rId6" w:anchor="post13847439" w:history="1">
        <w:r w:rsidRPr="0096646A">
          <w:rPr>
            <w:rStyle w:val="Hyperlink"/>
          </w:rPr>
          <w:t>http://smashboards.com/showthread.php?p=13847439#post13847439</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@Druggedfox: lol I agree tbh, im just being retarded on the boards.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 xml:space="preserve">@Twebb. </w:t>
      </w:r>
      <w:smartTag w:uri="urn:schemas-microsoft-com:office:smarttags" w:element="place">
        <w:smartTag w:uri="urn:schemas-microsoft-com:office:smarttags" w:element="City">
          <w:r>
            <w:rPr>
              <w:rFonts w:ascii="Tahoma" w:hAnsi="Tahoma" w:cs="Tahoma"/>
              <w:color w:val="46C89D"/>
              <w:sz w:val="20"/>
              <w:szCs w:val="20"/>
              <w:shd w:val="clear" w:color="auto" w:fill="171717"/>
            </w:rPr>
            <w:t>Ur</w:t>
          </w:r>
        </w:smartTag>
      </w:smartTag>
      <w:r>
        <w:rPr>
          <w:rFonts w:ascii="Tahoma" w:hAnsi="Tahoma" w:cs="Tahoma"/>
          <w:color w:val="46C89D"/>
          <w:sz w:val="20"/>
          <w:szCs w:val="20"/>
          <w:shd w:val="clear" w:color="auto" w:fill="171717"/>
        </w:rPr>
        <w:t xml:space="preserve"> dumb.</w:t>
      </w:r>
      <w:r>
        <w:rPr>
          <w:rFonts w:ascii="Tahoma" w:hAnsi="Tahoma" w:cs="Tahoma"/>
          <w:color w:val="46C89D"/>
          <w:sz w:val="20"/>
          <w:szCs w:val="20"/>
        </w:rPr>
        <w:br/>
      </w:r>
      <w:r>
        <w:rPr>
          <w:rFonts w:ascii="Tahoma" w:hAnsi="Tahoma" w:cs="Tahoma"/>
          <w:color w:val="46C89D"/>
          <w:sz w:val="20"/>
          <w:szCs w:val="20"/>
          <w:shd w:val="clear" w:color="auto" w:fill="171717"/>
        </w:rPr>
        <w:t>Vanz beat Jman last time (and hax), while S2j and lovage beat him</w:t>
      </w:r>
      <w:r>
        <w:rPr>
          <w:rFonts w:ascii="Tahoma" w:hAnsi="Tahoma" w:cs="Tahoma"/>
          <w:color w:val="46C89D"/>
          <w:sz w:val="20"/>
          <w:szCs w:val="20"/>
        </w:rPr>
        <w:br/>
      </w:r>
      <w:r>
        <w:rPr>
          <w:rFonts w:ascii="Tahoma" w:hAnsi="Tahoma" w:cs="Tahoma"/>
          <w:color w:val="46C89D"/>
          <w:sz w:val="20"/>
          <w:szCs w:val="20"/>
          <w:shd w:val="clear" w:color="auto" w:fill="171717"/>
        </w:rPr>
        <w:t>Lovage beat hax</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comparing teczero and kk isnt fair imho either</w:t>
      </w:r>
    </w:p>
    <w:p w:rsidR="00981877" w:rsidRDefault="00981877">
      <w:hyperlink r:id="rId7" w:anchor="post13847752" w:history="1">
        <w:r w:rsidRPr="0096646A">
          <w:rPr>
            <w:rStyle w:val="Hyperlink"/>
          </w:rPr>
          <w:t>http://smashboards.com/showthread.php?p=13847752#post13847752</w:t>
        </w:r>
      </w:hyperlink>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D360ED" w:rsidRDefault="00981877" w:rsidP="00D360ED">
            <w:pPr>
              <w:spacing w:after="0" w:line="240" w:lineRule="auto"/>
              <w:rPr>
                <w:rFonts w:ascii="Tahoma" w:hAnsi="Tahoma" w:cs="Tahoma"/>
                <w:color w:val="FFFFFF"/>
                <w:sz w:val="20"/>
                <w:szCs w:val="20"/>
              </w:rPr>
            </w:pPr>
            <w:r w:rsidRPr="00D360ED">
              <w:rPr>
                <w:rFonts w:ascii="Tahoma" w:hAnsi="Tahoma" w:cs="Tahoma"/>
                <w:color w:val="FFFFFF"/>
                <w:sz w:val="20"/>
                <w:szCs w:val="20"/>
              </w:rPr>
              <w:t>Originally Posted by </w:t>
            </w:r>
            <w:r w:rsidRPr="00D360ED">
              <w:rPr>
                <w:rFonts w:ascii="Tahoma" w:hAnsi="Tahoma" w:cs="Tahoma"/>
                <w:b/>
                <w:bCs/>
                <w:color w:val="FFFFFF"/>
                <w:sz w:val="20"/>
                <w:szCs w:val="20"/>
              </w:rPr>
              <w:t>JPOBS</w:t>
            </w:r>
            <w:r w:rsidRPr="00D360ED">
              <w:rPr>
                <w:rFonts w:ascii="Tahoma" w:hAnsi="Tahoma" w:cs="Tahoma"/>
                <w:color w:val="FFFFFF"/>
                <w:sz w:val="20"/>
                <w:szCs w:val="20"/>
              </w:rPr>
              <w:t> </w:t>
            </w:r>
            <w:hyperlink r:id="rId8" w:anchor="post13847716" w:history="1">
              <w:r w:rsidRPr="00131DE5">
                <w:rPr>
                  <w:rFonts w:ascii="Tahoma" w:hAnsi="Tahoma" w:cs="Tahoma"/>
                  <w:noProof/>
                  <w:color w:val="B4B2AF"/>
                  <w:sz w:val="20"/>
                  <w:szCs w:val="20"/>
                  <w:lang w:eastAsia="zh-CN"/>
                </w:rPr>
                <w:pict>
                  <v:shape id="Picture 2" o:spid="_x0000_i1026" type="#_x0000_t75" alt="View Post" href="http://smashboards.com/showthread.php?p=138477#post138477" style="width:9pt;height:9pt;visibility:visible" o:button="t">
                    <v:fill o:detectmouseclick="t"/>
                    <v:imagedata r:id="rId9" o:title=""/>
                  </v:shape>
                </w:pict>
              </w:r>
            </w:hyperlink>
          </w:p>
          <w:p w:rsidR="00981877" w:rsidRPr="00D360ED" w:rsidRDefault="00981877" w:rsidP="00D360ED">
            <w:pPr>
              <w:spacing w:after="0" w:line="240" w:lineRule="auto"/>
              <w:rPr>
                <w:rFonts w:ascii="Tahoma" w:hAnsi="Tahoma" w:cs="Tahoma"/>
                <w:i/>
                <w:iCs/>
                <w:color w:val="FFFFFF"/>
                <w:sz w:val="20"/>
                <w:szCs w:val="20"/>
              </w:rPr>
            </w:pPr>
            <w:r w:rsidRPr="00D360ED">
              <w:rPr>
                <w:rFonts w:ascii="Tahoma" w:hAnsi="Tahoma" w:cs="Tahoma"/>
                <w:i/>
                <w:iCs/>
                <w:color w:val="FFFFFF"/>
                <w:sz w:val="20"/>
                <w:szCs w:val="20"/>
              </w:rPr>
              <w:t>the difference is that leffen, unlike most other people who like to ruffle feathers, is actually good at maylay, and might actually beat the people he's trash talking</w:t>
            </w:r>
          </w:p>
        </w:tc>
      </w:tr>
    </w:tbl>
    <w:p w:rsidR="00981877" w:rsidRDefault="00981877">
      <w:pPr>
        <w:rPr>
          <w:rFonts w:ascii="Tahoma" w:hAnsi="Tahoma" w:cs="Tahoma"/>
          <w:color w:val="46C89D"/>
          <w:sz w:val="20"/>
          <w:szCs w:val="20"/>
          <w:shd w:val="clear" w:color="auto" w:fill="171717"/>
        </w:rPr>
      </w:pPr>
      <w:r w:rsidRPr="00D360ED">
        <w:rPr>
          <w:rFonts w:ascii="Tahoma" w:hAnsi="Tahoma" w:cs="Tahoma"/>
          <w:color w:val="46C89D"/>
          <w:sz w:val="20"/>
          <w:szCs w:val="20"/>
          <w:shd w:val="clear" w:color="auto" w:fill="171717"/>
        </w:rPr>
        <w:t>lol, thats the thing</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 xml:space="preserve">everyone wishes that I was much worse here in </w:t>
      </w:r>
      <w:smartTag w:uri="urn:schemas-microsoft-com:office:smarttags" w:element="place">
        <w:smartTag w:uri="urn:schemas-microsoft-com:office:smarttags" w:element="country-region">
          <w:r w:rsidRPr="00D360ED">
            <w:rPr>
              <w:rFonts w:ascii="Tahoma" w:hAnsi="Tahoma" w:cs="Tahoma"/>
              <w:color w:val="46C89D"/>
              <w:sz w:val="20"/>
              <w:szCs w:val="20"/>
              <w:shd w:val="clear" w:color="auto" w:fill="171717"/>
            </w:rPr>
            <w:t>sweden</w:t>
          </w:r>
        </w:smartTag>
      </w:smartTag>
      <w:r w:rsidRPr="00D360ED">
        <w:rPr>
          <w:rFonts w:ascii="Tahoma" w:hAnsi="Tahoma" w:cs="Tahoma"/>
          <w:color w:val="46C89D"/>
          <w:sz w:val="20"/>
          <w:szCs w:val="20"/>
          <w:shd w:val="clear" w:color="auto" w:fill="171717"/>
        </w:rPr>
        <w:t xml:space="preserve"> too.</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first months of me playing:</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did a top 10 list, said that the 4th (dev) wasnt that good</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people shouted at me, omg your just a new player, it doesnt matter how talented you are, you will NEVER beat him and he could 4 stock you in his sleep.</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2-0d him next tournament.</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and lots of</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ima be top 2 when I've played a year</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no omg lol</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but so I was</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and now with this yoshi thing:</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omg you'll never beat ME with YOSHI.</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won my 3 first tournaments with him annihilating everyone</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sometimes I wonder what its like not to be talented, to actually suck like most ppl.</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people would flame me so much more lol and I would just look like kage trying to major in physics.</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but then I spew arrogant bull**** over the internet 5 minutes later because I can.</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I may be cocky/confident, but im not OVERconfident. Im just exactly as arrogant, cocky and confident that I need to be to be to win and to show the truth (when debating, I dont sugar coat, at all).</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pp has also realized this lately which is why you see him be more "cocky" etc.</w:t>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if you're aiming for the top, then you need to be.</w:t>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rPr>
        <w:br/>
      </w:r>
      <w:r w:rsidRPr="00D360ED">
        <w:rPr>
          <w:rFonts w:ascii="Tahoma" w:hAnsi="Tahoma" w:cs="Tahoma"/>
          <w:color w:val="46C89D"/>
          <w:sz w:val="20"/>
          <w:szCs w:val="20"/>
          <w:shd w:val="clear" w:color="auto" w:fill="171717"/>
        </w:rPr>
        <w:t>sveet. you're right. I'd never face you to begin with. I don't do amateur brackets.</w:t>
      </w:r>
    </w:p>
    <w:p w:rsidR="00981877" w:rsidRDefault="00981877">
      <w:hyperlink r:id="rId10" w:anchor="post13847783" w:history="1">
        <w:r w:rsidRPr="0096646A">
          <w:rPr>
            <w:rStyle w:val="Hyperlink"/>
          </w:rPr>
          <w:t>http://smashboards.com/showthread.php?p=13847783#post13847783</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the key is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to use lots of arrogant thrash talk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juuuuust the right amount of truth and basis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makes people tingle</w:t>
      </w:r>
    </w:p>
    <w:p w:rsidR="00981877" w:rsidRDefault="00981877">
      <w:hyperlink r:id="rId11" w:anchor="post13847957" w:history="1">
        <w:r w:rsidRPr="0096646A">
          <w:rPr>
            <w:rStyle w:val="Hyperlink"/>
          </w:rPr>
          <w:t>http://smashboards.com/showthread.php?p=13847957#post13847957</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my squirtle vs your ganon was: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raped you.</w:t>
      </w:r>
      <w:r>
        <w:rPr>
          <w:rFonts w:ascii="Tahoma" w:hAnsi="Tahoma" w:cs="Tahoma"/>
          <w:color w:val="46C89D"/>
          <w:sz w:val="20"/>
          <w:szCs w:val="20"/>
        </w:rPr>
        <w:br/>
      </w:r>
      <w:r>
        <w:rPr>
          <w:rFonts w:ascii="Tahoma" w:hAnsi="Tahoma" w:cs="Tahoma"/>
          <w:color w:val="46C89D"/>
          <w:sz w:val="20"/>
          <w:szCs w:val="20"/>
          <w:shd w:val="clear" w:color="auto" w:fill="171717"/>
        </w:rPr>
        <w:t>had you offstage, you had to up b, I had ~20%</w:t>
      </w:r>
      <w:r>
        <w:rPr>
          <w:rFonts w:ascii="Tahoma" w:hAnsi="Tahoma" w:cs="Tahoma"/>
          <w:color w:val="46C89D"/>
          <w:sz w:val="20"/>
          <w:szCs w:val="20"/>
        </w:rPr>
        <w:br/>
      </w:r>
      <w:r>
        <w:rPr>
          <w:rFonts w:ascii="Tahoma" w:hAnsi="Tahoma" w:cs="Tahoma"/>
          <w:color w:val="46C89D"/>
          <w:sz w:val="20"/>
          <w:szCs w:val="20"/>
          <w:shd w:val="clear" w:color="auto" w:fill="171717"/>
        </w:rPr>
        <w:t>I sd during the edgeguard (no hits or anything)</w:t>
      </w:r>
      <w:r>
        <w:rPr>
          <w:rFonts w:ascii="Tahoma" w:hAnsi="Tahoma" w:cs="Tahoma"/>
          <w:color w:val="46C89D"/>
          <w:sz w:val="20"/>
          <w:szCs w:val="20"/>
        </w:rPr>
        <w:br/>
      </w:r>
      <w:r>
        <w:rPr>
          <w:rFonts w:ascii="Tahoma" w:hAnsi="Tahoma" w:cs="Tahoma"/>
          <w:color w:val="46C89D"/>
          <w:sz w:val="20"/>
          <w:szCs w:val="20"/>
          <w:shd w:val="clear" w:color="auto" w:fill="171717"/>
        </w:rPr>
        <w:t>repeat 2 times.</w:t>
      </w:r>
      <w:r>
        <w:rPr>
          <w:rFonts w:ascii="Tahoma" w:hAnsi="Tahoma" w:cs="Tahoma"/>
          <w:color w:val="46C89D"/>
          <w:sz w:val="20"/>
          <w:szCs w:val="20"/>
        </w:rPr>
        <w:br/>
      </w:r>
      <w:r>
        <w:rPr>
          <w:rFonts w:ascii="Tahoma" w:hAnsi="Tahoma" w:cs="Tahoma"/>
          <w:color w:val="46C89D"/>
          <w:sz w:val="20"/>
          <w:szCs w:val="20"/>
          <w:shd w:val="clear" w:color="auto" w:fill="171717"/>
        </w:rPr>
        <w:t>killed you with an edgeguard</w:t>
      </w:r>
      <w:r>
        <w:rPr>
          <w:rFonts w:ascii="Tahoma" w:hAnsi="Tahoma" w:cs="Tahoma"/>
          <w:color w:val="46C89D"/>
          <w:sz w:val="20"/>
          <w:szCs w:val="20"/>
        </w:rPr>
        <w:br/>
      </w:r>
      <w:r>
        <w:rPr>
          <w:rFonts w:ascii="Tahoma" w:hAnsi="Tahoma" w:cs="Tahoma"/>
          <w:color w:val="46C89D"/>
          <w:sz w:val="20"/>
          <w:szCs w:val="20"/>
          <w:shd w:val="clear" w:color="auto" w:fill="171717"/>
        </w:rPr>
        <w:t>throw you off at 70% next stock, sd for the fourth 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first time playing squirtle, and you would've gotten annihilated if I didn't SD FOUR TIMES (all under 40% looooool).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so yeah, have fun "owning" me.</w:t>
      </w:r>
    </w:p>
    <w:p w:rsidR="00981877" w:rsidRDefault="00981877">
      <w:hyperlink r:id="rId12" w:anchor="post13848044" w:history="1">
        <w:r w:rsidRPr="0096646A">
          <w:rPr>
            <w:rStyle w:val="Hyperlink"/>
          </w:rPr>
          <w:t>http://smashboards.com/showthread.php?p=13848044#post13848044</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why would anyone care about what your point was kage.</w:t>
      </w:r>
    </w:p>
    <w:p w:rsidR="00981877" w:rsidRDefault="00981877">
      <w:hyperlink r:id="rId13" w:anchor="post13848094" w:history="1">
        <w:r w:rsidRPr="0096646A">
          <w:rPr>
            <w:rStyle w:val="Hyperlink"/>
          </w:rPr>
          <w:t>http://smashboards.com/showthread.php?p=13848094#post13848094</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kage knows a lot about consistency</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 places consistently outside of top 5 in canada, every god damn time</w:t>
      </w:r>
    </w:p>
    <w:p w:rsidR="00981877" w:rsidRDefault="00981877">
      <w:hyperlink r:id="rId14" w:anchor="post13869863" w:history="1">
        <w:r w:rsidRPr="0096646A">
          <w:rPr>
            <w:rStyle w:val="Hyperlink"/>
          </w:rPr>
          <w:t>http://smashboards.com/showthread.php?p=13869863#post13869863</w:t>
        </w:r>
      </w:hyperlink>
    </w:p>
    <w:p w:rsidR="00981877" w:rsidRPr="001960E9" w:rsidRDefault="00981877" w:rsidP="001960E9">
      <w:pPr>
        <w:spacing w:after="0" w:line="240" w:lineRule="auto"/>
        <w:rPr>
          <w:rFonts w:ascii="Tahoma" w:hAnsi="Tahoma" w:cs="Tahoma"/>
          <w:color w:val="46C89D"/>
          <w:sz w:val="20"/>
          <w:szCs w:val="20"/>
        </w:rPr>
      </w:pPr>
      <w:r w:rsidRPr="001960E9">
        <w:rPr>
          <w:rFonts w:ascii="Tahoma" w:hAnsi="Tahoma" w:cs="Tahoma"/>
          <w:color w:val="46C89D"/>
          <w:sz w:val="20"/>
          <w:szCs w:val="20"/>
        </w:rPr>
        <w:t>^somuchthat</w:t>
      </w:r>
      <w:r w:rsidRPr="001960E9">
        <w:rPr>
          <w:rFonts w:ascii="Tahoma" w:hAnsi="Tahoma" w:cs="Tahoma"/>
          <w:color w:val="46C89D"/>
          <w:sz w:val="20"/>
          <w:szCs w:val="20"/>
        </w:rPr>
        <w:br/>
      </w:r>
      <w:r w:rsidRPr="001960E9">
        <w:rPr>
          <w:rFonts w:ascii="Tahoma" w:hAnsi="Tahoma" w:cs="Tahoma"/>
          <w:color w:val="46C89D"/>
          <w:sz w:val="20"/>
          <w:szCs w:val="20"/>
        </w:rPr>
        <w:br/>
        <w:t>listen to peefs podcast</w:t>
      </w:r>
      <w:r w:rsidRPr="001960E9">
        <w:rPr>
          <w:rFonts w:ascii="Tahoma" w:hAnsi="Tahoma" w:cs="Tahoma"/>
          <w:color w:val="46C89D"/>
          <w:sz w:val="20"/>
          <w:szCs w:val="20"/>
        </w:rPr>
        <w:br/>
      </w:r>
      <w:r w:rsidRPr="001960E9">
        <w:rPr>
          <w:rFonts w:ascii="Tahoma" w:hAnsi="Tahoma" w:cs="Tahoma"/>
          <w:color w:val="46C89D"/>
          <w:sz w:val="20"/>
          <w:szCs w:val="20"/>
        </w:rPr>
        <w:br/>
        <w:t>"OMG FALCON HAS NO OPTIONS VS CROUCH CANCELING"</w:t>
      </w:r>
      <w:r w:rsidRPr="001960E9">
        <w:rPr>
          <w:rFonts w:ascii="Tahoma" w:hAnsi="Tahoma" w:cs="Tahoma"/>
          <w:color w:val="46C89D"/>
          <w:sz w:val="20"/>
          <w:szCs w:val="20"/>
        </w:rPr>
        <w:br/>
        <w:t>"PEACH BEATS EVERYTHING IN FRAME PERFECT WORLD WITH DASH ATTACK"&lt;-not kidding, he literally said that falcon cannot do "anything" against it and if you punished (by shielding, jumping) it you were playing suboptimally so that didnt count</w:t>
      </w:r>
      <w:r w:rsidRPr="001960E9">
        <w:rPr>
          <w:rFonts w:ascii="Tahoma" w:hAnsi="Tahoma" w:cs="Tahoma"/>
          <w:color w:val="46C89D"/>
          <w:sz w:val="20"/>
          <w:szCs w:val="20"/>
        </w:rPr>
        <w:br/>
        <w:t>"FALCON CANNOT DO ANYTHING VS PEACH"</w:t>
      </w:r>
      <w:r w:rsidRPr="001960E9">
        <w:rPr>
          <w:rFonts w:ascii="Tahoma" w:hAnsi="Tahoma" w:cs="Tahoma"/>
          <w:color w:val="46C89D"/>
          <w:sz w:val="20"/>
          <w:szCs w:val="20"/>
        </w:rPr>
        <w:br/>
        <w:t>"TAJ BEAT ME ONLY ONLY BECAUSE HE GAYED ME OUT, I WOULDVE WON SO EASY IF HE HAD APPROACHED, OMG I WISH THE SET WAS UP ON YOUTUBE SO EVERYONE COULD SEE HOW I JUST GOT GAYED AND DIDNT DESERVE TO LOSE"</w:t>
      </w:r>
      <w:r w:rsidRPr="001960E9">
        <w:rPr>
          <w:rFonts w:ascii="Tahoma" w:hAnsi="Tahoma" w:cs="Tahoma"/>
          <w:color w:val="46C89D"/>
          <w:sz w:val="20"/>
          <w:szCs w:val="20"/>
        </w:rPr>
        <w:br/>
      </w:r>
      <w:r w:rsidRPr="001960E9">
        <w:rPr>
          <w:rFonts w:ascii="Tahoma" w:hAnsi="Tahoma" w:cs="Tahoma"/>
          <w:color w:val="46C89D"/>
          <w:sz w:val="20"/>
          <w:szCs w:val="20"/>
        </w:rPr>
        <w:br/>
        <w:t>the sad part was that people actually agreed with him </w:t>
      </w:r>
      <w:r w:rsidRPr="001960E9">
        <w:rPr>
          <w:rFonts w:ascii="Tahoma" w:hAnsi="Tahoma" w:cs="Tahoma"/>
          <w:color w:val="46C89D"/>
          <w:sz w:val="20"/>
          <w:szCs w:val="20"/>
        </w:rPr>
        <w:br/>
      </w:r>
      <w:r w:rsidRPr="001960E9">
        <w:rPr>
          <w:rFonts w:ascii="Tahoma" w:hAnsi="Tahoma" w:cs="Tahoma"/>
          <w:color w:val="46C89D"/>
          <w:sz w:val="20"/>
          <w:szCs w:val="20"/>
        </w:rPr>
        <w:br/>
      </w:r>
      <w:r w:rsidRPr="001960E9">
        <w:rPr>
          <w:rFonts w:ascii="Tahoma" w:hAnsi="Tahoma" w:cs="Tahoma"/>
          <w:color w:val="46C89D"/>
          <w:sz w:val="20"/>
          <w:szCs w:val="20"/>
        </w:rPr>
        <w:br/>
      </w:r>
      <w:r w:rsidRPr="001960E9">
        <w:rPr>
          <w:rFonts w:ascii="Tahoma" w:hAnsi="Tahoma" w:cs="Tahoma"/>
          <w:color w:val="46C89D"/>
          <w:sz w:val="20"/>
          <w:szCs w:val="20"/>
        </w:rPr>
        <w:br/>
        <w:t>all this iirc one week after him and Jman lost to VanZ</w:t>
      </w:r>
      <w:r w:rsidRPr="001960E9">
        <w:rPr>
          <w:rFonts w:ascii="Tahoma" w:hAnsi="Tahoma" w:cs="Tahoma"/>
          <w:color w:val="46C89D"/>
          <w:sz w:val="20"/>
          <w:szCs w:val="20"/>
        </w:rPr>
        <w:br/>
      </w:r>
      <w:r w:rsidRPr="00131DE5">
        <w:rPr>
          <w:rFonts w:ascii="Tahoma" w:hAnsi="Tahoma" w:cs="Tahoma"/>
          <w:noProof/>
          <w:color w:val="46C89D"/>
          <w:sz w:val="20"/>
          <w:szCs w:val="20"/>
          <w:lang w:eastAsia="zh-CN"/>
        </w:rPr>
        <w:pict>
          <v:shape id="Picture 3" o:spid="_x0000_i1027" type="#_x0000_t75" alt="http://smashboards.com/images/smilies/wink.gif" style="width:11.5pt;height:11.5pt;visibility:visible">
            <v:imagedata r:id="rId15" o:title=""/>
          </v:shape>
        </w:pict>
      </w:r>
    </w:p>
    <w:p w:rsidR="00981877" w:rsidRDefault="00981877"/>
    <w:p w:rsidR="00981877" w:rsidRDefault="00981877">
      <w:hyperlink r:id="rId16" w:anchor="post13911988" w:history="1">
        <w:r w:rsidRPr="0096646A">
          <w:rPr>
            <w:rStyle w:val="Hyperlink"/>
          </w:rPr>
          <w:t>http://smashboards.com/showthread.php?p=13911988#post13911988</w:t>
        </w:r>
      </w:hyperlink>
    </w:p>
    <w:p w:rsidR="00981877" w:rsidRPr="001960E9" w:rsidRDefault="00981877" w:rsidP="001960E9">
      <w:pPr>
        <w:spacing w:after="0" w:line="240" w:lineRule="auto"/>
        <w:rPr>
          <w:rFonts w:ascii="Tahoma" w:hAnsi="Tahoma" w:cs="Tahoma"/>
          <w:color w:val="46C89D"/>
          <w:sz w:val="20"/>
          <w:szCs w:val="20"/>
        </w:rPr>
      </w:pPr>
      <w:r w:rsidRPr="001960E9">
        <w:rPr>
          <w:rFonts w:ascii="Tahoma" w:hAnsi="Tahoma" w:cs="Tahoma"/>
          <w:color w:val="46C89D"/>
          <w:sz w:val="20"/>
          <w:szCs w:val="20"/>
        </w:rPr>
        <w:t>**** off you tall ****</w:t>
      </w:r>
      <w:r w:rsidRPr="001960E9">
        <w:rPr>
          <w:rFonts w:ascii="Tahoma" w:hAnsi="Tahoma" w:cs="Tahoma"/>
          <w:color w:val="46C89D"/>
          <w:sz w:val="20"/>
          <w:szCs w:val="20"/>
        </w:rPr>
        <w:br/>
        <w:t>even if they're johns, they're still true and everyone who was there at the venue knows what I'm talking about</w:t>
      </w:r>
      <w:r w:rsidRPr="001960E9">
        <w:rPr>
          <w:rFonts w:ascii="Tahoma" w:hAnsi="Tahoma" w:cs="Tahoma"/>
          <w:color w:val="46C89D"/>
          <w:sz w:val="20"/>
          <w:szCs w:val="20"/>
        </w:rPr>
        <w:br/>
      </w:r>
      <w:r w:rsidRPr="001960E9">
        <w:rPr>
          <w:rFonts w:ascii="Tahoma" w:hAnsi="Tahoma" w:cs="Tahoma"/>
          <w:color w:val="46C89D"/>
          <w:sz w:val="20"/>
          <w:szCs w:val="20"/>
        </w:rPr>
        <w:br/>
        <w:t>but I see how you don't think its rape</w:t>
      </w:r>
      <w:r w:rsidRPr="001960E9">
        <w:rPr>
          <w:rFonts w:ascii="Tahoma" w:hAnsi="Tahoma" w:cs="Tahoma"/>
          <w:color w:val="46C89D"/>
          <w:sz w:val="20"/>
          <w:szCs w:val="20"/>
        </w:rPr>
        <w:br/>
        <w:t>if you're from denmark you're always behind a stock</w:t>
      </w:r>
    </w:p>
    <w:p w:rsidR="00981877" w:rsidRDefault="00981877"/>
    <w:p w:rsidR="00981877" w:rsidRDefault="00981877">
      <w:hyperlink r:id="rId17" w:anchor="post13957074" w:history="1">
        <w:r w:rsidRPr="0096646A">
          <w:rPr>
            <w:rStyle w:val="Hyperlink"/>
          </w:rPr>
          <w:t>http://smashboards.com/showthread.php?p=13957074#post13957074</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He doesn't anymore anymore, that was my ****ing point around ~25 fox players with only 8 falco players... and G2 had similar results and now the best falco MAIN (I dont consider mango a falco main, even if thats his best character) lost to the best Fox (Javi)</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Fox has always outperformed Falco in the past too except for PP winning with Falco (all previous nationals had more fox players in bracket more or less)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Please quote your ****ing sources of Falcos raping foxes or stfu please, and don't be that stupid to use friendlies as your argument again, please.</w:t>
      </w:r>
    </w:p>
    <w:p w:rsidR="00981877" w:rsidRDefault="00981877">
      <w:hyperlink r:id="rId18" w:anchor="post13966936" w:history="1">
        <w:r w:rsidRPr="0096646A">
          <w:rPr>
            <w:rStyle w:val="Hyperlink"/>
          </w:rPr>
          <w:t>http://smashboards.com/showthread.php?p=13966936#post13966936</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lmfao the difference between marth (and a little CF) and the rest is pretty ****ing hilarious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get over yourself.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please</w:t>
      </w:r>
    </w:p>
    <w:p w:rsidR="00981877" w:rsidRDefault="00981877">
      <w:hyperlink r:id="rId19" w:anchor="post13973865" w:history="1">
        <w:r w:rsidRPr="0096646A">
          <w:rPr>
            <w:rStyle w:val="Hyperlink"/>
          </w:rPr>
          <w:t>http://smashboards.com/showthread.php?p=13973865#post13973865</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france sucks **** tho ;D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srsly though, Marth is THE most successful character by far, are you guys seriously so retarded that you think that he can't win anymore just because of a little metagame change?</w:t>
      </w:r>
    </w:p>
    <w:p w:rsidR="00981877" w:rsidRDefault="00981877">
      <w:hyperlink r:id="rId20" w:anchor="post13974167" w:history="1">
        <w:r w:rsidRPr="0096646A">
          <w:rPr>
            <w:rStyle w:val="Hyperlink"/>
          </w:rPr>
          <w:t>http://smashboards.com/showthread.php?p=13974167#post13974167</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 really don't understand the word successful do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****ing retard</w:t>
      </w:r>
    </w:p>
    <w:p w:rsidR="00981877" w:rsidRDefault="00981877">
      <w:hyperlink r:id="rId21" w:anchor="post13975975" w:history="1">
        <w:r w:rsidRPr="0096646A">
          <w:rPr>
            <w:rStyle w:val="Hyperlink"/>
          </w:rPr>
          <w:t>http://smashboards.com/showthread.php?p=13975975#post13975975</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lmao, thats hilarious. Because, you know, I were playing at my full potential just like everyone else were. After maining fox for a whole month its very clear that I'll never to get better and that the only answer is to cop out to different characters like you do with spacies (I guess thats the logic you need to use to be able to be emo when maining marth, lmao)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were also so impressed by you beating Ice who was also playing really great. Oh and that part about you not punishing any of his habits before your friends did the hard part for you and started screaming out instructions every 5 seconds. But I guess you, coincidentally, didn't hear any of that AND started doing these things just by random! How weird that you haven't traveled to any big tournaments outside of the East coast too!</w:t>
      </w:r>
      <w:r>
        <w:rPr>
          <w:rFonts w:ascii="Tahoma" w:hAnsi="Tahoma" w:cs="Tahoma"/>
          <w:color w:val="46C89D"/>
          <w:sz w:val="20"/>
          <w:szCs w:val="20"/>
        </w:rPr>
        <w:br/>
      </w:r>
      <w:r>
        <w:rPr>
          <w:rFonts w:ascii="Tahoma" w:hAnsi="Tahoma" w:cs="Tahoma"/>
          <w:color w:val="46C89D"/>
          <w:sz w:val="20"/>
          <w:szCs w:val="20"/>
          <w:shd w:val="clear" w:color="auto" w:fill="171717"/>
        </w:rPr>
        <w:t>#No sarcasm and #Always relying on coaching to win your games totally fair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yeah thrashtalk!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really, thanks. Thanks for being that insecure ******* whos flaming THE ONLY PERSON who has suggested something even remotely practical for months. People like you always come out to prove to me that, there is indeed nothing to gain from giving people advice to the whiny girls that are marth players.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@PP</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I'll answer and further explain some of my points later, it'll probably be in a PM though because the marths boards just ****ing disgust me lmao.</w:t>
      </w:r>
      <w:r>
        <w:rPr>
          <w:rFonts w:ascii="Tahoma" w:hAnsi="Tahoma" w:cs="Tahoma"/>
          <w:color w:val="46C89D"/>
          <w:sz w:val="20"/>
          <w:szCs w:val="20"/>
        </w:rPr>
        <w:br/>
      </w:r>
      <w:r>
        <w:rPr>
          <w:rFonts w:ascii="Tahoma" w:hAnsi="Tahoma" w:cs="Tahoma"/>
          <w:color w:val="46C89D"/>
          <w:sz w:val="20"/>
          <w:szCs w:val="20"/>
          <w:shd w:val="clear" w:color="auto" w:fill="171717"/>
        </w:rPr>
        <w:t>I'd honestly just see all the current marth mains fall apart and quit smash so that when a good player starts actually MAINING him they can come crawling back</w:t>
      </w:r>
    </w:p>
    <w:p w:rsidR="00981877" w:rsidRDefault="00981877">
      <w:hyperlink r:id="rId22" w:anchor="post13976401" w:history="1">
        <w:r w:rsidRPr="0096646A">
          <w:rPr>
            <w:rStyle w:val="Hyperlink"/>
          </w:rPr>
          <w:t>http://smashboards.com/showthread.php?p=13976401#post13976401</w:t>
        </w:r>
      </w:hyperlink>
    </w:p>
    <w:p w:rsidR="00981877" w:rsidRPr="00F3001A" w:rsidRDefault="00981877" w:rsidP="00F3001A">
      <w:pPr>
        <w:spacing w:after="0" w:line="240" w:lineRule="auto"/>
        <w:rPr>
          <w:rFonts w:ascii="Times New Roman" w:hAnsi="Times New Roman"/>
          <w:sz w:val="24"/>
          <w:szCs w:val="24"/>
        </w:rPr>
      </w:pPr>
      <w:r w:rsidRPr="00F3001A">
        <w:rPr>
          <w:rFonts w:ascii="Tahoma" w:hAnsi="Tahoma" w:cs="Tahoma"/>
          <w:color w:val="46C89D"/>
          <w:sz w:val="20"/>
          <w:szCs w:val="20"/>
          <w:shd w:val="clear" w:color="auto" w:fill="171717"/>
        </w:rPr>
        <w:t>LOOOOOOOOOOOLLLLL thank you</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so leme get this straight.</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"Im not insecure "</w:t>
      </w:r>
    </w:p>
    <w:p w:rsidR="00981877" w:rsidRPr="00F3001A" w:rsidRDefault="00981877" w:rsidP="00F3001A">
      <w:pPr>
        <w:shd w:val="clear" w:color="auto" w:fill="171717"/>
        <w:spacing w:line="240" w:lineRule="auto"/>
        <w:rPr>
          <w:rFonts w:ascii="Tahoma" w:hAnsi="Tahoma" w:cs="Tahoma"/>
          <w:color w:val="46C89D"/>
          <w:sz w:val="17"/>
          <w:szCs w:val="17"/>
        </w:rPr>
      </w:pPr>
      <w:r w:rsidRPr="00F3001A">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F3001A" w:rsidRDefault="00981877" w:rsidP="00F3001A">
            <w:pPr>
              <w:spacing w:after="0" w:line="240" w:lineRule="auto"/>
              <w:rPr>
                <w:rFonts w:ascii="Tahoma" w:hAnsi="Tahoma" w:cs="Tahoma"/>
                <w:color w:val="FFFFFF"/>
                <w:sz w:val="20"/>
                <w:szCs w:val="20"/>
              </w:rPr>
            </w:pPr>
            <w:r w:rsidRPr="00F3001A">
              <w:rPr>
                <w:rFonts w:ascii="Tahoma" w:hAnsi="Tahoma" w:cs="Tahoma"/>
                <w:color w:val="FFFFFF"/>
                <w:sz w:val="20"/>
                <w:szCs w:val="20"/>
              </w:rPr>
              <w:t>I have tough skin buddy, I took a jab at you and guess what I made the baby cry.</w:t>
            </w:r>
            <w:r w:rsidRPr="00F3001A">
              <w:rPr>
                <w:rFonts w:ascii="Tahoma" w:hAnsi="Tahoma" w:cs="Tahoma"/>
                <w:color w:val="FFFFFF"/>
                <w:sz w:val="20"/>
                <w:szCs w:val="20"/>
              </w:rPr>
              <w:br/>
            </w:r>
            <w:r w:rsidRPr="00F3001A">
              <w:rPr>
                <w:rFonts w:ascii="Tahoma" w:hAnsi="Tahoma" w:cs="Tahoma"/>
                <w:color w:val="FFFFFF"/>
                <w:sz w:val="20"/>
                <w:szCs w:val="20"/>
              </w:rPr>
              <w:br/>
              <w:t>I dont know why people are always so "leffen youre so mean on the boards" or "why are you such a ****". It isnt neccesary because hes the definition of keyboard warrior, talks all that **** on the boards but dnt say **** in real life. Anyone that knows me knows im honest and real...if i **** on you on the boards Ill do it in person. You on the other hand do all complaining like a ***** on the boards but you aint doind a damn thing at tourney. Lol your like 5 ft and wouldnt bust a grape in food fight.</w:t>
            </w:r>
            <w:r w:rsidRPr="00F3001A">
              <w:rPr>
                <w:rFonts w:ascii="Tahoma" w:hAnsi="Tahoma" w:cs="Tahoma"/>
                <w:color w:val="FFFFFF"/>
                <w:sz w:val="20"/>
                <w:szCs w:val="20"/>
              </w:rPr>
              <w:br/>
            </w:r>
            <w:r w:rsidRPr="00F3001A">
              <w:rPr>
                <w:rFonts w:ascii="Tahoma" w:hAnsi="Tahoma" w:cs="Tahoma"/>
                <w:color w:val="FFFFFF"/>
                <w:sz w:val="20"/>
                <w:szCs w:val="20"/>
              </w:rPr>
              <w:br/>
              <w:t>I dont even have the time to get mad...its pointless. Isnt it cute how you keep up with me and know I dnt travel to anything, thats awesome but Id appreciate it if you took my d*ck out your mouth good sir. My girlfriend is getting jealous. And if I had tons of time to travel I would. But I have a full time job and im in school part time. Not that simple little buddy.</w:t>
            </w:r>
            <w:r w:rsidRPr="00F3001A">
              <w:rPr>
                <w:rFonts w:ascii="Tahoma" w:hAnsi="Tahoma" w:cs="Tahoma"/>
                <w:color w:val="FFFFFF"/>
                <w:sz w:val="20"/>
                <w:szCs w:val="20"/>
              </w:rPr>
              <w:br/>
            </w:r>
            <w:r w:rsidRPr="00F3001A">
              <w:rPr>
                <w:rFonts w:ascii="Tahoma" w:hAnsi="Tahoma" w:cs="Tahoma"/>
                <w:color w:val="FFFFFF"/>
                <w:sz w:val="20"/>
                <w:szCs w:val="20"/>
              </w:rPr>
              <w:br/>
              <w:t>Lol talk all that **** yet when Niko bopped Ice in pools you sat there like a little mouse. Kudos on being the definition of a *****. Full potential? I hear johns...what makes you think tec0 was playing good? He ****ing rotated on your bugs bunny looking ***.</w:t>
            </w:r>
            <w:r w:rsidRPr="00F3001A">
              <w:rPr>
                <w:rFonts w:ascii="Tahoma" w:hAnsi="Tahoma" w:cs="Tahoma"/>
                <w:color w:val="FFFFFF"/>
                <w:sz w:val="20"/>
                <w:szCs w:val="20"/>
              </w:rPr>
              <w:br/>
            </w:r>
            <w:r w:rsidRPr="00F3001A">
              <w:rPr>
                <w:rFonts w:ascii="Tahoma" w:hAnsi="Tahoma" w:cs="Tahoma"/>
                <w:color w:val="FFFFFF"/>
                <w:sz w:val="20"/>
                <w:szCs w:val="20"/>
              </w:rPr>
              <w:br/>
              <w:t>Ive struck a nerve apparently so Ill let the remainder of your period run its course. I can get you some cramp medicine if you need it</w:t>
            </w:r>
          </w:p>
        </w:tc>
      </w:tr>
    </w:tbl>
    <w:p w:rsidR="00981877" w:rsidRDefault="00981877">
      <w:pPr>
        <w:rPr>
          <w:rFonts w:ascii="Tahoma" w:hAnsi="Tahoma" w:cs="Tahoma"/>
          <w:color w:val="46C89D"/>
          <w:sz w:val="20"/>
          <w:szCs w:val="20"/>
          <w:shd w:val="clear" w:color="auto" w:fill="171717"/>
        </w:rPr>
      </w:pPr>
      <w:r w:rsidRPr="00F3001A">
        <w:rPr>
          <w:rFonts w:ascii="Tahoma" w:hAnsi="Tahoma" w:cs="Tahoma"/>
          <w:color w:val="46C89D"/>
          <w:sz w:val="20"/>
          <w:szCs w:val="20"/>
          <w:shd w:val="clear" w:color="auto" w:fill="171717"/>
        </w:rPr>
        <w:t>Followed by a huge post basically describing all of your personal life and throwing out a ****loads of totally not insecure insults.</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Also its funny that you try to use ice against me... when I'm the guy who hates that he uses sheik/fox and who knew all along that he'd suffer from it. Ice is just as bad as m2k in that respect and everyone knows that hes god awful against marth so I was certainly not surprised when he lost to you or niko. Hopefully losing to marths that are, overall, much worse (not even trying to flame you lol, he lost to Hack too) makes him realize this.</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oh and couple of more points that I laughed at:</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 you obviously didn't understand what I ment about full potential. Hopefully thats one of the reasons as to why you're going to school (along with your spelling...oh god your spelling)</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-"Isnt it cute how you keep up with me and know I dnt travel to anything" LOL thats hilarious, I just assumed that you weren't traveling because of how much you got coached. Nice to see however that you fit the american stereotype where one thinks other people adore them and apparently "have your **** in their mouths" just because they would know something about them or geography at all.</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"Ive struck a nerve apparently" "I dont even have the time to get mad" coupled with a long ragepost flaming everything after a ****ing TROLL response. Hilarious.</w:t>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Oh I get that you're slow so I'll just spell it out.</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my previous "yeah thrashtalk!" was implying that all my thrashtalk that got you into pms mode and to insult everything about me was just a ironic post, making fun of retards like you who are dumb enough to start insulting someone personally when they're having a debate and helping you out</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oh and i'll spell out the funny part too</w:t>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The funny part is that you so obviously didn't get that and did ANOTHER ONE of that retarded kinds of posts.</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lmaoooo</w:t>
      </w:r>
      <w:r w:rsidRPr="00F3001A">
        <w:rPr>
          <w:rFonts w:ascii="Tahoma" w:hAnsi="Tahoma" w:cs="Tahoma"/>
          <w:color w:val="46C89D"/>
          <w:sz w:val="20"/>
          <w:szCs w:val="20"/>
        </w:rPr>
        <w:br/>
      </w:r>
      <w:r w:rsidRPr="00F3001A">
        <w:rPr>
          <w:rFonts w:ascii="Tahoma" w:hAnsi="Tahoma" w:cs="Tahoma"/>
          <w:color w:val="46C89D"/>
          <w:sz w:val="20"/>
          <w:szCs w:val="20"/>
        </w:rPr>
        <w:br/>
      </w:r>
      <w:r w:rsidRPr="00F3001A">
        <w:rPr>
          <w:rFonts w:ascii="Tahoma" w:hAnsi="Tahoma" w:cs="Tahoma"/>
          <w:color w:val="46C89D"/>
          <w:sz w:val="20"/>
          <w:szCs w:val="20"/>
          <w:shd w:val="clear" w:color="auto" w:fill="171717"/>
        </w:rPr>
        <w:t>edit: @Chipmunk: I'll send you a copy of the PM, and yeah, i'm obviously being sarcastic. I sure hope he is too although experience makes me fear that he's not.</w:t>
      </w:r>
    </w:p>
    <w:p w:rsidR="00981877" w:rsidRDefault="00981877">
      <w:hyperlink r:id="rId23" w:anchor="post13979259" w:history="1">
        <w:r w:rsidRPr="0096646A">
          <w:rPr>
            <w:rStyle w:val="Hyperlink"/>
          </w:rPr>
          <w:t>http://smashboards.com/showthread.php?p=13979259#post13979259</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what KK said.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heh, thanks for making my day fun hbk.</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 dropped falco (the "omg overpowered rapes marth etc" character) because I was bored with him, not because I wanted a better character (just kidding, Yoshi clearly is the best in the game right).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I don't really get all this keyboard warrior hate, saying that I'm fake etc lmao. I've time and time again said that I just troll the boards because everyone is just retarded anyway. No one should really care about whats said on the net but if you do (hbk) you're just dumb. I don't think I'm some kind of cool gangsta because I can write words on smashboards, I just do it because the responses are hilarious.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calling me quiet irl is pretty damn wrong, just sayin</w:t>
      </w:r>
    </w:p>
    <w:p w:rsidR="00981877" w:rsidRDefault="00981877">
      <w:hyperlink r:id="rId24" w:anchor="post13983409" w:history="1">
        <w:r w:rsidRPr="0096646A">
          <w:rPr>
            <w:rStyle w:val="Hyperlink"/>
          </w:rPr>
          <w:t>http://smashboards.com/showthread.php?p=13983409#post13983409</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guys u're hilarious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"For Falcon to win a national, the person playing him would have to significantly out-play his opponents and that's all there is to it."</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sigh...</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just about as much as peach has to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no wait</w:t>
      </w:r>
      <w:r>
        <w:rPr>
          <w:rFonts w:ascii="Tahoma" w:hAnsi="Tahoma" w:cs="Tahoma"/>
          <w:color w:val="46C89D"/>
          <w:sz w:val="20"/>
          <w:szCs w:val="20"/>
        </w:rPr>
        <w:br/>
      </w:r>
      <w:r>
        <w:rPr>
          <w:rFonts w:ascii="Tahoma" w:hAnsi="Tahoma" w:cs="Tahoma"/>
          <w:color w:val="46C89D"/>
          <w:sz w:val="20"/>
          <w:szCs w:val="20"/>
          <w:shd w:val="clear" w:color="auto" w:fill="171717"/>
        </w:rPr>
        <w:t>falcon wins by PURE SKILL because he's fast and does cool combos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just stfu please, the falcon mains are just not good enough, and thats that.</w:t>
      </w:r>
      <w:r>
        <w:rPr>
          <w:rFonts w:ascii="Tahoma" w:hAnsi="Tahoma" w:cs="Tahoma"/>
          <w:color w:val="46C89D"/>
          <w:sz w:val="20"/>
          <w:szCs w:val="20"/>
        </w:rPr>
        <w:br/>
      </w:r>
      <w:r>
        <w:rPr>
          <w:rFonts w:ascii="Tahoma" w:hAnsi="Tahoma" w:cs="Tahoma"/>
          <w:color w:val="46C89D"/>
          <w:sz w:val="20"/>
          <w:szCs w:val="20"/>
          <w:shd w:val="clear" w:color="auto" w:fill="171717"/>
        </w:rPr>
        <w:t>tell me one falcon who even powershields falco's lasers even ****ing once &gt;_&gt;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no wait, why would you completely change falcons worst matchup by just practicing some more</w:t>
      </w:r>
      <w:r>
        <w:rPr>
          <w:rFonts w:ascii="Tahoma" w:hAnsi="Tahoma" w:cs="Tahoma"/>
          <w:color w:val="46C89D"/>
          <w:sz w:val="20"/>
          <w:szCs w:val="20"/>
        </w:rPr>
        <w:br/>
      </w:r>
      <w:r>
        <w:rPr>
          <w:rFonts w:ascii="Tahoma" w:hAnsi="Tahoma" w:cs="Tahoma"/>
          <w:color w:val="46C89D"/>
          <w:sz w:val="20"/>
          <w:szCs w:val="20"/>
          <w:shd w:val="clear" w:color="auto" w:fill="171717"/>
        </w:rPr>
        <w:t>lets complain that falcon gets raped by people who play like ******s because falcon players never plays gay COUGHHAXCOUGH and falcon players could EASILY win every match if they just played a little gayer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so what if samus / peach players get a little better if they spam CC (even though falcon still rapes them both 60-40)</w:t>
      </w:r>
      <w:r>
        <w:rPr>
          <w:rFonts w:ascii="Tahoma" w:hAnsi="Tahoma" w:cs="Tahoma"/>
          <w:color w:val="46C89D"/>
          <w:sz w:val="20"/>
          <w:szCs w:val="20"/>
        </w:rPr>
        <w:br/>
      </w:r>
      <w:r>
        <w:rPr>
          <w:rFonts w:ascii="Tahoma" w:hAnsi="Tahoma" w:cs="Tahoma"/>
          <w:color w:val="46C89D"/>
          <w:sz w:val="20"/>
          <w:szCs w:val="20"/>
          <w:shd w:val="clear" w:color="auto" w:fill="171717"/>
        </w:rPr>
        <w:t>do you see them complain about "I can't jump or approach because falcon will punish that everytime with 103810381 uairs"</w:t>
      </w:r>
      <w:r>
        <w:rPr>
          <w:rFonts w:ascii="Tahoma" w:hAnsi="Tahoma" w:cs="Tahoma"/>
          <w:color w:val="46C89D"/>
          <w:sz w:val="20"/>
          <w:szCs w:val="20"/>
        </w:rPr>
        <w:br/>
      </w:r>
      <w:r>
        <w:rPr>
          <w:rFonts w:ascii="Tahoma" w:hAnsi="Tahoma" w:cs="Tahoma"/>
          <w:color w:val="46C89D"/>
          <w:sz w:val="20"/>
          <w:szCs w:val="20"/>
          <w:shd w:val="clear" w:color="auto" w:fill="171717"/>
        </w:rPr>
        <w:t>no, because they don't have the mindset of a ten year old like some falcon mains seem to do</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stop kidding yourself please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 don't hate you guys.</w:t>
      </w:r>
      <w:r>
        <w:rPr>
          <w:rFonts w:ascii="Tahoma" w:hAnsi="Tahoma" w:cs="Tahoma"/>
          <w:color w:val="46C89D"/>
          <w:sz w:val="20"/>
          <w:szCs w:val="20"/>
        </w:rPr>
        <w:br/>
      </w:r>
      <w:r>
        <w:rPr>
          <w:rFonts w:ascii="Tahoma" w:hAnsi="Tahoma" w:cs="Tahoma"/>
          <w:color w:val="46C89D"/>
          <w:sz w:val="20"/>
          <w:szCs w:val="20"/>
          <w:shd w:val="clear" w:color="auto" w:fill="171717"/>
        </w:rPr>
        <w:t>I just hate your feminine side that won't stop complaining.</w:t>
      </w:r>
    </w:p>
    <w:p w:rsidR="00981877" w:rsidRDefault="00981877">
      <w:hyperlink r:id="rId25" w:anchor="post13984440" w:history="1">
        <w:r w:rsidRPr="0096646A">
          <w:rPr>
            <w:rStyle w:val="Hyperlink"/>
          </w:rPr>
          <w:t>http://smashboards.com/showthread.php?p=13984440#post13984440</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yeah its totally not like mangos half ***** CF beats zhu everytime while THE MOST TALENTED PLAYER EVER AKA HAX loses to him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clearly a character problem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people who think cf players are the most skilled once are just wrong and hilariously biased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ALL characters need to do hard reads, how is captain falcon any different?</w:t>
      </w:r>
      <w:r>
        <w:rPr>
          <w:rFonts w:ascii="Tahoma" w:hAnsi="Tahoma" w:cs="Tahoma"/>
          <w:color w:val="46C89D"/>
          <w:sz w:val="20"/>
          <w:szCs w:val="20"/>
        </w:rPr>
        <w:br/>
      </w:r>
      <w:r>
        <w:rPr>
          <w:rFonts w:ascii="Tahoma" w:hAnsi="Tahoma" w:cs="Tahoma"/>
          <w:color w:val="46C89D"/>
          <w:sz w:val="20"/>
          <w:szCs w:val="20"/>
          <w:shd w:val="clear" w:color="auto" w:fill="171717"/>
        </w:rPr>
        <w:t>Tech chasing doesn't ever require reads really, and you can cover more options with falcon than any other character.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if anything, peach and other characters require way more hard reads than cf since her combo game is hilariously much worse and she isnt fast enough to cover all options 99% of the time unlike falcon</w:t>
      </w:r>
    </w:p>
    <w:p w:rsidR="00981877" w:rsidRDefault="00981877">
      <w:hyperlink r:id="rId26" w:anchor="post13985633" w:history="1">
        <w:r w:rsidRPr="0096646A">
          <w:rPr>
            <w:rStyle w:val="Hyperlink"/>
          </w:rPr>
          <w:t>http://smashboards.com/showthread.php?p=13985633#post13985633</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oh, at what points?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no I mean YEAH FALCON WILL NEVER WIN GUYS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continue maining him you couple of crybabies.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edit:</w:t>
      </w:r>
      <w:r>
        <w:rPr>
          <w:rFonts w:ascii="Tahoma" w:hAnsi="Tahoma" w:cs="Tahoma"/>
          <w:color w:val="46C89D"/>
          <w:sz w:val="20"/>
          <w:szCs w:val="20"/>
        </w:rPr>
        <w:br/>
      </w:r>
      <w:r>
        <w:rPr>
          <w:rFonts w:ascii="Tahoma" w:hAnsi="Tahoma" w:cs="Tahoma"/>
          <w:color w:val="46C89D"/>
          <w:sz w:val="20"/>
          <w:szCs w:val="20"/>
          <w:shd w:val="clear" w:color="auto" w:fill="171717"/>
        </w:rPr>
        <w:t>oh and I think its funny that Hax says that I don't know about something... that podcast LMFAO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that **** about peach dash attack being broken LOLLLL</w:t>
      </w:r>
    </w:p>
    <w:p w:rsidR="00981877" w:rsidRDefault="00981877">
      <w:hyperlink r:id="rId27" w:anchor="post14028160" w:history="1">
        <w:r w:rsidRPr="0096646A">
          <w:rPr>
            <w:rStyle w:val="Hyperlink"/>
          </w:rPr>
          <w:t>http://smashboards.com/showthread.php?p=14028160#post14028160</w:t>
        </w:r>
      </w:hyperlink>
    </w:p>
    <w:p w:rsidR="00981877" w:rsidRPr="00AE4207" w:rsidRDefault="00981877" w:rsidP="00AE4207">
      <w:pPr>
        <w:spacing w:after="0" w:line="240" w:lineRule="auto"/>
        <w:rPr>
          <w:rFonts w:ascii="Tahoma" w:hAnsi="Tahoma" w:cs="Tahoma"/>
          <w:color w:val="46C89D"/>
          <w:sz w:val="20"/>
          <w:szCs w:val="20"/>
        </w:rPr>
      </w:pPr>
      <w:r w:rsidRPr="00AE4207">
        <w:rPr>
          <w:rFonts w:ascii="Tahoma" w:hAnsi="Tahoma" w:cs="Tahoma"/>
          <w:color w:val="46C89D"/>
          <w:sz w:val="20"/>
          <w:szCs w:val="20"/>
        </w:rPr>
        <w:t>the fact that your vids are this crap when you've done so many is frankly astounding</w:t>
      </w:r>
      <w:r w:rsidRPr="00AE4207">
        <w:rPr>
          <w:rFonts w:ascii="Tahoma" w:hAnsi="Tahoma" w:cs="Tahoma"/>
          <w:color w:val="46C89D"/>
          <w:sz w:val="20"/>
          <w:szCs w:val="20"/>
        </w:rPr>
        <w:br/>
      </w:r>
      <w:r w:rsidRPr="00AE4207">
        <w:rPr>
          <w:rFonts w:ascii="Tahoma" w:hAnsi="Tahoma" w:cs="Tahoma"/>
          <w:color w:val="46C89D"/>
          <w:sz w:val="20"/>
          <w:szCs w:val="20"/>
        </w:rPr>
        <w:br/>
      </w:r>
      <w:r w:rsidRPr="00AE4207">
        <w:rPr>
          <w:rFonts w:ascii="Tahoma" w:hAnsi="Tahoma" w:cs="Tahoma"/>
          <w:color w:val="46C89D"/>
          <w:sz w:val="20"/>
          <w:szCs w:val="20"/>
        </w:rPr>
        <w:br/>
        <w:t>sorry if this hurt you, that's just my honest opinion</w:t>
      </w:r>
    </w:p>
    <w:p w:rsidR="00981877" w:rsidRDefault="00981877"/>
    <w:p w:rsidR="00981877" w:rsidRDefault="00981877">
      <w:hyperlink r:id="rId28" w:anchor="post14032656" w:history="1">
        <w:r w:rsidRPr="0096646A">
          <w:rPr>
            <w:rStyle w:val="Hyperlink"/>
          </w:rPr>
          <w:t>http://smashboards.com/showthread.php?p=14032656#post14032656</w:t>
        </w:r>
      </w:hyperlink>
    </w:p>
    <w:p w:rsidR="00981877" w:rsidRPr="002B7EF0" w:rsidRDefault="00981877" w:rsidP="002B7EF0">
      <w:pPr>
        <w:spacing w:after="0" w:line="240" w:lineRule="auto"/>
        <w:rPr>
          <w:rFonts w:ascii="Tahoma" w:hAnsi="Tahoma" w:cs="Tahoma"/>
          <w:color w:val="46C89D"/>
          <w:sz w:val="20"/>
          <w:szCs w:val="20"/>
        </w:rPr>
      </w:pPr>
      <w:r w:rsidRPr="002B7EF0">
        <w:rPr>
          <w:rFonts w:ascii="Tahoma" w:hAnsi="Tahoma" w:cs="Tahoma"/>
          <w:color w:val="46C89D"/>
          <w:sz w:val="20"/>
          <w:szCs w:val="20"/>
        </w:rPr>
        <w:t>bones youre ****ing retarded</w:t>
      </w:r>
    </w:p>
    <w:p w:rsidR="00981877" w:rsidRDefault="00981877"/>
    <w:p w:rsidR="00981877" w:rsidRDefault="00981877">
      <w:hyperlink r:id="rId29" w:anchor="post14032683" w:history="1">
        <w:r w:rsidRPr="0096646A">
          <w:rPr>
            <w:rStyle w:val="Hyperlink"/>
          </w:rPr>
          <w:t>http://smashboards.com/showthread.php?p=14032683#post14032683</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spam arrows is awful at doing movies, no matter what the aim of them are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they're a embarrassment to the smash community imho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 sad part is that people think that his vids are good</w:t>
      </w:r>
      <w:r>
        <w:rPr>
          <w:rFonts w:ascii="Tahoma" w:hAnsi="Tahoma" w:cs="Tahoma"/>
          <w:color w:val="46C89D"/>
          <w:sz w:val="20"/>
          <w:szCs w:val="20"/>
        </w:rPr>
        <w:br/>
      </w:r>
      <w:r>
        <w:rPr>
          <w:rFonts w:ascii="Tahoma" w:hAnsi="Tahoma" w:cs="Tahoma"/>
          <w:color w:val="46C89D"/>
          <w:sz w:val="20"/>
          <w:szCs w:val="20"/>
          <w:shd w:val="clear" w:color="auto" w:fill="171717"/>
        </w:rPr>
        <w:t>talk about having low standards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hes a pretty awful marth too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his matchup and theorycrafting is hilariously retarded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inb4 infraction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crush is awesome</w:t>
      </w:r>
    </w:p>
    <w:p w:rsidR="00981877" w:rsidRDefault="00981877">
      <w:hyperlink r:id="rId30" w:anchor="post14039180" w:history="1">
        <w:r w:rsidRPr="0096646A">
          <w:rPr>
            <w:rStyle w:val="Hyperlink"/>
          </w:rPr>
          <w:t>http://smashboards.com/showthread.php?p=14039180#post14039180</w:t>
        </w:r>
      </w:hyperlink>
    </w:p>
    <w:p w:rsidR="00981877" w:rsidRPr="002B7EF0" w:rsidRDefault="00981877" w:rsidP="002B7EF0">
      <w:pPr>
        <w:spacing w:after="0" w:line="240" w:lineRule="auto"/>
        <w:rPr>
          <w:rFonts w:ascii="Tahoma" w:hAnsi="Tahoma" w:cs="Tahoma"/>
          <w:color w:val="46C89D"/>
          <w:sz w:val="20"/>
          <w:szCs w:val="20"/>
        </w:rPr>
      </w:pPr>
      <w:r w:rsidRPr="002B7EF0">
        <w:rPr>
          <w:rFonts w:ascii="Tahoma" w:hAnsi="Tahoma" w:cs="Tahoma"/>
          <w:color w:val="46C89D"/>
          <w:sz w:val="20"/>
          <w:szCs w:val="20"/>
        </w:rPr>
        <w:t>lol if marth mains weren't whiny ****s and were more like the fox players this would've been mastered for soooo long now</w:t>
      </w:r>
      <w:r w:rsidRPr="002B7EF0">
        <w:rPr>
          <w:rFonts w:ascii="Tahoma" w:hAnsi="Tahoma" w:cs="Tahoma"/>
          <w:color w:val="46C89D"/>
          <w:sz w:val="20"/>
          <w:szCs w:val="20"/>
        </w:rPr>
        <w:br/>
      </w:r>
      <w:r w:rsidRPr="002B7EF0">
        <w:rPr>
          <w:rFonts w:ascii="Tahoma" w:hAnsi="Tahoma" w:cs="Tahoma"/>
          <w:color w:val="46C89D"/>
          <w:sz w:val="20"/>
          <w:szCs w:val="20"/>
        </w:rPr>
        <w:br/>
      </w:r>
      <w:r w:rsidRPr="002B7EF0">
        <w:rPr>
          <w:rFonts w:ascii="Tahoma" w:hAnsi="Tahoma" w:cs="Tahoma"/>
          <w:color w:val="46C89D"/>
          <w:sz w:val="20"/>
          <w:szCs w:val="20"/>
        </w:rPr>
        <w:br/>
        <w:t>its a ****ing shame really</w:t>
      </w:r>
    </w:p>
    <w:p w:rsidR="00981877" w:rsidRDefault="00981877"/>
    <w:p w:rsidR="00981877" w:rsidRDefault="00981877">
      <w:hyperlink r:id="rId31" w:anchor="post14043097" w:history="1">
        <w:r w:rsidRPr="0096646A">
          <w:rPr>
            <w:rStyle w:val="Hyperlink"/>
          </w:rPr>
          <w:t>http://smashboards.com/showthread.php?p=14043097#post14043097</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think its funny that Spam arrows comments about my "success" when you consider how AWFUL he is at the game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during my brief time with Yoshi I've done better than you have (and will) do with marth</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also @Beat: Way to feed the retard who already posts and flames me for every post I do, no matter the subject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yeah, i'm considering playing some marth in tournament (maaaaybe). Its honestly largely because of the fact that 99% all marth mains are such so dumb(read: cry babies, cop outers, lazy and whiny *****es). Marth mains don't even try to explore the character (or to simply put to use things that are proven to be effective) and at the same time complain that the other characters being harder to defeat because they are actually developing their characters...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whats even more sad is the fact that there are COUNTLESS people who are smart like Tekk and who come here and give the marth players healthy advice and they just ignore it and continue on whining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you have a guaranteed FD pick every set now... and you'll get to start on YS/BF/FOD everytime ;o</w:t>
      </w:r>
    </w:p>
    <w:p w:rsidR="00981877" w:rsidRDefault="00981877">
      <w:hyperlink r:id="rId32" w:anchor="post14053564" w:history="1">
        <w:r w:rsidRPr="0096646A">
          <w:rPr>
            <w:rStyle w:val="Hyperlink"/>
          </w:rPr>
          <w:t>http://smashboards.com/showthread.php?p=14053564#post14053564</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What am I salty for? Spam arrows videos being bad? :S</w:t>
      </w:r>
    </w:p>
    <w:p w:rsidR="00981877" w:rsidRDefault="00981877">
      <w:hyperlink r:id="rId33" w:anchor="post14053917" w:history="1">
        <w:r w:rsidRPr="0096646A">
          <w:rPr>
            <w:rStyle w:val="Hyperlink"/>
          </w:rPr>
          <w:t>http://smashboards.com/showthread.php?p=14053917#post14053917</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Uh, are you dumb hax?</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Sheik is the very same (But WORSE) to tech chase with, since she has less frame advantage after her grab AND she is slower than falcon (Yeah, she has dash attack at higher percents... but you can DI that **** and falcon has uthrow-&gt;knee vs all characters which kills anyway so its not a problem)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This is not to mention that M2K NEVER reacts, and always reads you. If we assume this (which you clearly do) then falcon has even more advantage since he has more reward from reading a tech than sheik has AND has combos+CGs vs Sheik.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if you think you need "GODLIKE" reactions to tech chase grab on reaction you're just plain wrong.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Just take any characters info out of here</w:t>
      </w:r>
      <w:r>
        <w:rPr>
          <w:rStyle w:val="apple-converted-space"/>
          <w:rFonts w:ascii="Tahoma" w:hAnsi="Tahoma" w:cs="Tahoma"/>
          <w:color w:val="46C89D"/>
          <w:sz w:val="20"/>
          <w:szCs w:val="20"/>
          <w:shd w:val="clear" w:color="auto" w:fill="171717"/>
        </w:rPr>
        <w:t> </w:t>
      </w:r>
      <w:hyperlink r:id="rId34" w:tgtFrame="_blank" w:history="1">
        <w:r>
          <w:rPr>
            <w:rStyle w:val="Hyperlink"/>
            <w:color w:val="B4B2AF"/>
            <w:sz w:val="20"/>
            <w:szCs w:val="20"/>
            <w:shd w:val="clear" w:color="auto" w:fill="171717"/>
          </w:rPr>
          <w:t>http://www.smashboards.com/showthread.php?t=206469</w:t>
        </w:r>
      </w:hyperlink>
      <w:r>
        <w:rPr>
          <w:rStyle w:val="apple-converted-space"/>
          <w:rFonts w:ascii="Tahoma" w:hAnsi="Tahoma" w:cs="Tahoma"/>
          <w:color w:val="46C89D"/>
          <w:sz w:val="20"/>
          <w:szCs w:val="20"/>
          <w:shd w:val="clear" w:color="auto" w:fill="171717"/>
        </w:rPr>
        <w:t> </w:t>
      </w:r>
      <w:r>
        <w:rPr>
          <w:rFonts w:ascii="Tahoma" w:hAnsi="Tahoma" w:cs="Tahoma"/>
          <w:color w:val="46C89D"/>
          <w:sz w:val="20"/>
          <w:szCs w:val="20"/>
          <w:shd w:val="clear" w:color="auto" w:fill="171717"/>
        </w:rPr>
        <w:t>and use some logic.</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As long as you have decent running speed, above 0,30 seconds reaction time (yes, even you m2k can do this... its all in your head) you more or less can guarantee a grab or a notech punish every tech chase unless you're a dumb cf main who flails around with knees and stomps to look flashy.</w:t>
      </w:r>
    </w:p>
    <w:p w:rsidR="00981877" w:rsidRDefault="00981877">
      <w:hyperlink r:id="rId35" w:anchor="post14053962" w:history="1">
        <w:r w:rsidRPr="0096646A">
          <w:rPr>
            <w:rStyle w:val="Hyperlink"/>
          </w:rPr>
          <w:t>http://smashboards.com/showthread.php?p=14053962#post14053962</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just read Hax's new post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LMFAO you ****ing biased ****. So much of that isn't true/doesn't show both sides to the argument that it isn't true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if you honestly think the TINY difference between sheiks spacing (mind you, if spacies shine at the same frame she grabs/ a few frames before she still gets shined)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you falcon mains is ****ing complain and complain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we should stop cluttering this thread - lets just repost Hax's cryfest in general discussion and we'll go from there xD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EDIT: Oh, and, let me just correct a very common thing (this has stemmed from all the retards being falcon mains).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FALCONS TECH IS NOT BAD. He has the SAME frame data (for both rolls and techs, and his get up attacks are among the best)</w:t>
      </w:r>
      <w:r>
        <w:rPr>
          <w:rFonts w:ascii="Tahoma" w:hAnsi="Tahoma" w:cs="Tahoma"/>
          <w:color w:val="46C89D"/>
          <w:sz w:val="20"/>
          <w:szCs w:val="20"/>
        </w:rPr>
        <w:br/>
      </w:r>
      <w:r>
        <w:rPr>
          <w:rFonts w:ascii="Tahoma" w:hAnsi="Tahoma" w:cs="Tahoma"/>
          <w:color w:val="46C89D"/>
          <w:sz w:val="20"/>
          <w:szCs w:val="20"/>
          <w:shd w:val="clear" w:color="auto" w:fill="171717"/>
        </w:rPr>
        <w:t>His horizontal movement (the frame which you can react to, when he starts to move to either side during roll techs) are the best among high tiers, he travels further than anyone else in top tier (well...sheik has better backwards tech but falcon has better forward...).</w:t>
      </w:r>
      <w:r>
        <w:rPr>
          <w:rFonts w:ascii="Tahoma" w:hAnsi="Tahoma" w:cs="Tahoma"/>
          <w:color w:val="46C89D"/>
          <w:sz w:val="20"/>
          <w:szCs w:val="20"/>
        </w:rPr>
        <w:br/>
      </w:r>
      <w:r>
        <w:rPr>
          <w:rFonts w:ascii="Tahoma" w:hAnsi="Tahoma" w:cs="Tahoma"/>
          <w:color w:val="46C89D"/>
          <w:sz w:val="20"/>
          <w:szCs w:val="20"/>
          <w:shd w:val="clear" w:color="auto" w:fill="171717"/>
        </w:rPr>
        <w:t>He isn't the strongest on wakeup, but he can still just run away (best ingame obviously) and you have a good roll.</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Hell, if you don't count jabs that are "cc" able and spotdodges (CF can spotdodge a grab and get away by running every time vs Sheik but he doesnt get a punish) then he can run away from grabs faster than anything Peach, Marth, ICs, Ganondorf, Samus (cept up B which is easily punishable, she has terrible rolls too) Doc, Mario, Luigi, Donkeykong, Link, YL, Mewtwo etc has...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People are just too ****ing biased to see this... jesus christ will you just stop sucking your own ****s falcon mains and realize that the reason you lose to people is because you're worse than them instead of blaming it away at things being "gay" etc... its getting ridiculous</w:t>
      </w:r>
    </w:p>
    <w:p w:rsidR="00981877" w:rsidRDefault="00981877">
      <w:hyperlink r:id="rId36" w:anchor="post14060716" w:history="1">
        <w:r w:rsidRPr="0096646A">
          <w:rPr>
            <w:rStyle w:val="Hyperlink"/>
          </w:rPr>
          <w:t>http://smashboards.com/showthread.php?p=14060716#post14060716</w:t>
        </w:r>
      </w:hyperlink>
    </w:p>
    <w:p w:rsidR="00981877" w:rsidRPr="009B7C4E" w:rsidRDefault="00981877" w:rsidP="009B7C4E">
      <w:pPr>
        <w:spacing w:after="0" w:line="240" w:lineRule="auto"/>
        <w:rPr>
          <w:rFonts w:ascii="Tahoma" w:hAnsi="Tahoma" w:cs="Tahoma"/>
          <w:color w:val="46C89D"/>
          <w:sz w:val="20"/>
          <w:szCs w:val="20"/>
        </w:rPr>
      </w:pPr>
      <w:r w:rsidRPr="009B7C4E">
        <w:rPr>
          <w:rFonts w:ascii="Tahoma" w:hAnsi="Tahoma" w:cs="Tahoma"/>
          <w:color w:val="46C89D"/>
          <w:sz w:val="20"/>
          <w:szCs w:val="20"/>
        </w:rPr>
        <w:t>Jman won 3 times over hax in a bo5 set</w:t>
      </w:r>
      <w:r w:rsidRPr="009B7C4E">
        <w:rPr>
          <w:rFonts w:ascii="Tahoma" w:hAnsi="Tahoma" w:cs="Tahoma"/>
          <w:color w:val="46C89D"/>
          <w:sz w:val="20"/>
          <w:szCs w:val="20"/>
        </w:rPr>
        <w:br/>
      </w:r>
      <w:r w:rsidRPr="009B7C4E">
        <w:rPr>
          <w:rFonts w:ascii="Tahoma" w:hAnsi="Tahoma" w:cs="Tahoma"/>
          <w:color w:val="46C89D"/>
          <w:sz w:val="20"/>
          <w:szCs w:val="20"/>
        </w:rPr>
        <w:br/>
        <w:t>get raped lol</w:t>
      </w:r>
    </w:p>
    <w:p w:rsidR="00981877" w:rsidRDefault="00981877"/>
    <w:p w:rsidR="00981877" w:rsidRDefault="00981877">
      <w:hyperlink r:id="rId37" w:anchor="post14063690" w:history="1">
        <w:r w:rsidRPr="0096646A">
          <w:rPr>
            <w:rStyle w:val="Hyperlink"/>
          </w:rPr>
          <w:t>http://smashboards.com/showthread.php?p=14063690#post14063690</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lmaooo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good job not getting it rocky</w:t>
      </w:r>
      <w:r>
        <w:rPr>
          <w:rFonts w:ascii="Tahoma" w:hAnsi="Tahoma" w:cs="Tahoma"/>
          <w:color w:val="46C89D"/>
          <w:sz w:val="20"/>
          <w:szCs w:val="20"/>
        </w:rPr>
        <w:br/>
      </w:r>
      <w:r>
        <w:rPr>
          <w:rFonts w:ascii="Tahoma" w:hAnsi="Tahoma" w:cs="Tahoma"/>
          <w:color w:val="46C89D"/>
          <w:sz w:val="20"/>
          <w:szCs w:val="20"/>
          <w:shd w:val="clear" w:color="auto" w:fill="171717"/>
        </w:rPr>
        <w:t>if the only thing you did is making that PATHETIC post</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then why did I hate you beforehand &gt;_&gt;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for you americans: the above post is basically collection of posts from the swedish smash forum in attempt to show how horrible of a person I am. This post must have, no doubt, must have taken hours to find and compile, while at the same time, much like hax, takes every single scenario completely out of context and has massive amounts flat out lying + exaggerating a ****load.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example of lie:</w:t>
      </w:r>
      <w:r>
        <w:rPr>
          <w:rFonts w:ascii="Tahoma" w:hAnsi="Tahoma" w:cs="Tahoma"/>
          <w:color w:val="46C89D"/>
          <w:sz w:val="20"/>
          <w:szCs w:val="20"/>
        </w:rPr>
        <w:br/>
      </w:r>
      <w:r>
        <w:rPr>
          <w:rFonts w:ascii="Tahoma" w:hAnsi="Tahoma" w:cs="Tahoma"/>
          <w:color w:val="46C89D"/>
          <w:sz w:val="20"/>
          <w:szCs w:val="20"/>
          <w:shd w:val="clear" w:color="auto" w:fill="171717"/>
        </w:rPr>
        <w:t>"provoing people for 72 hours straight until they finally snap"... true story:</w:t>
      </w:r>
      <w:r>
        <w:rPr>
          <w:rFonts w:ascii="Tahoma" w:hAnsi="Tahoma" w:cs="Tahoma"/>
          <w:color w:val="46C89D"/>
          <w:sz w:val="20"/>
          <w:szCs w:val="20"/>
        </w:rPr>
        <w:br/>
      </w:r>
      <w:r>
        <w:rPr>
          <w:rFonts w:ascii="Tahoma" w:hAnsi="Tahoma" w:cs="Tahoma"/>
          <w:color w:val="46C89D"/>
          <w:sz w:val="20"/>
          <w:szCs w:val="20"/>
          <w:shd w:val="clear" w:color="auto" w:fill="171717"/>
        </w:rPr>
        <w:t>waiting for a plane, first day (so not even 24 hours) of genesis trip</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C(the person who snapped): Can I sit here (points where I'm currently sitting using my laptop)</w:t>
      </w:r>
      <w:r>
        <w:rPr>
          <w:rFonts w:ascii="Tahoma" w:hAnsi="Tahoma" w:cs="Tahoma"/>
          <w:color w:val="46C89D"/>
          <w:sz w:val="20"/>
          <w:szCs w:val="20"/>
        </w:rPr>
        <w:br/>
      </w:r>
      <w:r>
        <w:rPr>
          <w:rFonts w:ascii="Tahoma" w:hAnsi="Tahoma" w:cs="Tahoma"/>
          <w:color w:val="46C89D"/>
          <w:sz w:val="20"/>
          <w:szCs w:val="20"/>
          <w:shd w:val="clear" w:color="auto" w:fill="171717"/>
        </w:rPr>
        <w:t>me: No, my charger doesn't reach anywhere else</w:t>
      </w:r>
      <w:r>
        <w:rPr>
          <w:rFonts w:ascii="Tahoma" w:hAnsi="Tahoma" w:cs="Tahoma"/>
          <w:color w:val="46C89D"/>
          <w:sz w:val="20"/>
          <w:szCs w:val="20"/>
        </w:rPr>
        <w:br/>
      </w:r>
      <w:r>
        <w:rPr>
          <w:rFonts w:ascii="Tahoma" w:hAnsi="Tahoma" w:cs="Tahoma"/>
          <w:color w:val="46C89D"/>
          <w:sz w:val="20"/>
          <w:szCs w:val="20"/>
          <w:shd w:val="clear" w:color="auto" w:fill="171717"/>
        </w:rPr>
        <w:t>*snaps and instantly starts hitting me*</w:t>
      </w:r>
      <w:r>
        <w:rPr>
          <w:rFonts w:ascii="Tahoma" w:hAnsi="Tahoma" w:cs="Tahoma"/>
          <w:color w:val="46C89D"/>
          <w:sz w:val="20"/>
          <w:szCs w:val="20"/>
        </w:rPr>
        <w:br/>
      </w:r>
      <w:r>
        <w:rPr>
          <w:rFonts w:ascii="Tahoma" w:hAnsi="Tahoma" w:cs="Tahoma"/>
          <w:color w:val="46C89D"/>
          <w:sz w:val="20"/>
          <w:szCs w:val="20"/>
          <w:shd w:val="clear" w:color="auto" w:fill="171717"/>
        </w:rPr>
        <w:t>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Granted, this guy is a extremely bipolar person who refuses to take any of his prescribed medicine.</w:t>
      </w:r>
      <w:r>
        <w:rPr>
          <w:rFonts w:ascii="Tahoma" w:hAnsi="Tahoma" w:cs="Tahoma"/>
          <w:color w:val="46C89D"/>
          <w:sz w:val="20"/>
          <w:szCs w:val="20"/>
        </w:rPr>
        <w:br/>
      </w:r>
      <w:r>
        <w:rPr>
          <w:rFonts w:ascii="Tahoma" w:hAnsi="Tahoma" w:cs="Tahoma"/>
          <w:color w:val="46C89D"/>
          <w:sz w:val="20"/>
          <w:szCs w:val="20"/>
          <w:shd w:val="clear" w:color="auto" w:fill="171717"/>
        </w:rPr>
        <w:t>He also borrowed 2500$, destroyed AJPs computer and hasn't payed a single penny of it back, while he frequently buys very expensive computer equipment and forces us to pay for his food when he sneaks into our smashfests. The huge amount of money that he hasn't payed back is now being payed back by his (former) friend AJP, who barely has enough to buy food himself.</w:t>
      </w:r>
      <w:r>
        <w:rPr>
          <w:rFonts w:ascii="Tahoma" w:hAnsi="Tahoma" w:cs="Tahoma"/>
          <w:color w:val="46C89D"/>
          <w:sz w:val="20"/>
          <w:szCs w:val="20"/>
        </w:rPr>
        <w:br/>
      </w:r>
      <w:r>
        <w:rPr>
          <w:rFonts w:ascii="Tahoma" w:hAnsi="Tahoma" w:cs="Tahoma"/>
          <w:color w:val="46C89D"/>
          <w:sz w:val="20"/>
          <w:szCs w:val="20"/>
          <w:shd w:val="clear" w:color="auto" w:fill="171717"/>
        </w:rPr>
        <w:t>This is, btw, rockys mentor and very good friend.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btw, good job doing the classic C. "HURRDURR don't try to answer my lies because nu uh". And how would it waste your time if I shut down all of your points &gt;_&lt;</w:t>
      </w:r>
      <w:r>
        <w:rPr>
          <w:rFonts w:ascii="Tahoma" w:hAnsi="Tahoma" w:cs="Tahoma"/>
          <w:color w:val="46C89D"/>
          <w:sz w:val="20"/>
          <w:szCs w:val="20"/>
        </w:rPr>
        <w:br/>
      </w:r>
      <w:r>
        <w:rPr>
          <w:rFonts w:ascii="Tahoma" w:hAnsi="Tahoma" w:cs="Tahoma"/>
          <w:color w:val="46C89D"/>
          <w:sz w:val="20"/>
          <w:szCs w:val="20"/>
          <w:shd w:val="clear" w:color="auto" w:fill="171717"/>
        </w:rPr>
        <w:t>I don't know why you brought this up here though, seeing as how all of your posts but one were swedish</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also, you generally spend time with your girlfriend when you're in a relationship during vday.</w:t>
      </w:r>
      <w:r>
        <w:rPr>
          <w:rFonts w:ascii="Tahoma" w:hAnsi="Tahoma" w:cs="Tahoma"/>
          <w:color w:val="46C89D"/>
          <w:sz w:val="20"/>
          <w:szCs w:val="20"/>
        </w:rPr>
        <w:br/>
      </w:r>
      <w:r>
        <w:rPr>
          <w:rFonts w:ascii="Tahoma" w:hAnsi="Tahoma" w:cs="Tahoma"/>
          <w:color w:val="46C89D"/>
          <w:sz w:val="20"/>
          <w:szCs w:val="20"/>
          <w:shd w:val="clear" w:color="auto" w:fill="171717"/>
        </w:rPr>
        <w:t>time that generally exceeds 1% of ones time during a day, esp if you're getting a gift</w:t>
      </w:r>
    </w:p>
    <w:p w:rsidR="00981877" w:rsidRDefault="00981877">
      <w:hyperlink r:id="rId38" w:anchor="post14068540" w:history="1">
        <w:r w:rsidRPr="0096646A">
          <w:rPr>
            <w:rStyle w:val="Hyperlink"/>
          </w:rPr>
          <w:t>http://smashboards.com/showthread.php?p=14068540#post14068540</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ps: I'd gladly MM Hax for any amount of he was brave enough to fly out to europe... but hes probably too poor for that huh.</w:t>
      </w:r>
    </w:p>
    <w:p w:rsidR="00981877" w:rsidRDefault="00981877">
      <w:hyperlink r:id="rId39" w:anchor="post14069221" w:history="1">
        <w:r w:rsidRPr="0096646A">
          <w:rPr>
            <w:rStyle w:val="Hyperlink"/>
          </w:rPr>
          <w:t>http://smashboards.com/showthread.php?p=14069221#post14069221</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didn't say that, you ignorant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how is beating someone in a money match "beating someone consistently"?</w:t>
      </w:r>
      <w:r>
        <w:rPr>
          <w:rFonts w:ascii="Tahoma" w:hAnsi="Tahoma" w:cs="Tahoma"/>
          <w:color w:val="46C89D"/>
          <w:sz w:val="20"/>
          <w:szCs w:val="20"/>
        </w:rPr>
        <w:br/>
      </w:r>
      <w:r>
        <w:rPr>
          <w:rFonts w:ascii="Tahoma" w:hAnsi="Tahoma" w:cs="Tahoma"/>
          <w:color w:val="46C89D"/>
          <w:sz w:val="20"/>
          <w:szCs w:val="20"/>
          <w:shd w:val="clear" w:color="auto" w:fill="171717"/>
        </w:rPr>
        <w:t>damn your dumb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also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LOOOOOOOOOOOOOOOOOOOOOOOOOOOOOOOLLLLLLLLLLLLLLLLLL LLLLLLLL</w:t>
      </w:r>
      <w:r>
        <w:rPr>
          <w:rFonts w:ascii="Tahoma" w:hAnsi="Tahoma" w:cs="Tahoma"/>
          <w:color w:val="46C89D"/>
          <w:sz w:val="20"/>
          <w:szCs w:val="20"/>
        </w:rPr>
        <w:br/>
      </w:r>
      <w:r>
        <w:rPr>
          <w:rFonts w:ascii="Tahoma" w:hAnsi="Tahoma" w:cs="Tahoma"/>
          <w:color w:val="46C89D"/>
          <w:sz w:val="20"/>
          <w:szCs w:val="20"/>
          <w:shd w:val="clear" w:color="auto" w:fill="171717"/>
        </w:rPr>
        <w:t>at DJ nintendo himself saying that people are ****ies for not doing money matches that risk their financial position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seriously</w:t>
      </w:r>
      <w:r>
        <w:rPr>
          <w:rFonts w:ascii="Tahoma" w:hAnsi="Tahoma" w:cs="Tahoma"/>
          <w:color w:val="46C89D"/>
          <w:sz w:val="20"/>
          <w:szCs w:val="20"/>
        </w:rPr>
        <w:br/>
      </w:r>
      <w:r>
        <w:rPr>
          <w:rFonts w:ascii="Tahoma" w:hAnsi="Tahoma" w:cs="Tahoma"/>
          <w:color w:val="46C89D"/>
          <w:sz w:val="20"/>
          <w:szCs w:val="20"/>
          <w:shd w:val="clear" w:color="auto" w:fill="171717"/>
        </w:rPr>
        <w:t>****ing seriously</w:t>
      </w:r>
      <w:r>
        <w:rPr>
          <w:rFonts w:ascii="Tahoma" w:hAnsi="Tahoma" w:cs="Tahoma"/>
          <w:color w:val="46C89D"/>
          <w:sz w:val="20"/>
          <w:szCs w:val="20"/>
        </w:rPr>
        <w:br/>
      </w:r>
      <w:r>
        <w:rPr>
          <w:rFonts w:ascii="Tahoma" w:hAnsi="Tahoma" w:cs="Tahoma"/>
          <w:color w:val="46C89D"/>
          <w:sz w:val="20"/>
          <w:szCs w:val="20"/>
          <w:shd w:val="clear" w:color="auto" w:fill="171717"/>
        </w:rPr>
        <w:t>haven't you learned ****</w:t>
      </w:r>
    </w:p>
    <w:p w:rsidR="00981877" w:rsidRDefault="00981877">
      <w:hyperlink r:id="rId40" w:anchor="post14166359" w:history="1">
        <w:r w:rsidRPr="0096646A">
          <w:rPr>
            <w:rStyle w:val="Hyperlink"/>
          </w:rPr>
          <w:t>http://smashboards.com/showthread.php?p=14166359#post14166359</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Im gonna get so depressed if even one of you guys agree with something hax said in that post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seriously, that has to be one of the worst post i've ever read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dont even know where to begin</w:t>
      </w:r>
    </w:p>
    <w:p w:rsidR="00981877" w:rsidRDefault="00981877">
      <w:hyperlink r:id="rId41" w:anchor="post14207763" w:history="1">
        <w:r w:rsidRPr="0096646A">
          <w:rPr>
            <w:rStyle w:val="Hyperlink"/>
          </w:rPr>
          <w:t>http://smashboards.com/showthread.php?p=14207763#post14207763</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what has kels done that proves that he is a "top 5" fox? Yeah he defeated Kage, but so did a lot of foxes (OMG SHOYO TOP 5 FOX).</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Top 2 foxes are easily Mango then Javi and then there are about a billion foxes that excel in different matchups. Unknown, Lovage and SW are probably the ones who would be picked the most as top 5 but there are TONS of other great foxes that could easily be top 5 now (I'd like to consider myself one of them ;D)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MW SUCKS</w:t>
      </w:r>
    </w:p>
    <w:p w:rsidR="00981877" w:rsidRDefault="00981877">
      <w:hyperlink r:id="rId42" w:anchor="post14207789" w:history="1">
        <w:r w:rsidRPr="0096646A">
          <w:rPr>
            <w:rStyle w:val="Hyperlink"/>
          </w:rPr>
          <w:t>http://smashboards.com/showthread.php?p=14207789#post14207789</w:t>
        </w:r>
      </w:hyperlink>
    </w:p>
    <w:p w:rsidR="00981877" w:rsidRPr="009B7C4E" w:rsidRDefault="00981877" w:rsidP="009B7C4E">
      <w:pPr>
        <w:spacing w:after="0" w:line="240" w:lineRule="auto"/>
        <w:rPr>
          <w:rFonts w:ascii="Tahoma" w:hAnsi="Tahoma" w:cs="Tahoma"/>
          <w:color w:val="46C89D"/>
          <w:sz w:val="20"/>
          <w:szCs w:val="20"/>
        </w:rPr>
      </w:pPr>
      <w:r w:rsidRPr="009B7C4E">
        <w:rPr>
          <w:rFonts w:ascii="Tahoma" w:hAnsi="Tahoma" w:cs="Tahoma"/>
          <w:color w:val="46C89D"/>
          <w:sz w:val="20"/>
          <w:szCs w:val="20"/>
        </w:rPr>
        <w:t>John likes to think that MW doesn't suck</w:t>
      </w:r>
      <w:r w:rsidRPr="009B7C4E">
        <w:rPr>
          <w:rFonts w:ascii="Tahoma" w:hAnsi="Tahoma" w:cs="Tahoma"/>
          <w:color w:val="46C89D"/>
          <w:sz w:val="20"/>
          <w:szCs w:val="20"/>
        </w:rPr>
        <w:br/>
      </w:r>
      <w:r w:rsidRPr="009B7C4E">
        <w:rPr>
          <w:rFonts w:ascii="Tahoma" w:hAnsi="Tahoma" w:cs="Tahoma"/>
          <w:color w:val="46C89D"/>
          <w:sz w:val="20"/>
          <w:szCs w:val="20"/>
        </w:rPr>
        <w:br/>
        <w:t>when it does</w:t>
      </w:r>
      <w:r w:rsidRPr="009B7C4E">
        <w:rPr>
          <w:rFonts w:ascii="Tahoma" w:hAnsi="Tahoma" w:cs="Tahoma"/>
          <w:color w:val="46C89D"/>
          <w:sz w:val="20"/>
          <w:szCs w:val="20"/>
        </w:rPr>
        <w:br/>
      </w:r>
      <w:r w:rsidRPr="00131DE5">
        <w:rPr>
          <w:rFonts w:ascii="Tahoma" w:hAnsi="Tahoma" w:cs="Tahoma"/>
          <w:noProof/>
          <w:color w:val="46C89D"/>
          <w:sz w:val="20"/>
          <w:szCs w:val="20"/>
          <w:lang w:eastAsia="zh-CN"/>
        </w:rPr>
        <w:pict>
          <v:shape id="Picture 4" o:spid="_x0000_i1028" type="#_x0000_t75" alt="http://smashboards.com/images/smilies/wink.gif" style="width:11.5pt;height:11.5pt;visibility:visible">
            <v:imagedata r:id="rId15" o:title=""/>
          </v:shape>
        </w:pict>
      </w:r>
    </w:p>
    <w:p w:rsidR="00981877" w:rsidRDefault="00981877"/>
    <w:p w:rsidR="00981877" w:rsidRDefault="00981877">
      <w:hyperlink r:id="rId43" w:anchor="post14241199" w:history="1">
        <w:r w:rsidRPr="0096646A">
          <w:rPr>
            <w:rStyle w:val="Hyperlink"/>
          </w:rPr>
          <w:t>http://smashboards.com/showthread.php?p=14241199#post14241199</w:t>
        </w:r>
      </w:hyperlink>
    </w:p>
    <w:p w:rsidR="00981877" w:rsidRDefault="00981877" w:rsidP="007A74C8">
      <w:pPr>
        <w:shd w:val="clear" w:color="auto" w:fill="171717"/>
        <w:rPr>
          <w:rFonts w:ascii="Tahoma" w:hAnsi="Tahoma" w:cs="Tahoma"/>
          <w:color w:val="46C89D"/>
          <w:sz w:val="17"/>
          <w:szCs w:val="17"/>
        </w:rPr>
      </w:pPr>
      <w:r>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131DE5" w:rsidRDefault="00981877" w:rsidP="007A74C8">
            <w:pPr>
              <w:rPr>
                <w:rFonts w:ascii="Tahoma" w:hAnsi="Tahoma" w:cs="Tahoma"/>
                <w:color w:val="FFFFFF"/>
                <w:sz w:val="20"/>
                <w:szCs w:val="20"/>
              </w:rPr>
            </w:pPr>
            <w:r w:rsidRPr="00131DE5">
              <w:rPr>
                <w:rFonts w:ascii="Tahoma" w:hAnsi="Tahoma" w:cs="Tahoma"/>
                <w:color w:val="FFFFFF"/>
                <w:sz w:val="20"/>
                <w:szCs w:val="20"/>
              </w:rPr>
              <w:t>Originally Posted by</w:t>
            </w:r>
            <w:r w:rsidRPr="00131DE5">
              <w:rPr>
                <w:rStyle w:val="apple-converted-space"/>
                <w:rFonts w:ascii="Tahoma" w:hAnsi="Tahoma" w:cs="Tahoma"/>
                <w:color w:val="FFFFFF"/>
                <w:sz w:val="20"/>
                <w:szCs w:val="20"/>
              </w:rPr>
              <w:t> </w:t>
            </w:r>
            <w:r w:rsidRPr="00131DE5">
              <w:rPr>
                <w:rStyle w:val="Strong"/>
                <w:color w:val="FFFFFF"/>
                <w:sz w:val="20"/>
                <w:szCs w:val="20"/>
              </w:rPr>
              <w:t>DarrellD</w:t>
            </w:r>
            <w:r w:rsidRPr="00131DE5">
              <w:rPr>
                <w:rStyle w:val="apple-converted-space"/>
                <w:rFonts w:ascii="Tahoma" w:hAnsi="Tahoma" w:cs="Tahoma"/>
                <w:color w:val="FFFFFF"/>
                <w:sz w:val="20"/>
                <w:szCs w:val="20"/>
              </w:rPr>
              <w:t> </w:t>
            </w:r>
            <w:hyperlink r:id="rId44" w:anchor="post14238797" w:history="1">
              <w:r w:rsidRPr="00131DE5">
                <w:rPr>
                  <w:rFonts w:ascii="Tahoma" w:hAnsi="Tahoma" w:cs="Tahoma"/>
                  <w:noProof/>
                  <w:color w:val="B4B2AF"/>
                  <w:sz w:val="20"/>
                  <w:szCs w:val="20"/>
                  <w:lang w:eastAsia="zh-CN"/>
                </w:rPr>
                <w:pict>
                  <v:shape id="Picture 5" o:spid="_x0000_i1029" type="#_x0000_t75" alt="View Post" href="http://smashboards.com/showthread.php?p=142387#post142387" style="width:9pt;height:9pt;visibility:visible" o:button="t">
                    <v:fill o:detectmouseclick="t"/>
                    <v:imagedata r:id="rId9" o:title=""/>
                  </v:shape>
                </w:pict>
              </w:r>
            </w:hyperlink>
          </w:p>
          <w:p w:rsidR="00981877" w:rsidRPr="00131DE5" w:rsidRDefault="00981877" w:rsidP="007A74C8">
            <w:pPr>
              <w:rPr>
                <w:rFonts w:ascii="Tahoma" w:hAnsi="Tahoma" w:cs="Tahoma"/>
                <w:i/>
                <w:iCs/>
                <w:color w:val="FFFFFF"/>
                <w:sz w:val="20"/>
                <w:szCs w:val="20"/>
              </w:rPr>
            </w:pPr>
            <w:r w:rsidRPr="00131DE5">
              <w:rPr>
                <w:rFonts w:ascii="Tahoma" w:hAnsi="Tahoma" w:cs="Tahoma"/>
                <w:i/>
                <w:iCs/>
                <w:color w:val="FFFFFF"/>
                <w:sz w:val="20"/>
                <w:szCs w:val="20"/>
              </w:rPr>
              <w:t>Every time i name search myself and i see that you posted anything with my name is getting on my last ****ing nerve. I cant wait to run into you in tournament so i can soundly beat you and stop these retarded posts. **** you are so god damn annoying</w:t>
            </w:r>
          </w:p>
        </w:tc>
      </w:tr>
    </w:tbl>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rPr>
        <w:br/>
      </w:r>
      <w:r>
        <w:rPr>
          <w:rFonts w:ascii="Tahoma" w:hAnsi="Tahoma" w:cs="Tahoma"/>
          <w:color w:val="46C89D"/>
          <w:sz w:val="20"/>
          <w:szCs w:val="20"/>
          <w:shd w:val="clear" w:color="auto" w:fill="171717"/>
        </w:rPr>
        <w:t>LOOOOOLLLLLLLLLLLL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really didn't pick you for the salty whiny type.</w:t>
      </w:r>
      <w:r>
        <w:rPr>
          <w:rFonts w:ascii="Tahoma" w:hAnsi="Tahoma" w:cs="Tahoma"/>
          <w:color w:val="46C89D"/>
          <w:sz w:val="20"/>
          <w:szCs w:val="20"/>
        </w:rPr>
        <w:br/>
      </w:r>
      <w:r>
        <w:rPr>
          <w:rFonts w:ascii="Tahoma" w:hAnsi="Tahoma" w:cs="Tahoma"/>
          <w:color w:val="46C89D"/>
          <w:sz w:val="20"/>
          <w:szCs w:val="20"/>
        </w:rPr>
        <w:br/>
      </w:r>
      <w:hyperlink r:id="rId45" w:tgtFrame="_blank" w:history="1">
        <w:r>
          <w:rPr>
            <w:rStyle w:val="Hyperlink"/>
            <w:rFonts w:ascii="Tahoma" w:hAnsi="Tahoma" w:cs="Tahoma"/>
            <w:color w:val="B4B2AF"/>
            <w:sz w:val="20"/>
            <w:szCs w:val="20"/>
            <w:shd w:val="clear" w:color="auto" w:fill="171717"/>
          </w:rPr>
          <w:t>http://www.smashboards.com/search.php?searchid=5127436</w:t>
        </w:r>
      </w:hyperlink>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time I've mentioned you THREE times, where one where I quoted results you happened to be in. The other one I used you as one of the examples (the other being Duck) of how easy it is to punish samus ftilt/jab by just shielding it, I didn't even mention my win.</w:t>
      </w:r>
      <w:r>
        <w:rPr>
          <w:rFonts w:ascii="Tahoma" w:hAnsi="Tahoma" w:cs="Tahoma"/>
          <w:color w:val="46C89D"/>
          <w:sz w:val="20"/>
          <w:szCs w:val="20"/>
        </w:rPr>
        <w:br/>
      </w:r>
      <w:r>
        <w:rPr>
          <w:rFonts w:ascii="Tahoma" w:hAnsi="Tahoma" w:cs="Tahoma"/>
          <w:color w:val="46C89D"/>
          <w:sz w:val="20"/>
          <w:szCs w:val="20"/>
          <w:shd w:val="clear" w:color="auto" w:fill="171717"/>
        </w:rPr>
        <w:t>This is the first time ever writing about the fact that we even faced...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yeah, "Every time i name search myself and i see that you posted anything with my name is getting on my last ****ing nerve". L M A 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I'm looking forward to facing you too, but next time i'll actually have mained fox for more than one tournament and it wont be my first ever fox v samus matchup so I guess I'll have to go roy so you can take a stock or two off.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@Best samus: 1. Darrell/Plup (darrell should imo get #1 since he has performed much better in other nationals)</w:t>
      </w:r>
      <w:r>
        <w:rPr>
          <w:rFonts w:ascii="Tahoma" w:hAnsi="Tahoma" w:cs="Tahoma"/>
          <w:color w:val="46C89D"/>
          <w:sz w:val="20"/>
          <w:szCs w:val="20"/>
        </w:rPr>
        <w:br/>
      </w:r>
      <w:r>
        <w:rPr>
          <w:rFonts w:ascii="Tahoma" w:hAnsi="Tahoma" w:cs="Tahoma"/>
          <w:color w:val="46C89D"/>
          <w:sz w:val="20"/>
          <w:szCs w:val="20"/>
          <w:shd w:val="clear" w:color="auto" w:fill="171717"/>
        </w:rPr>
        <w:t>2. Hugs/Duck</w:t>
      </w:r>
      <w:r>
        <w:rPr>
          <w:rFonts w:ascii="Tahoma" w:hAnsi="Tahoma" w:cs="Tahoma"/>
          <w:color w:val="46C89D"/>
          <w:sz w:val="20"/>
          <w:szCs w:val="20"/>
        </w:rPr>
        <w:br/>
      </w:r>
      <w:r>
        <w:rPr>
          <w:rFonts w:ascii="Tahoma" w:hAnsi="Tahoma" w:cs="Tahoma"/>
          <w:color w:val="46C89D"/>
          <w:sz w:val="20"/>
          <w:szCs w:val="20"/>
          <w:shd w:val="clear" w:color="auto" w:fill="171717"/>
        </w:rPr>
        <w:t>3. Pi/IHSB/Cyr</w:t>
      </w:r>
    </w:p>
    <w:p w:rsidR="00981877" w:rsidRDefault="00981877">
      <w:hyperlink r:id="rId46" w:anchor="post14241222" w:history="1">
        <w:r w:rsidRPr="0096646A">
          <w:rPr>
            <w:rStyle w:val="Hyperlink"/>
          </w:rPr>
          <w:t>http://smashboards.com/showthread.php?p=14241222#post14241222</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@C. You obviously are either very clueless about what being bipolar is or about how C acts. He is diagnosed with bipolar disorder type 1 and he is a textbook example of one(other swedes could easily confirm)</w:t>
      </w:r>
      <w:r>
        <w:rPr>
          <w:rFonts w:ascii="Tahoma" w:hAnsi="Tahoma" w:cs="Tahoma"/>
          <w:color w:val="46C89D"/>
          <w:sz w:val="20"/>
          <w:szCs w:val="20"/>
        </w:rPr>
        <w:br/>
      </w:r>
      <w:r>
        <w:rPr>
          <w:rFonts w:ascii="Tahoma" w:hAnsi="Tahoma" w:cs="Tahoma"/>
          <w:color w:val="46C89D"/>
          <w:sz w:val="20"/>
          <w:szCs w:val="20"/>
          <w:shd w:val="clear" w:color="auto" w:fill="171717"/>
        </w:rPr>
        <w:t>Maybe you are just in denial of other version of bipolar disorder because you suffer from bipolarism that isn't C's? You are type 2 rite?</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That should explain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Nice ninja edit btw when you realized that you're were clueless, again (took you 8 hours too, lmao)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@Yoshi: You gets brutally 3+2 stocked by my yoshi with a character that relies on trading and without me giving a ****, and then claims you claim that I'm scared to play yoshi. Yeah, totally. I would love to play yoshi again against you and I would have last weekend if you didn't wuss out of going to the tournament you had booked tickets for. Oh, and I annihilated everyone at that tournament using yoshi, not dropping a game, fyi. Me dominating Randomness with yoshi should be up soon.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yeah, you're "TROLLING" so your horrible arguments and overcompensation is hip and cool.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inb4 comments about me being a douche btw, go figure, its mikefknhaggar</w:t>
      </w:r>
    </w:p>
    <w:p w:rsidR="00981877" w:rsidRDefault="00981877">
      <w:hyperlink r:id="rId47" w:anchor="post14248963" w:history="1">
        <w:r w:rsidRPr="0096646A">
          <w:rPr>
            <w:rStyle w:val="Hyperlink"/>
          </w:rPr>
          <w:t>http://smashboards.com/showthread.php?p=14248963#post14248963</w:t>
        </w:r>
      </w:hyperlink>
    </w:p>
    <w:p w:rsidR="00981877" w:rsidRDefault="00981877">
      <w:pPr>
        <w:rPr>
          <w:rStyle w:val="apple-converted-space"/>
        </w:rPr>
      </w:pPr>
      <w:r>
        <w:rPr>
          <w:rFonts w:ascii="Tahoma" w:hAnsi="Tahoma" w:cs="Tahoma"/>
          <w:color w:val="46C89D"/>
          <w:sz w:val="20"/>
          <w:szCs w:val="20"/>
          <w:shd w:val="clear" w:color="auto" w:fill="171717"/>
        </w:rPr>
        <w:t>lovage placed lower than Javi, so he should be considered worse. Going by "who beat who" is stupid and you're retarded for thinking so.</w:t>
      </w:r>
      <w:r>
        <w:rPr>
          <w:rStyle w:val="apple-converted-space"/>
          <w:rFonts w:ascii="Tahoma" w:hAnsi="Tahoma" w:cs="Tahoma"/>
          <w:color w:val="46C89D"/>
          <w:sz w:val="20"/>
          <w:szCs w:val="20"/>
          <w:shd w:val="clear" w:color="auto" w:fill="171717"/>
        </w:rPr>
        <w:t> </w:t>
      </w:r>
    </w:p>
    <w:p w:rsidR="00981877" w:rsidRDefault="00981877">
      <w:hyperlink r:id="rId48" w:anchor="post14249651" w:history="1">
        <w:r w:rsidRPr="0096646A">
          <w:rPr>
            <w:rStyle w:val="Hyperlink"/>
          </w:rPr>
          <w:t>http://smashboards.com/showthread.php?p=14249651#post14249651</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HOW IS PRACTICE EVEN RELATED TO POTENTIAL WTF.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 make ZERO sense dude. Seriously, get it together.</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im saying is that the will+determination+stamina to play more is a PART OF being talent. I have written this maybe 3 times now, last in the post you answered. How do you not get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 ability someone has to be good at something can't be measured, yet there are people out there that are better than others even though they</w:t>
      </w:r>
      <w:r>
        <w:rPr>
          <w:rFonts w:ascii="Tahoma" w:hAnsi="Tahoma" w:cs="Tahoma"/>
          <w:color w:val="46C89D"/>
          <w:sz w:val="20"/>
          <w:szCs w:val="20"/>
        </w:rPr>
        <w:br/>
      </w:r>
      <w:r>
        <w:rPr>
          <w:rFonts w:ascii="Tahoma" w:hAnsi="Tahoma" w:cs="Tahoma"/>
          <w:color w:val="46C89D"/>
          <w:sz w:val="20"/>
          <w:szCs w:val="20"/>
          <w:shd w:val="clear" w:color="auto" w:fill="171717"/>
        </w:rPr>
        <w:t>-Play less</w:t>
      </w:r>
      <w:r>
        <w:rPr>
          <w:rFonts w:ascii="Tahoma" w:hAnsi="Tahoma" w:cs="Tahoma"/>
          <w:color w:val="46C89D"/>
          <w:sz w:val="20"/>
          <w:szCs w:val="20"/>
        </w:rPr>
        <w:br/>
      </w:r>
      <w:r>
        <w:rPr>
          <w:rFonts w:ascii="Tahoma" w:hAnsi="Tahoma" w:cs="Tahoma"/>
          <w:color w:val="46C89D"/>
          <w:sz w:val="20"/>
          <w:szCs w:val="20"/>
          <w:shd w:val="clear" w:color="auto" w:fill="171717"/>
        </w:rPr>
        <w:t>-Play without as much dedication</w:t>
      </w:r>
      <w:r>
        <w:rPr>
          <w:rFonts w:ascii="Tahoma" w:hAnsi="Tahoma" w:cs="Tahoma"/>
          <w:color w:val="46C89D"/>
          <w:sz w:val="20"/>
          <w:szCs w:val="20"/>
        </w:rPr>
        <w:br/>
      </w:r>
      <w:r>
        <w:rPr>
          <w:rFonts w:ascii="Tahoma" w:hAnsi="Tahoma" w:cs="Tahoma"/>
          <w:color w:val="46C89D"/>
          <w:sz w:val="20"/>
          <w:szCs w:val="20"/>
          <w:shd w:val="clear" w:color="auto" w:fill="171717"/>
        </w:rPr>
        <w:t>-Lack of good practice"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Uh, who of the top players (noob level like you dont mean **** btw) have these? And if there are ppl like this, then their could talent is that they are simply smarter / learn faster (which again for the 10381031 time, is still a part of talent!), have a better mindset, have good reaction time/finger precision.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Your definition of talent cannot be measured, mine can (since tournaments show who are the most fit for the game)</w:t>
      </w:r>
      <w:r>
        <w:rPr>
          <w:rFonts w:ascii="Tahoma" w:hAnsi="Tahoma" w:cs="Tahoma"/>
          <w:color w:val="46C89D"/>
          <w:sz w:val="20"/>
          <w:szCs w:val="20"/>
        </w:rPr>
        <w:br/>
      </w:r>
      <w:r>
        <w:rPr>
          <w:rFonts w:ascii="Tahoma" w:hAnsi="Tahoma" w:cs="Tahoma"/>
          <w:color w:val="46C89D"/>
          <w:sz w:val="20"/>
          <w:szCs w:val="20"/>
          <w:shd w:val="clear" w:color="auto" w:fill="171717"/>
        </w:rPr>
        <w:t>Do you not realize this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"Experience is obviously a factor in the over all skill level of the player, but when players beat another on a consistent basis even though they have far less experience is what destroys your argument"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ARE YOU SERIOUS. I have time and time again said that talent DOES exist and everyone isnt equally fit for playing Melee so some will outperform people who have more experience (I know this very well since my melee career is good example of me beating people with 10times more playtime).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your above quote is saying is "Experience isn't everything" which is super obvious and does nothing against my reasoning.</w:t>
      </w:r>
    </w:p>
    <w:p w:rsidR="00981877" w:rsidRDefault="00981877">
      <w:hyperlink r:id="rId49" w:anchor="post14250821" w:history="1">
        <w:r w:rsidRPr="0096646A">
          <w:rPr>
            <w:rStyle w:val="Hyperlink"/>
          </w:rPr>
          <w:t>http://smashboards.com/showthread.php?p=14250821#post14250821</w:t>
        </w:r>
      </w:hyperlink>
    </w:p>
    <w:p w:rsidR="00981877" w:rsidRPr="00420B26" w:rsidRDefault="00981877" w:rsidP="00420B26">
      <w:pPr>
        <w:spacing w:after="0" w:line="240" w:lineRule="auto"/>
        <w:rPr>
          <w:rFonts w:ascii="Tahoma" w:hAnsi="Tahoma" w:cs="Tahoma"/>
          <w:color w:val="46C89D"/>
          <w:sz w:val="20"/>
          <w:szCs w:val="20"/>
        </w:rPr>
      </w:pPr>
      <w:r w:rsidRPr="00420B26">
        <w:rPr>
          <w:rFonts w:ascii="Tahoma" w:hAnsi="Tahoma" w:cs="Tahoma"/>
          <w:color w:val="46C89D"/>
          <w:sz w:val="20"/>
          <w:szCs w:val="20"/>
        </w:rPr>
        <w:t>mikehaggar was funny</w:t>
      </w:r>
      <w:r w:rsidRPr="00420B26">
        <w:rPr>
          <w:rFonts w:ascii="Tahoma" w:hAnsi="Tahoma" w:cs="Tahoma"/>
          <w:color w:val="46C89D"/>
          <w:sz w:val="20"/>
          <w:szCs w:val="20"/>
        </w:rPr>
        <w:br/>
      </w:r>
      <w:r w:rsidRPr="00420B26">
        <w:rPr>
          <w:rFonts w:ascii="Tahoma" w:hAnsi="Tahoma" w:cs="Tahoma"/>
          <w:color w:val="46C89D"/>
          <w:sz w:val="20"/>
          <w:szCs w:val="20"/>
        </w:rPr>
        <w:br/>
        <w:t>and then his post slowly got boring</w:t>
      </w:r>
      <w:r w:rsidRPr="00420B26">
        <w:rPr>
          <w:rFonts w:ascii="Tahoma" w:hAnsi="Tahoma" w:cs="Tahoma"/>
          <w:color w:val="46C89D"/>
          <w:sz w:val="20"/>
          <w:szCs w:val="20"/>
        </w:rPr>
        <w:br/>
      </w:r>
      <w:r w:rsidRPr="00420B26">
        <w:rPr>
          <w:rFonts w:ascii="Tahoma" w:hAnsi="Tahoma" w:cs="Tahoma"/>
          <w:color w:val="46C89D"/>
          <w:sz w:val="20"/>
          <w:szCs w:val="20"/>
        </w:rPr>
        <w:br/>
        <w:t>then I met him irl and he was a totally different guy</w:t>
      </w:r>
      <w:r w:rsidRPr="00420B26">
        <w:rPr>
          <w:rFonts w:ascii="Tahoma" w:hAnsi="Tahoma" w:cs="Tahoma"/>
          <w:color w:val="46C89D"/>
          <w:sz w:val="20"/>
          <w:szCs w:val="20"/>
        </w:rPr>
        <w:br/>
      </w:r>
      <w:r w:rsidRPr="00420B26">
        <w:rPr>
          <w:rFonts w:ascii="Tahoma" w:hAnsi="Tahoma" w:cs="Tahoma"/>
          <w:color w:val="46C89D"/>
          <w:sz w:val="20"/>
          <w:szCs w:val="20"/>
        </w:rPr>
        <w:br/>
        <w:t>and he sucks **** at thrashtalking irl</w:t>
      </w:r>
      <w:r w:rsidRPr="00420B26">
        <w:rPr>
          <w:rFonts w:ascii="Tahoma" w:hAnsi="Tahoma" w:cs="Tahoma"/>
          <w:color w:val="46C89D"/>
          <w:sz w:val="20"/>
          <w:szCs w:val="20"/>
        </w:rPr>
        <w:br/>
      </w:r>
      <w:r w:rsidRPr="00420B26">
        <w:rPr>
          <w:rFonts w:ascii="Tahoma" w:hAnsi="Tahoma" w:cs="Tahoma"/>
          <w:color w:val="46C89D"/>
          <w:sz w:val="20"/>
          <w:szCs w:val="20"/>
        </w:rPr>
        <w:br/>
        <w:t>all he does is talk in a high squeaky voice and say things just aren't related/true enough for it to have any effect</w:t>
      </w:r>
      <w:r w:rsidRPr="00420B26">
        <w:rPr>
          <w:rFonts w:ascii="Tahoma" w:hAnsi="Tahoma" w:cs="Tahoma"/>
          <w:color w:val="46C89D"/>
          <w:sz w:val="20"/>
          <w:szCs w:val="20"/>
        </w:rPr>
        <w:br/>
        <w:t>so now its just sad.</w:t>
      </w:r>
    </w:p>
    <w:p w:rsidR="00981877" w:rsidRDefault="00981877"/>
    <w:p w:rsidR="00981877" w:rsidRDefault="00981877">
      <w:hyperlink r:id="rId50" w:anchor="post14341791" w:history="1">
        <w:r w:rsidRPr="0096646A">
          <w:rPr>
            <w:rStyle w:val="Hyperlink"/>
          </w:rPr>
          <w:t>http://smashboards.com/showthread.php?p=14341791#post14341791</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heh, you're right.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if I cared enough I'd edit the douchiness out of the post but naaaaaaaaaaah</w:t>
      </w:r>
    </w:p>
    <w:p w:rsidR="00981877" w:rsidRDefault="00981877">
      <w:hyperlink r:id="rId51" w:anchor="post14346904" w:history="1">
        <w:r w:rsidRPr="0096646A">
          <w:rPr>
            <w:rStyle w:val="Hyperlink"/>
          </w:rPr>
          <w:t>http://smashboards.com/showthread.php?p=14346904#post14346904</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 guys are so retarded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LOL did I seriously get an infraction for this^</w:t>
      </w:r>
    </w:p>
    <w:p w:rsidR="00981877" w:rsidRDefault="00981877">
      <w:hyperlink r:id="rId52" w:anchor="post14388096" w:history="1">
        <w:r w:rsidRPr="0096646A">
          <w:rPr>
            <w:rStyle w:val="Hyperlink"/>
          </w:rPr>
          <w:t>http://smashboards.com/showthread.php?p=14388096#post14388096</w:t>
        </w:r>
      </w:hyperlink>
    </w:p>
    <w:p w:rsidR="00981877" w:rsidRPr="00420B26" w:rsidRDefault="00981877" w:rsidP="00420B26">
      <w:pPr>
        <w:spacing w:after="0" w:line="240" w:lineRule="auto"/>
        <w:rPr>
          <w:rFonts w:ascii="Tahoma" w:hAnsi="Tahoma" w:cs="Tahoma"/>
          <w:color w:val="46C89D"/>
          <w:sz w:val="20"/>
          <w:szCs w:val="20"/>
        </w:rPr>
      </w:pPr>
      <w:r w:rsidRPr="00420B26">
        <w:rPr>
          <w:rFonts w:ascii="Tahoma" w:hAnsi="Tahoma" w:cs="Tahoma"/>
          <w:color w:val="46C89D"/>
          <w:sz w:val="20"/>
          <w:szCs w:val="20"/>
        </w:rPr>
        <w:t>lol at jman deserving better.</w:t>
      </w:r>
      <w:r w:rsidRPr="00420B26">
        <w:rPr>
          <w:rFonts w:ascii="Tahoma" w:hAnsi="Tahoma" w:cs="Tahoma"/>
          <w:color w:val="46C89D"/>
          <w:sz w:val="20"/>
          <w:szCs w:val="20"/>
        </w:rPr>
        <w:br/>
      </w:r>
      <w:r w:rsidRPr="00420B26">
        <w:rPr>
          <w:rFonts w:ascii="Tahoma" w:hAnsi="Tahoma" w:cs="Tahoma"/>
          <w:color w:val="46C89D"/>
          <w:sz w:val="20"/>
          <w:szCs w:val="20"/>
        </w:rPr>
        <w:br/>
        <w:t>the only reason hax came far anyway was because M2K forfeit </w:t>
      </w:r>
      <w:r w:rsidRPr="00420B26">
        <w:rPr>
          <w:rFonts w:ascii="Tahoma" w:hAnsi="Tahoma" w:cs="Tahoma"/>
          <w:color w:val="46C89D"/>
          <w:sz w:val="20"/>
          <w:szCs w:val="20"/>
        </w:rPr>
        <w:br/>
      </w:r>
      <w:r w:rsidRPr="00420B26">
        <w:rPr>
          <w:rFonts w:ascii="Tahoma" w:hAnsi="Tahoma" w:cs="Tahoma"/>
          <w:color w:val="46C89D"/>
          <w:sz w:val="20"/>
          <w:szCs w:val="20"/>
        </w:rPr>
        <w:br/>
        <w:t>and seriously, what is this "hax playing at 100%" Vids?</w:t>
      </w:r>
      <w:r w:rsidRPr="00420B26">
        <w:rPr>
          <w:rFonts w:ascii="Tahoma" w:hAnsi="Tahoma" w:cs="Tahoma"/>
          <w:color w:val="46C89D"/>
          <w:sz w:val="20"/>
          <w:szCs w:val="20"/>
        </w:rPr>
        <w:br/>
        <w:t>has he ever played as that in tournament? Who has he beat that proves that he even has that level?</w:t>
      </w:r>
      <w:r w:rsidRPr="00420B26">
        <w:rPr>
          <w:rFonts w:ascii="Tahoma" w:hAnsi="Tahoma" w:cs="Tahoma"/>
          <w:color w:val="46C89D"/>
          <w:sz w:val="20"/>
          <w:szCs w:val="20"/>
        </w:rPr>
        <w:br/>
        <w:t>Considering how long Hax has been in the top and how many times he has faced top players im amazed at how he has upset so incredibly few </w:t>
      </w:r>
      <w:r w:rsidRPr="00420B26">
        <w:rPr>
          <w:rFonts w:ascii="Tahoma" w:hAnsi="Tahoma" w:cs="Tahoma"/>
          <w:color w:val="46C89D"/>
          <w:sz w:val="20"/>
          <w:szCs w:val="20"/>
        </w:rPr>
        <w:br/>
      </w:r>
      <w:r w:rsidRPr="00420B26">
        <w:rPr>
          <w:rFonts w:ascii="Tahoma" w:hAnsi="Tahoma" w:cs="Tahoma"/>
          <w:color w:val="46C89D"/>
          <w:sz w:val="20"/>
          <w:szCs w:val="20"/>
        </w:rPr>
        <w:br/>
        <w:t>if anything, use lucky, wobbles, axe, chudat and the tons of other players who have and can actually beat people in the top but still place low half of the timeinstead of hyping up the player who always places the same (~8th) just because he plays falcon.</w:t>
      </w:r>
      <w:r w:rsidRPr="00420B26">
        <w:rPr>
          <w:rFonts w:ascii="Tahoma" w:hAnsi="Tahoma" w:cs="Tahoma"/>
          <w:color w:val="46C89D"/>
          <w:sz w:val="20"/>
          <w:szCs w:val="20"/>
        </w:rPr>
        <w:br/>
      </w:r>
      <w:r w:rsidRPr="00420B26">
        <w:rPr>
          <w:rFonts w:ascii="Tahoma" w:hAnsi="Tahoma" w:cs="Tahoma"/>
          <w:color w:val="46C89D"/>
          <w:sz w:val="20"/>
          <w:szCs w:val="20"/>
        </w:rPr>
        <w:br/>
        <w:t>Im thinking that people are defining "playing good" as when Hax does stupidly unnecessary combos/auto combos on floaties and "playing bad" when he doesn't get huge combos</w:t>
      </w:r>
      <w:r w:rsidRPr="00420B26">
        <w:rPr>
          <w:rFonts w:ascii="Tahoma" w:hAnsi="Tahoma" w:cs="Tahoma"/>
          <w:color w:val="46C89D"/>
          <w:sz w:val="20"/>
          <w:szCs w:val="20"/>
        </w:rPr>
        <w:br/>
      </w:r>
      <w:r w:rsidRPr="00420B26">
        <w:rPr>
          <w:rFonts w:ascii="Tahoma" w:hAnsi="Tahoma" w:cs="Tahoma"/>
          <w:color w:val="46C89D"/>
          <w:sz w:val="20"/>
          <w:szCs w:val="20"/>
        </w:rPr>
        <w:br/>
        <w:t>falcon baby</w:t>
      </w:r>
    </w:p>
    <w:p w:rsidR="00981877" w:rsidRDefault="00981877"/>
    <w:p w:rsidR="00981877" w:rsidRDefault="00981877">
      <w:hyperlink r:id="rId53" w:anchor="post14388305" w:history="1">
        <w:r w:rsidRPr="0096646A">
          <w:rPr>
            <w:rStyle w:val="Hyperlink"/>
          </w:rPr>
          <w:t>http://smashboards.com/showthread.php?p=14388305#post14388305</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your stupidity ****ing amazes 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seriously, what the hell is wrong with you guys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"^So you think peak skill is more important than consistency? " No, and consistency is constantly undervalued. However, if we are discussing "peak skill" I'd prefer that we rather talk about players that have a "peak skill" that is considerably different from their normal placing.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have not seen Hax "peaking" so I asked for results/vids where he shows this "top 5 or above" peak.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"So according to you, we should get hype for people who get knocked out 2-3 rounds into bracket but ignore the man consistently placing top 10?"</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Wow. I always knew that you were dumb Bing, but sheeeeesh.</w:t>
      </w:r>
      <w:r>
        <w:rPr>
          <w:rFonts w:ascii="Tahoma" w:hAnsi="Tahoma" w:cs="Tahoma"/>
          <w:color w:val="46C89D"/>
          <w:sz w:val="20"/>
          <w:szCs w:val="20"/>
        </w:rPr>
        <w:br/>
      </w:r>
      <w:r>
        <w:rPr>
          <w:rFonts w:ascii="Tahoma" w:hAnsi="Tahoma" w:cs="Tahoma"/>
          <w:color w:val="46C89D"/>
          <w:sz w:val="20"/>
          <w:szCs w:val="20"/>
          <w:shd w:val="clear" w:color="auto" w:fill="171717"/>
        </w:rPr>
        <w:t>I did not mention "get hype for X" anywhere. I was not trying to tell you on who to cheer on or scream "GOOD ****" for. I was saying that if you're gonna discuss peaks, then Hax is a terrible example.</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did never mention that you should "ignore" Hax. where are you getting that from.</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"Leffen literally just said hax isn't good because he "only" places top 8 every single 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WHAT</w:t>
      </w:r>
      <w:r>
        <w:rPr>
          <w:rFonts w:ascii="Tahoma" w:hAnsi="Tahoma" w:cs="Tahoma"/>
          <w:color w:val="46C89D"/>
          <w:sz w:val="20"/>
          <w:szCs w:val="20"/>
        </w:rPr>
        <w:br/>
      </w:r>
      <w:r>
        <w:rPr>
          <w:rFonts w:ascii="Tahoma" w:hAnsi="Tahoma" w:cs="Tahoma"/>
          <w:color w:val="46C89D"/>
          <w:sz w:val="20"/>
          <w:szCs w:val="20"/>
          <w:shd w:val="clear" w:color="auto" w:fill="171717"/>
        </w:rPr>
        <w:t>HOW</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ARE YOU</w:t>
      </w:r>
      <w:r>
        <w:rPr>
          <w:rFonts w:ascii="Tahoma" w:hAnsi="Tahoma" w:cs="Tahoma"/>
          <w:color w:val="46C89D"/>
          <w:sz w:val="20"/>
          <w:szCs w:val="20"/>
        </w:rPr>
        <w:br/>
      </w:r>
      <w:r>
        <w:rPr>
          <w:rFonts w:ascii="Tahoma" w:hAnsi="Tahoma" w:cs="Tahoma"/>
          <w:color w:val="46C89D"/>
          <w:sz w:val="20"/>
          <w:szCs w:val="20"/>
          <w:shd w:val="clear" w:color="auto" w:fill="171717"/>
        </w:rPr>
        <w:t>OMFG HOW</w:t>
      </w:r>
      <w:r>
        <w:rPr>
          <w:rFonts w:ascii="Tahoma" w:hAnsi="Tahoma" w:cs="Tahoma"/>
          <w:color w:val="46C89D"/>
          <w:sz w:val="20"/>
          <w:szCs w:val="20"/>
        </w:rPr>
        <w:br/>
      </w:r>
      <w:r>
        <w:rPr>
          <w:rFonts w:ascii="Tahoma" w:hAnsi="Tahoma" w:cs="Tahoma"/>
          <w:color w:val="46C89D"/>
          <w:sz w:val="20"/>
          <w:szCs w:val="20"/>
          <w:shd w:val="clear" w:color="auto" w:fill="171717"/>
        </w:rPr>
        <w:t>seriously wtf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WHERE DID I MENTION HOW GOOD HAX WAS. All I said was that he isn't one of the people who have huge "peaks", like Axe and Lucky for example have. you even ****ing used "literally"</w:t>
      </w:r>
      <w:r>
        <w:rPr>
          <w:rFonts w:ascii="Tahoma" w:hAnsi="Tahoma" w:cs="Tahoma"/>
          <w:color w:val="46C89D"/>
          <w:sz w:val="20"/>
          <w:szCs w:val="20"/>
        </w:rPr>
        <w:br/>
      </w:r>
      <w:r>
        <w:rPr>
          <w:rFonts w:ascii="Tahoma" w:hAnsi="Tahoma" w:cs="Tahoma"/>
          <w:color w:val="46C89D"/>
          <w:sz w:val="20"/>
          <w:szCs w:val="20"/>
          <w:shd w:val="clear" w:color="auto" w:fill="171717"/>
        </w:rPr>
        <w:t>LOL</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how the *** can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@Kage: Do I even have to? I'm just gonna say that I'm happy that you picked the by far simplest character to play because... well...</w:t>
      </w:r>
    </w:p>
    <w:p w:rsidR="00981877" w:rsidRDefault="00981877">
      <w:hyperlink r:id="rId54" w:anchor="post14388413" w:history="1">
        <w:r w:rsidRPr="0096646A">
          <w:rPr>
            <w:rStyle w:val="Hyperlink"/>
          </w:rPr>
          <w:t>http://smashboards.com/showthread.php?p=14388413#post14388413</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Im not really mad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just very baffled at your stupidity</w:t>
      </w:r>
    </w:p>
    <w:p w:rsidR="00981877" w:rsidRDefault="00981877">
      <w:hyperlink r:id="rId55" w:anchor="post14394465" w:history="1">
        <w:r w:rsidRPr="0096646A">
          <w:rPr>
            <w:rStyle w:val="Hyperlink"/>
          </w:rPr>
          <w:t>http://smashboards.com/showthread.php?p=14394465#post14394465</w:t>
        </w:r>
      </w:hyperlink>
    </w:p>
    <w:p w:rsidR="00981877" w:rsidRPr="00420B26" w:rsidRDefault="00981877" w:rsidP="00420B26">
      <w:pPr>
        <w:shd w:val="clear" w:color="auto" w:fill="171717"/>
        <w:spacing w:line="240" w:lineRule="auto"/>
        <w:rPr>
          <w:rFonts w:ascii="Tahoma" w:hAnsi="Tahoma" w:cs="Tahoma"/>
          <w:color w:val="46C89D"/>
          <w:sz w:val="17"/>
          <w:szCs w:val="17"/>
        </w:rPr>
      </w:pPr>
      <w:r w:rsidRPr="00420B26">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420B26" w:rsidRDefault="00981877" w:rsidP="00420B26">
            <w:pPr>
              <w:spacing w:after="0" w:line="240" w:lineRule="auto"/>
              <w:rPr>
                <w:rFonts w:ascii="Tahoma" w:hAnsi="Tahoma" w:cs="Tahoma"/>
                <w:color w:val="FFFFFF"/>
                <w:sz w:val="20"/>
                <w:szCs w:val="20"/>
              </w:rPr>
            </w:pPr>
            <w:r w:rsidRPr="00420B26">
              <w:rPr>
                <w:rFonts w:ascii="Tahoma" w:hAnsi="Tahoma" w:cs="Tahoma"/>
                <w:color w:val="FFFFFF"/>
                <w:sz w:val="20"/>
                <w:szCs w:val="20"/>
              </w:rPr>
              <w:t>Originally Posted by </w:t>
            </w:r>
            <w:r w:rsidRPr="00420B26">
              <w:rPr>
                <w:rFonts w:ascii="Tahoma" w:hAnsi="Tahoma" w:cs="Tahoma"/>
                <w:b/>
                <w:bCs/>
                <w:color w:val="FFFFFF"/>
                <w:sz w:val="20"/>
                <w:szCs w:val="20"/>
              </w:rPr>
              <w:t>Willy OD</w:t>
            </w:r>
            <w:r w:rsidRPr="00420B26">
              <w:rPr>
                <w:rFonts w:ascii="Tahoma" w:hAnsi="Tahoma" w:cs="Tahoma"/>
                <w:color w:val="FFFFFF"/>
                <w:sz w:val="20"/>
                <w:szCs w:val="20"/>
              </w:rPr>
              <w:t> </w:t>
            </w:r>
            <w:hyperlink r:id="rId56" w:anchor="post14389825" w:history="1">
              <w:r w:rsidRPr="00131DE5">
                <w:rPr>
                  <w:rFonts w:ascii="Tahoma" w:hAnsi="Tahoma" w:cs="Tahoma"/>
                  <w:noProof/>
                  <w:color w:val="B4B2AF"/>
                  <w:sz w:val="20"/>
                  <w:szCs w:val="20"/>
                  <w:lang w:eastAsia="zh-CN"/>
                </w:rPr>
                <w:pict>
                  <v:shape id="Picture 7" o:spid="_x0000_i1030" type="#_x0000_t75" alt="View Post" href="http://smashboards.com/showthread.php?p=143898#post143898" style="width:9pt;height:9pt;visibility:visible" o:button="t">
                    <v:fill o:detectmouseclick="t"/>
                    <v:imagedata r:id="rId9" o:title=""/>
                  </v:shape>
                </w:pict>
              </w:r>
            </w:hyperlink>
          </w:p>
          <w:p w:rsidR="00981877" w:rsidRPr="00420B26" w:rsidRDefault="00981877" w:rsidP="00420B26">
            <w:pPr>
              <w:spacing w:after="0" w:line="240" w:lineRule="auto"/>
              <w:rPr>
                <w:rFonts w:ascii="Tahoma" w:hAnsi="Tahoma" w:cs="Tahoma"/>
                <w:i/>
                <w:iCs/>
                <w:color w:val="FFFFFF"/>
                <w:sz w:val="20"/>
                <w:szCs w:val="20"/>
              </w:rPr>
            </w:pPr>
            <w:r w:rsidRPr="00420B26">
              <w:rPr>
                <w:rFonts w:ascii="Tahoma" w:hAnsi="Tahoma" w:cs="Tahoma"/>
                <w:i/>
                <w:iCs/>
                <w:color w:val="FFFFFF"/>
                <w:sz w:val="20"/>
                <w:szCs w:val="20"/>
              </w:rPr>
              <w:t>You didn't have to change the bracket in the first place. And it wasn't pool ****, it was because you were too afraid by Armada. They told you "no" a hundred times before cracking up because you were so godamn annoying. A lot of persons had to face the same persons they had in pools. But no one cried like you did. You can't have a perfect bracket just because you want to.</w:t>
            </w:r>
            <w:r w:rsidRPr="00420B26">
              <w:rPr>
                <w:rFonts w:ascii="Tahoma" w:hAnsi="Tahoma" w:cs="Tahoma"/>
                <w:i/>
                <w:iCs/>
                <w:color w:val="FFFFFF"/>
                <w:sz w:val="20"/>
                <w:szCs w:val="20"/>
              </w:rPr>
              <w:br/>
              <w:t>Deal with it now. You failed, even with tears.</w:t>
            </w:r>
            <w:r w:rsidRPr="00420B26">
              <w:rPr>
                <w:rFonts w:ascii="Tahoma" w:hAnsi="Tahoma" w:cs="Tahoma"/>
                <w:i/>
                <w:iCs/>
                <w:color w:val="FFFFFF"/>
                <w:sz w:val="20"/>
                <w:szCs w:val="20"/>
              </w:rPr>
              <w:br/>
            </w:r>
            <w:r w:rsidRPr="00420B26">
              <w:rPr>
                <w:rFonts w:ascii="Tahoma" w:hAnsi="Tahoma" w:cs="Tahoma"/>
                <w:i/>
                <w:iCs/>
                <w:color w:val="FFFFFF"/>
                <w:sz w:val="20"/>
                <w:szCs w:val="20"/>
              </w:rPr>
              <w:br/>
            </w:r>
            <w:hyperlink r:id="rId57" w:history="1">
              <w:r w:rsidRPr="00131DE5">
                <w:rPr>
                  <w:rFonts w:ascii="Tahoma" w:hAnsi="Tahoma" w:cs="Tahoma"/>
                  <w:i/>
                  <w:noProof/>
                  <w:color w:val="B4B2AF"/>
                  <w:sz w:val="20"/>
                  <w:szCs w:val="20"/>
                  <w:lang w:eastAsia="zh-CN"/>
                </w:rPr>
                <w:pict>
                  <v:shape id="Picture 6" o:spid="_x0000_i1031" type="#_x0000_t75" alt="http://www.cubeforum.fr/images/smilies/69.gif" href="http://www.cubeforum.fr/images/smilies/69.g" style="width:34.5pt;height:45pt;visibility:visible" o:button="t">
                    <v:fill o:detectmouseclick="t"/>
                    <v:imagedata r:id="rId58" o:title=""/>
                  </v:shape>
                </w:pict>
              </w:r>
            </w:hyperlink>
          </w:p>
        </w:tc>
      </w:tr>
    </w:tbl>
    <w:p w:rsidR="00981877" w:rsidRDefault="00981877">
      <w:pPr>
        <w:rPr>
          <w:rFonts w:ascii="Tahoma" w:hAnsi="Tahoma" w:cs="Tahoma"/>
          <w:color w:val="46C89D"/>
          <w:sz w:val="20"/>
          <w:szCs w:val="20"/>
          <w:shd w:val="clear" w:color="auto" w:fill="171717"/>
        </w:rPr>
      </w:pPr>
      <w:r w:rsidRPr="00420B26">
        <w:rPr>
          <w:rFonts w:ascii="Tahoma" w:hAnsi="Tahoma" w:cs="Tahoma"/>
          <w:color w:val="46C89D"/>
          <w:sz w:val="20"/>
          <w:szCs w:val="20"/>
          <w:shd w:val="clear" w:color="auto" w:fill="171717"/>
        </w:rPr>
        <w:t>I didn't have to change the bracket? LMFAO are you serious</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whats the point of having pools if 90% of all 1st and 2nd seeded people (who were SEEDED TO WIN too!) face each other 2nd round?</w:t>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When people said "no" I asked why. I got ZERO answers, and I asked 20+ times. I understand if you don't understand english but SHEEEEEEESH </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and lmfao at me being scared of armada. I tried to fix the whole bracket but they would only let me finish my because it was "too late" when it wasn't even close to "too late".</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Having a good bracket is as easy as asking me/armada/some other good TO for advice or to just check that everything is okay before you start playing the bracket. This should be STANDARD for any local tournament, let alone a huge international one for gods sake.</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 whats the point</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@Battlecow: Either you are very dumb and you somehow don't see that calling them scrubs was 100% a joke, or you're just salty enough that you just keep on badmouthing me out of spite</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either way you're hilarious</w:t>
      </w:r>
    </w:p>
    <w:p w:rsidR="00981877" w:rsidRDefault="00981877">
      <w:hyperlink r:id="rId59" w:anchor="post14394542" w:history="1">
        <w:r w:rsidRPr="0096646A">
          <w:rPr>
            <w:rStyle w:val="Hyperlink"/>
          </w:rPr>
          <w:t>http://smashboards.com/showthread.php?p=14394542#post14394542</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Watching my random top tiers (my cf/sheik iirc) along with MacD's Peach and Nikos Marth get raped by Hbox's ness was one of the best smash moments ever. I've rarely been so impressed.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proud to say Hbox raped me with Ness. Does anyone know if there are vids? I know it was streamed...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consider myself to be ranked 3-8th in europe atm. I'll be #1 soon enough.</w:t>
      </w:r>
      <w:r>
        <w:rPr>
          <w:rFonts w:ascii="Tahoma" w:hAnsi="Tahoma" w:cs="Tahoma"/>
          <w:color w:val="46C89D"/>
          <w:sz w:val="20"/>
          <w:szCs w:val="20"/>
        </w:rPr>
        <w:br/>
      </w:r>
      <w:r>
        <w:rPr>
          <w:rFonts w:ascii="Tahoma" w:hAnsi="Tahoma" w:cs="Tahoma"/>
          <w:color w:val="46C89D"/>
          <w:sz w:val="20"/>
          <w:szCs w:val="20"/>
          <w:shd w:val="clear" w:color="auto" w:fill="171717"/>
        </w:rPr>
        <w:t>I have a ~6-1 record against both Pepito and IVP during the last year. "Often",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@Mikehaggar. Wanna know something funny about Mikehaggar? Mikehaggar sucks. Mikehaggar places last in teams not winning a game. Mikehaggar misses his trains to tournaments and when he has no other way to escape getting raped in pools by my Yoshi he burns himself on a PAPRIKA (that he heated up himself).</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Mikehaggar burnt himself on a paprika so bad that he had to leave the tournament and his dad had to get his things.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still can't stop laughing when I think about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LOOOOOOOOOOOOOOOOOOOOOLLLLLLLLLLLLLLLLLLLLLLLLLLLL LLLLLLLL</w:t>
      </w:r>
    </w:p>
    <w:p w:rsidR="00981877" w:rsidRDefault="00981877">
      <w:hyperlink r:id="rId60" w:anchor="post14395369" w:history="1">
        <w:r w:rsidRPr="0096646A">
          <w:rPr>
            <w:rStyle w:val="Hyperlink"/>
          </w:rPr>
          <w:t>http://smashboards.com/showthread.php?p=14395369#post14395369</w:t>
        </w:r>
      </w:hyperlink>
    </w:p>
    <w:p w:rsidR="00981877" w:rsidRPr="00420B26" w:rsidRDefault="00981877" w:rsidP="00420B26">
      <w:pPr>
        <w:shd w:val="clear" w:color="auto" w:fill="171717"/>
        <w:spacing w:line="240" w:lineRule="auto"/>
        <w:rPr>
          <w:rFonts w:ascii="Tahoma" w:hAnsi="Tahoma" w:cs="Tahoma"/>
          <w:color w:val="46C89D"/>
          <w:sz w:val="17"/>
          <w:szCs w:val="17"/>
        </w:rPr>
      </w:pPr>
      <w:r w:rsidRPr="00420B26">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420B26" w:rsidRDefault="00981877" w:rsidP="00420B26">
            <w:pPr>
              <w:spacing w:after="0" w:line="240" w:lineRule="auto"/>
              <w:rPr>
                <w:rFonts w:ascii="Tahoma" w:hAnsi="Tahoma" w:cs="Tahoma"/>
                <w:color w:val="FFFFFF"/>
                <w:sz w:val="20"/>
                <w:szCs w:val="20"/>
              </w:rPr>
            </w:pPr>
            <w:r w:rsidRPr="00420B26">
              <w:rPr>
                <w:rFonts w:ascii="Tahoma" w:hAnsi="Tahoma" w:cs="Tahoma"/>
                <w:color w:val="FFFFFF"/>
                <w:sz w:val="20"/>
                <w:szCs w:val="20"/>
              </w:rPr>
              <w:t>Originally Posted by </w:t>
            </w:r>
            <w:r w:rsidRPr="00420B26">
              <w:rPr>
                <w:rFonts w:ascii="Tahoma" w:hAnsi="Tahoma" w:cs="Tahoma"/>
                <w:b/>
                <w:bCs/>
                <w:color w:val="FFFFFF"/>
                <w:sz w:val="20"/>
                <w:szCs w:val="20"/>
              </w:rPr>
              <w:t>MikeHaggarTHAKJB</w:t>
            </w:r>
            <w:r w:rsidRPr="00420B26">
              <w:rPr>
                <w:rFonts w:ascii="Tahoma" w:hAnsi="Tahoma" w:cs="Tahoma"/>
                <w:color w:val="FFFFFF"/>
                <w:sz w:val="20"/>
                <w:szCs w:val="20"/>
              </w:rPr>
              <w:t> </w:t>
            </w:r>
            <w:hyperlink r:id="rId61" w:anchor="post14395285" w:history="1">
              <w:r w:rsidRPr="00131DE5">
                <w:rPr>
                  <w:rFonts w:ascii="Tahoma" w:hAnsi="Tahoma" w:cs="Tahoma"/>
                  <w:noProof/>
                  <w:color w:val="B4B2AF"/>
                  <w:sz w:val="20"/>
                  <w:szCs w:val="20"/>
                  <w:lang w:eastAsia="zh-CN"/>
                </w:rPr>
                <w:pict>
                  <v:shape id="Picture 8" o:spid="_x0000_i1032" type="#_x0000_t75" alt="View Post" href="http://smashboards.com/showthread.php?p=143952#post143952" style="width:9pt;height:9pt;visibility:visible" o:button="t">
                    <v:fill o:detectmouseclick="t"/>
                    <v:imagedata r:id="rId9" o:title=""/>
                  </v:shape>
                </w:pict>
              </w:r>
            </w:hyperlink>
          </w:p>
          <w:p w:rsidR="00981877" w:rsidRPr="00420B26" w:rsidRDefault="00981877" w:rsidP="00420B26">
            <w:pPr>
              <w:spacing w:after="0" w:line="240" w:lineRule="auto"/>
              <w:rPr>
                <w:rFonts w:ascii="Tahoma" w:hAnsi="Tahoma" w:cs="Tahoma"/>
                <w:i/>
                <w:iCs/>
                <w:color w:val="FFFFFF"/>
                <w:sz w:val="20"/>
                <w:szCs w:val="20"/>
              </w:rPr>
            </w:pPr>
            <w:r w:rsidRPr="00420B26">
              <w:rPr>
                <w:rFonts w:ascii="Tahoma" w:hAnsi="Tahoma" w:cs="Tahoma"/>
                <w:i/>
                <w:iCs/>
                <w:color w:val="FFFFFF"/>
                <w:sz w:val="20"/>
                <w:szCs w:val="20"/>
              </w:rPr>
              <w:t>yes, i intentionally burnt myself to avoid playing you. as always everyone and everything revolves around you</w:t>
            </w:r>
            <w:r w:rsidRPr="00420B26">
              <w:rPr>
                <w:rFonts w:ascii="Tahoma" w:hAnsi="Tahoma" w:cs="Tahoma"/>
                <w:i/>
                <w:iCs/>
                <w:color w:val="FFFFFF"/>
                <w:sz w:val="20"/>
                <w:szCs w:val="20"/>
              </w:rPr>
              <w:br/>
              <w:t>youre the little entitled little ***** who cries (literally) over having to sit in the middle seat in a car on a ride over to gothenburg. thats a lot better then being clumsy and missing trains</w:t>
            </w:r>
          </w:p>
        </w:tc>
      </w:tr>
    </w:tbl>
    <w:p w:rsidR="00981877" w:rsidRDefault="00981877">
      <w:pPr>
        <w:rPr>
          <w:rFonts w:ascii="Tahoma" w:hAnsi="Tahoma" w:cs="Tahoma"/>
          <w:color w:val="46C89D"/>
          <w:sz w:val="20"/>
          <w:szCs w:val="20"/>
          <w:shd w:val="clear" w:color="auto" w:fill="171717"/>
        </w:rPr>
      </w:pP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LOLLLLLLLLLLLL</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are you kidding</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I didnt know Mikehaggar himself would be soooooo easy to trollbait</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you honestly don't see the hypocrisy in the top part of your post LOL?</w:t>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you are the only one who thinks everything revolves around you lmao</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and you apparently don't know what the word "literally" means either.</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you know damn well that if well that I could post a LOT more **** on you than you could on me so will you stop this pathetic act</w:t>
      </w:r>
      <w:r w:rsidRPr="00420B26">
        <w:rPr>
          <w:rFonts w:ascii="Tahoma" w:hAnsi="Tahoma" w:cs="Tahoma"/>
          <w:color w:val="46C89D"/>
          <w:sz w:val="20"/>
          <w:szCs w:val="20"/>
        </w:rPr>
        <w:br/>
      </w:r>
      <w:r w:rsidRPr="00420B26">
        <w:rPr>
          <w:rFonts w:ascii="Tahoma" w:hAnsi="Tahoma" w:cs="Tahoma"/>
          <w:color w:val="46C89D"/>
          <w:sz w:val="20"/>
          <w:szCs w:val="20"/>
        </w:rPr>
        <w:br/>
      </w:r>
      <w:r w:rsidRPr="00420B26">
        <w:rPr>
          <w:rFonts w:ascii="Tahoma" w:hAnsi="Tahoma" w:cs="Tahoma"/>
          <w:color w:val="46C89D"/>
          <w:sz w:val="20"/>
          <w:szCs w:val="20"/>
          <w:shd w:val="clear" w:color="auto" w:fill="171717"/>
        </w:rPr>
        <w:t>and</w:t>
      </w:r>
    </w:p>
    <w:p w:rsidR="00981877" w:rsidRDefault="00981877">
      <w:hyperlink r:id="rId62" w:anchor="post14395735" w:history="1">
        <w:r w:rsidRPr="0096646A">
          <w:rPr>
            <w:rStyle w:val="Hyperlink"/>
          </w:rPr>
          <w:t>http://smashboards.com/showthread.php?p=14395735#post14395735</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kage you have lost to link in tournament and PP almost beats you with roy in MMs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why the hell do you think you have a say in this lol</w:t>
      </w:r>
    </w:p>
    <w:p w:rsidR="00981877" w:rsidRDefault="00981877">
      <w:hyperlink r:id="rId63" w:anchor="post14399819" w:history="1">
        <w:r w:rsidRPr="0096646A">
          <w:rPr>
            <w:rStyle w:val="Hyperlink"/>
          </w:rPr>
          <w:t>http://smashboards.com/showthread.php?p=14399819#post14399819</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I'll never lose to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Maybe the crowd screaming in my ear+ you spamming nooby predictable puff **** all the time like usual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never you in a fair fight</w:t>
      </w:r>
      <w:r>
        <w:rPr>
          <w:rFonts w:ascii="Tahoma" w:hAnsi="Tahoma" w:cs="Tahoma"/>
          <w:color w:val="46C89D"/>
          <w:sz w:val="20"/>
          <w:szCs w:val="20"/>
        </w:rPr>
        <w:br/>
      </w:r>
    </w:p>
    <w:p w:rsidR="00981877" w:rsidRDefault="00981877">
      <w:hyperlink r:id="rId64" w:anchor="post14436714" w:history="1">
        <w:r w:rsidRPr="0096646A">
          <w:rPr>
            <w:rStyle w:val="Hyperlink"/>
          </w:rPr>
          <w:t>http://smashboards.com/showthread.php?p=14436714#post14436714</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the logic of "WELL IF I HAVENT SEEN YOU PUNISH IT ITS IMPOSSIBLE!!!11" is ****ing retarded, especially when I present strong counterargument with reasonable evidence and you simply resort to "OMG LETS SEE YOU DO IT!"</w:t>
      </w:r>
    </w:p>
    <w:p w:rsidR="00981877" w:rsidRDefault="00981877">
      <w:hyperlink r:id="rId65" w:anchor="post14441611" w:history="1">
        <w:r w:rsidRPr="0096646A">
          <w:rPr>
            <w:rStyle w:val="Hyperlink"/>
          </w:rPr>
          <w:t>http://smashboards.com/showthread.php?p=14441611#post14441611</w:t>
        </w:r>
      </w:hyperlink>
    </w:p>
    <w:p w:rsidR="00981877" w:rsidRDefault="0098187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 are serious &gt;_&gt;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Randall is ZERO percent random.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Turnips are random yes, BUT, you still have to hit with them (which americans are god ****ing awful at avoiding btw, especially when comparing to swedes, according to armada) and peach is HEAVILY limited when holding a turnip.</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Aside from that, banning Peach or pulling turnips is much harder and worse than banning a stage that already has tons of other problems.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please, enough with your terrible anecdotal advice. We both know that you dont know **** about top level play in todays metagame, how about you act like it.</w:t>
      </w:r>
      <w:r>
        <w:rPr>
          <w:rFonts w:ascii="Tahoma" w:hAnsi="Tahoma" w:cs="Tahoma"/>
          <w:color w:val="46C89D"/>
          <w:sz w:val="20"/>
          <w:szCs w:val="20"/>
        </w:rPr>
        <w:br/>
      </w:r>
      <w:r>
        <w:rPr>
          <w:rFonts w:ascii="Tahoma" w:hAnsi="Tahoma" w:cs="Tahoma"/>
          <w:color w:val="46C89D"/>
          <w:sz w:val="20"/>
          <w:szCs w:val="20"/>
          <w:shd w:val="clear" w:color="auto" w:fill="171717"/>
        </w:rPr>
        <w:t>Provide some evidence that proves that there isn't randomness in the result of matches on these stages with hazards that can OHKO you.</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There is strong evidence suggesting that the RNG will affect the outcome of the matches in a unpredictable way, and your anecdotal advice is not strong enough to disregard that.</w:t>
      </w:r>
    </w:p>
    <w:p w:rsidR="00981877" w:rsidRDefault="00981877" w:rsidP="00EB7AA0">
      <w:hyperlink r:id="rId66" w:anchor="post14467022" w:history="1">
        <w:r w:rsidRPr="0096646A">
          <w:rPr>
            <w:rStyle w:val="Hyperlink"/>
          </w:rPr>
          <w:t>http://smashboards.com/showthread.php?p=14467022#post14467022</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haha yooooooooooo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MW is ****ing terrible compared to any other region lol</w:t>
      </w:r>
    </w:p>
    <w:p w:rsidR="00981877" w:rsidRDefault="00981877" w:rsidP="00EB7AA0">
      <w:hyperlink r:id="rId67" w:anchor="post14467328" w:history="1">
        <w:r w:rsidRPr="0096646A">
          <w:rPr>
            <w:rStyle w:val="Hyperlink"/>
          </w:rPr>
          <w:t>http://smashboards.com/showthread.php?p=14467328#post14467328</w:t>
        </w:r>
      </w:hyperlink>
    </w:p>
    <w:p w:rsidR="00981877" w:rsidRPr="00EB7AA0" w:rsidRDefault="00981877" w:rsidP="00EB7AA0">
      <w:pPr>
        <w:spacing w:line="240" w:lineRule="auto"/>
        <w:rPr>
          <w:rFonts w:ascii="Tahoma" w:hAnsi="Tahoma" w:cs="Tahoma"/>
          <w:color w:val="46C89D"/>
          <w:sz w:val="17"/>
          <w:szCs w:val="17"/>
        </w:rPr>
      </w:pPr>
      <w:r w:rsidRPr="00EB7AA0">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EB7AA0" w:rsidRDefault="00981877" w:rsidP="00EB7AA0">
            <w:pPr>
              <w:spacing w:after="0" w:line="240" w:lineRule="auto"/>
              <w:rPr>
                <w:rFonts w:ascii="Tahoma" w:hAnsi="Tahoma" w:cs="Tahoma"/>
                <w:color w:val="FFFFFF"/>
                <w:sz w:val="20"/>
                <w:szCs w:val="20"/>
              </w:rPr>
            </w:pPr>
            <w:r w:rsidRPr="00EB7AA0">
              <w:rPr>
                <w:rFonts w:ascii="Tahoma" w:hAnsi="Tahoma" w:cs="Tahoma"/>
                <w:color w:val="FFFFFF"/>
                <w:sz w:val="20"/>
                <w:szCs w:val="20"/>
              </w:rPr>
              <w:t>Originally Posted by </w:t>
            </w:r>
            <w:r w:rsidRPr="00EB7AA0">
              <w:rPr>
                <w:rFonts w:ascii="Tahoma" w:hAnsi="Tahoma" w:cs="Tahoma"/>
                <w:b/>
                <w:bCs/>
                <w:color w:val="FFFFFF"/>
                <w:sz w:val="20"/>
                <w:szCs w:val="20"/>
              </w:rPr>
              <w:t>Paju</w:t>
            </w:r>
            <w:r w:rsidRPr="00EB7AA0">
              <w:rPr>
                <w:rFonts w:ascii="Tahoma" w:hAnsi="Tahoma" w:cs="Tahoma"/>
                <w:color w:val="FFFFFF"/>
                <w:sz w:val="20"/>
                <w:szCs w:val="20"/>
              </w:rPr>
              <w:t> </w:t>
            </w:r>
            <w:hyperlink r:id="rId68" w:anchor="post14467206" w:history="1">
              <w:r w:rsidRPr="00131DE5">
                <w:rPr>
                  <w:rFonts w:ascii="Tahoma" w:hAnsi="Tahoma" w:cs="Tahoma"/>
                  <w:noProof/>
                  <w:color w:val="B4B2AF"/>
                  <w:sz w:val="20"/>
                  <w:szCs w:val="20"/>
                  <w:lang w:eastAsia="zh-CN"/>
                </w:rPr>
                <w:pict>
                  <v:shape id="Picture 10" o:spid="_x0000_i1033" type="#_x0000_t75" alt="View Post" href="http://smashboards.com/showthread.php?p=144672#post144672" style="width:9pt;height:9pt;visibility:visible" o:button="t">
                    <v:fill o:detectmouseclick="t"/>
                    <v:imagedata r:id="rId9" o:title=""/>
                  </v:shape>
                </w:pict>
              </w:r>
            </w:hyperlink>
          </w:p>
          <w:p w:rsidR="00981877" w:rsidRPr="00EB7AA0" w:rsidRDefault="00981877" w:rsidP="00EB7AA0">
            <w:pPr>
              <w:spacing w:after="0" w:line="240" w:lineRule="auto"/>
              <w:rPr>
                <w:rFonts w:ascii="Tahoma" w:hAnsi="Tahoma" w:cs="Tahoma"/>
                <w:i/>
                <w:iCs/>
                <w:color w:val="FFFFFF"/>
                <w:sz w:val="20"/>
                <w:szCs w:val="20"/>
              </w:rPr>
            </w:pPr>
            <w:r w:rsidRPr="00EB7AA0">
              <w:rPr>
                <w:rFonts w:ascii="Tahoma" w:hAnsi="Tahoma" w:cs="Tahoma"/>
                <w:i/>
                <w:iCs/>
                <w:color w:val="FFFFFF"/>
                <w:sz w:val="20"/>
                <w:szCs w:val="20"/>
              </w:rPr>
              <w:t>Well that's because Newton's laws still have practical uses. However, I don't see any practical uses for this information.</w:t>
            </w:r>
          </w:p>
        </w:tc>
      </w:tr>
    </w:tbl>
    <w:p w:rsidR="00981877" w:rsidRPr="00EB7AA0" w:rsidRDefault="00981877" w:rsidP="00EB7AA0">
      <w:pPr>
        <w:pBdr>
          <w:bottom w:val="single" w:sz="12" w:space="1" w:color="auto"/>
        </w:pBdr>
        <w:spacing w:after="0" w:line="240" w:lineRule="auto"/>
        <w:rPr>
          <w:rFonts w:ascii="Tahoma" w:hAnsi="Tahoma" w:cs="Tahoma"/>
          <w:color w:val="46C89D"/>
          <w:sz w:val="20"/>
          <w:szCs w:val="20"/>
        </w:rPr>
      </w:pPr>
      <w:r w:rsidRPr="00EB7AA0">
        <w:rPr>
          <w:rFonts w:ascii="Tahoma" w:hAnsi="Tahoma" w:cs="Tahoma"/>
          <w:color w:val="46C89D"/>
          <w:sz w:val="20"/>
          <w:szCs w:val="20"/>
        </w:rPr>
        <w:t>Yeah I agree</w:t>
      </w:r>
      <w:r w:rsidRPr="00EB7AA0">
        <w:rPr>
          <w:rFonts w:ascii="Tahoma" w:hAnsi="Tahoma" w:cs="Tahoma"/>
          <w:color w:val="46C89D"/>
          <w:sz w:val="20"/>
          <w:szCs w:val="20"/>
        </w:rPr>
        <w:br/>
      </w:r>
      <w:r w:rsidRPr="00EB7AA0">
        <w:rPr>
          <w:rFonts w:ascii="Tahoma" w:hAnsi="Tahoma" w:cs="Tahoma"/>
          <w:color w:val="46C89D"/>
          <w:sz w:val="20"/>
          <w:szCs w:val="20"/>
        </w:rPr>
        <w:br/>
        <w:t>its not like there is something called archaeology </w:t>
      </w:r>
      <w:r w:rsidRPr="00EB7AA0">
        <w:rPr>
          <w:rFonts w:ascii="Tahoma" w:hAnsi="Tahoma" w:cs="Tahoma"/>
          <w:color w:val="46C89D"/>
          <w:sz w:val="20"/>
          <w:szCs w:val="20"/>
        </w:rPr>
        <w:br/>
      </w:r>
      <w:r w:rsidRPr="00EB7AA0">
        <w:rPr>
          <w:rFonts w:ascii="Tahoma" w:hAnsi="Tahoma" w:cs="Tahoma"/>
          <w:color w:val="46C89D"/>
          <w:sz w:val="20"/>
          <w:szCs w:val="20"/>
        </w:rPr>
        <w:br/>
        <w:t>oh wait</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rPr>
        <w:br/>
        <w:t>also this was said in 1993, so im pretty damn sure when it was "new news" for you 2 finnish hipsters that it was actually already old</w:t>
      </w:r>
      <w:r w:rsidRPr="00EB7AA0">
        <w:rPr>
          <w:rFonts w:ascii="Tahoma" w:hAnsi="Tahoma" w:cs="Tahoma"/>
          <w:color w:val="46C89D"/>
          <w:sz w:val="20"/>
          <w:szCs w:val="20"/>
        </w:rPr>
        <w:br/>
      </w:r>
      <w:r w:rsidRPr="00EB7AA0">
        <w:rPr>
          <w:rFonts w:ascii="Tahoma" w:hAnsi="Tahoma" w:cs="Tahoma"/>
          <w:color w:val="46C89D"/>
          <w:sz w:val="20"/>
          <w:szCs w:val="20"/>
        </w:rPr>
        <w:br/>
        <w:t>did that stop you from enjoying it then? thought so</w:t>
      </w:r>
      <w:r w:rsidRPr="00EB7AA0">
        <w:rPr>
          <w:rFonts w:ascii="Tahoma" w:hAnsi="Tahoma" w:cs="Tahoma"/>
          <w:color w:val="46C89D"/>
          <w:sz w:val="20"/>
          <w:szCs w:val="20"/>
        </w:rPr>
        <w:br/>
      </w:r>
      <w:r w:rsidRPr="00EB7AA0">
        <w:rPr>
          <w:rFonts w:ascii="Tahoma" w:hAnsi="Tahoma" w:cs="Tahoma"/>
          <w:color w:val="46C89D"/>
          <w:sz w:val="20"/>
          <w:szCs w:val="20"/>
        </w:rPr>
        <w:br/>
        <w:t>hipsters man</w:t>
      </w:r>
    </w:p>
    <w:p w:rsidR="00981877" w:rsidRDefault="00981877" w:rsidP="00EB7AA0">
      <w:pPr>
        <w:rPr>
          <w:rFonts w:ascii="Tahoma" w:hAnsi="Tahoma" w:cs="Tahoma"/>
          <w:color w:val="FFFFFF"/>
          <w:sz w:val="20"/>
          <w:szCs w:val="20"/>
          <w:shd w:val="clear" w:color="auto" w:fill="171717"/>
        </w:rPr>
      </w:pPr>
    </w:p>
    <w:p w:rsidR="00981877" w:rsidRDefault="00981877" w:rsidP="00EB7AA0">
      <w:hyperlink r:id="rId69" w:anchor="post14467419" w:history="1">
        <w:r w:rsidRPr="0096646A">
          <w:rPr>
            <w:rStyle w:val="Hyperlink"/>
          </w:rPr>
          <w:t>http://smashboards.com/showthread.php?p=14467419#post14467419</w:t>
        </w:r>
      </w:hyperlink>
    </w:p>
    <w:p w:rsidR="00981877" w:rsidRPr="00EB7AA0" w:rsidRDefault="00981877" w:rsidP="00EB7AA0">
      <w:pPr>
        <w:shd w:val="clear" w:color="auto" w:fill="171717"/>
        <w:spacing w:line="240" w:lineRule="auto"/>
        <w:rPr>
          <w:rFonts w:ascii="Tahoma" w:hAnsi="Tahoma" w:cs="Tahoma"/>
          <w:color w:val="46C89D"/>
          <w:sz w:val="17"/>
          <w:szCs w:val="17"/>
        </w:rPr>
      </w:pPr>
      <w:r w:rsidRPr="00EB7AA0">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EB7AA0" w:rsidRDefault="00981877" w:rsidP="00EB7AA0">
            <w:pPr>
              <w:spacing w:after="0" w:line="240" w:lineRule="auto"/>
              <w:rPr>
                <w:rFonts w:ascii="Tahoma" w:hAnsi="Tahoma" w:cs="Tahoma"/>
                <w:color w:val="FFFFFF"/>
                <w:sz w:val="20"/>
                <w:szCs w:val="20"/>
              </w:rPr>
            </w:pPr>
            <w:r w:rsidRPr="00EB7AA0">
              <w:rPr>
                <w:rFonts w:ascii="Tahoma" w:hAnsi="Tahoma" w:cs="Tahoma"/>
                <w:color w:val="FFFFFF"/>
                <w:sz w:val="20"/>
                <w:szCs w:val="20"/>
              </w:rPr>
              <w:t>Originally Posted by </w:t>
            </w:r>
            <w:r w:rsidRPr="00EB7AA0">
              <w:rPr>
                <w:rFonts w:ascii="Tahoma" w:hAnsi="Tahoma" w:cs="Tahoma"/>
                <w:b/>
                <w:bCs/>
                <w:color w:val="FFFFFF"/>
                <w:sz w:val="20"/>
                <w:szCs w:val="20"/>
              </w:rPr>
              <w:t>Moooose</w:t>
            </w:r>
            <w:r w:rsidRPr="00EB7AA0">
              <w:rPr>
                <w:rFonts w:ascii="Tahoma" w:hAnsi="Tahoma" w:cs="Tahoma"/>
                <w:color w:val="FFFFFF"/>
                <w:sz w:val="20"/>
                <w:szCs w:val="20"/>
              </w:rPr>
              <w:t> </w:t>
            </w:r>
            <w:hyperlink r:id="rId70" w:anchor="post14467336" w:history="1">
              <w:r w:rsidRPr="00131DE5">
                <w:rPr>
                  <w:rFonts w:ascii="Tahoma" w:hAnsi="Tahoma" w:cs="Tahoma"/>
                  <w:noProof/>
                  <w:color w:val="B4B2AF"/>
                  <w:sz w:val="20"/>
                  <w:szCs w:val="20"/>
                  <w:lang w:eastAsia="zh-CN"/>
                </w:rPr>
                <w:pict>
                  <v:shape id="Picture 11" o:spid="_x0000_i1034" type="#_x0000_t75" alt="View Post" href="http://smashboards.com/showthread.php?p=144673#post144673" style="width:9pt;height:9pt;visibility:visible" o:button="t">
                    <v:fill o:detectmouseclick="t"/>
                    <v:imagedata r:id="rId9" o:title=""/>
                  </v:shape>
                </w:pict>
              </w:r>
            </w:hyperlink>
          </w:p>
          <w:p w:rsidR="00981877" w:rsidRPr="00EB7AA0" w:rsidRDefault="00981877" w:rsidP="00EB7AA0">
            <w:pPr>
              <w:spacing w:after="0" w:line="240" w:lineRule="auto"/>
              <w:rPr>
                <w:rFonts w:ascii="Tahoma" w:hAnsi="Tahoma" w:cs="Tahoma"/>
                <w:i/>
                <w:iCs/>
                <w:color w:val="FFFFFF"/>
                <w:sz w:val="20"/>
                <w:szCs w:val="20"/>
              </w:rPr>
            </w:pPr>
            <w:r w:rsidRPr="00EB7AA0">
              <w:rPr>
                <w:rFonts w:ascii="Tahoma" w:hAnsi="Tahoma" w:cs="Tahoma"/>
                <w:i/>
                <w:iCs/>
                <w:color w:val="FFFFFF"/>
                <w:sz w:val="20"/>
                <w:szCs w:val="20"/>
              </w:rPr>
              <w:t>i heard duck beat u in a mm</w:t>
            </w:r>
          </w:p>
        </w:tc>
      </w:tr>
    </w:tbl>
    <w:p w:rsidR="00981877" w:rsidRDefault="00981877" w:rsidP="00EB7AA0">
      <w:pPr>
        <w:rPr>
          <w:rFonts w:ascii="Tahoma" w:hAnsi="Tahoma" w:cs="Tahoma"/>
          <w:color w:val="46C89D"/>
          <w:sz w:val="20"/>
          <w:szCs w:val="20"/>
          <w:shd w:val="clear" w:color="auto" w:fill="171717"/>
        </w:rPr>
      </w:pPr>
      <w:r w:rsidRPr="00EB7AA0">
        <w:rPr>
          <w:rFonts w:ascii="Tahoma" w:hAnsi="Tahoma" w:cs="Tahoma"/>
          <w:color w:val="46C89D"/>
          <w:sz w:val="20"/>
          <w:szCs w:val="20"/>
          <w:shd w:val="clear" w:color="auto" w:fill="171717"/>
        </w:rPr>
        <w:t>yes, duck beat me 2-1 in a 1 dollar money match</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and he still didnt even make bracket</w:t>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god damn that changes EVERYTHING</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no wait its still much worse than any other region of comparable size (and many much much smaller)</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yes, they have some above average players but what region doesn't lol</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inb4 john talks about how good kels is</w:t>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lmao</w:t>
      </w:r>
    </w:p>
    <w:p w:rsidR="00981877" w:rsidRDefault="00981877" w:rsidP="00EB7AA0">
      <w:hyperlink r:id="rId71" w:anchor="post14474663" w:history="1">
        <w:r w:rsidRPr="0096646A">
          <w:rPr>
            <w:rStyle w:val="Hyperlink"/>
          </w:rPr>
          <w:t>http://smashboards.com/showthread.php?p=14474663#post14474663</w:t>
        </w:r>
      </w:hyperlink>
    </w:p>
    <w:p w:rsidR="00981877" w:rsidRPr="00EB7AA0" w:rsidRDefault="00981877" w:rsidP="00EB7AA0">
      <w:pPr>
        <w:shd w:val="clear" w:color="auto" w:fill="171717"/>
        <w:spacing w:line="240" w:lineRule="auto"/>
        <w:rPr>
          <w:rFonts w:ascii="Tahoma" w:hAnsi="Tahoma" w:cs="Tahoma"/>
          <w:color w:val="46C89D"/>
          <w:sz w:val="17"/>
          <w:szCs w:val="17"/>
        </w:rPr>
      </w:pPr>
      <w:r w:rsidRPr="00EB7AA0">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EB7AA0" w:rsidRDefault="00981877" w:rsidP="00EB7AA0">
            <w:pPr>
              <w:spacing w:after="0" w:line="240" w:lineRule="auto"/>
              <w:rPr>
                <w:rFonts w:ascii="Tahoma" w:hAnsi="Tahoma" w:cs="Tahoma"/>
                <w:color w:val="FFFFFF"/>
                <w:sz w:val="20"/>
                <w:szCs w:val="20"/>
              </w:rPr>
            </w:pPr>
            <w:r w:rsidRPr="00EB7AA0">
              <w:rPr>
                <w:rFonts w:ascii="Tahoma" w:hAnsi="Tahoma" w:cs="Tahoma"/>
                <w:color w:val="FFFFFF"/>
                <w:sz w:val="20"/>
                <w:szCs w:val="20"/>
              </w:rPr>
              <w:t>Originally Posted by </w:t>
            </w:r>
            <w:r w:rsidRPr="00EB7AA0">
              <w:rPr>
                <w:rFonts w:ascii="Tahoma" w:hAnsi="Tahoma" w:cs="Tahoma"/>
                <w:b/>
                <w:bCs/>
                <w:color w:val="FFFFFF"/>
                <w:sz w:val="20"/>
                <w:szCs w:val="20"/>
              </w:rPr>
              <w:t>ShroudedOne</w:t>
            </w:r>
            <w:r w:rsidRPr="00EB7AA0">
              <w:rPr>
                <w:rFonts w:ascii="Tahoma" w:hAnsi="Tahoma" w:cs="Tahoma"/>
                <w:color w:val="FFFFFF"/>
                <w:sz w:val="20"/>
                <w:szCs w:val="20"/>
              </w:rPr>
              <w:t> </w:t>
            </w:r>
            <w:hyperlink r:id="rId72" w:anchor="post14474494" w:history="1">
              <w:r w:rsidRPr="00131DE5">
                <w:rPr>
                  <w:rFonts w:ascii="Tahoma" w:hAnsi="Tahoma" w:cs="Tahoma"/>
                  <w:noProof/>
                  <w:color w:val="B4B2AF"/>
                  <w:sz w:val="20"/>
                  <w:szCs w:val="20"/>
                  <w:lang w:eastAsia="zh-CN"/>
                </w:rPr>
                <w:pict>
                  <v:shape id="Picture 12" o:spid="_x0000_i1035" type="#_x0000_t75" alt="View Post" href="http://smashboards.com/showthread.php?p=144744#post144744" style="width:9pt;height:9pt;visibility:visible" o:button="t">
                    <v:fill o:detectmouseclick="t"/>
                    <v:imagedata r:id="rId9" o:title=""/>
                  </v:shape>
                </w:pict>
              </w:r>
            </w:hyperlink>
          </w:p>
          <w:p w:rsidR="00981877" w:rsidRPr="00EB7AA0" w:rsidRDefault="00981877" w:rsidP="00EB7AA0">
            <w:pPr>
              <w:spacing w:after="0" w:line="240" w:lineRule="auto"/>
              <w:rPr>
                <w:rFonts w:ascii="Tahoma" w:hAnsi="Tahoma" w:cs="Tahoma"/>
                <w:i/>
                <w:iCs/>
                <w:color w:val="FFFFFF"/>
                <w:sz w:val="20"/>
                <w:szCs w:val="20"/>
              </w:rPr>
            </w:pPr>
            <w:r w:rsidRPr="00EB7AA0">
              <w:rPr>
                <w:rFonts w:ascii="Tahoma" w:hAnsi="Tahoma" w:cs="Tahoma"/>
                <w:i/>
                <w:iCs/>
                <w:color w:val="FFFFFF"/>
                <w:sz w:val="20"/>
                <w:szCs w:val="20"/>
              </w:rPr>
              <w:t>I've never understood the appeal of criticizing things for the sole sake of criticizing them. People are weird. :\</w:t>
            </w:r>
            <w:r w:rsidRPr="00EB7AA0">
              <w:rPr>
                <w:rFonts w:ascii="Tahoma" w:hAnsi="Tahoma" w:cs="Tahoma"/>
                <w:i/>
                <w:iCs/>
                <w:color w:val="FFFFFF"/>
                <w:sz w:val="20"/>
                <w:szCs w:val="20"/>
              </w:rPr>
              <w:br/>
            </w:r>
            <w:r w:rsidRPr="00EB7AA0">
              <w:rPr>
                <w:rFonts w:ascii="Tahoma" w:hAnsi="Tahoma" w:cs="Tahoma"/>
                <w:i/>
                <w:iCs/>
                <w:color w:val="FFFFFF"/>
                <w:sz w:val="20"/>
                <w:szCs w:val="20"/>
              </w:rPr>
              <w:br/>
              <w:t>But yeah, people should never ever be forced to play on stages that are bad for their characters. I mean, imagine having to actually learn how to perform on a stage to mask your character's weaknesses! It's not like Armada has ever beaten a Fox on Pokesmon Stadium, after all. It's just not fair.</w:t>
            </w:r>
          </w:p>
        </w:tc>
      </w:tr>
    </w:tbl>
    <w:p w:rsidR="00981877" w:rsidRDefault="00981877" w:rsidP="00EB7AA0">
      <w:pPr>
        <w:rPr>
          <w:rFonts w:ascii="Tahoma" w:hAnsi="Tahoma" w:cs="Tahoma"/>
          <w:color w:val="46C89D"/>
          <w:sz w:val="20"/>
          <w:szCs w:val="20"/>
          <w:shd w:val="clear" w:color="auto" w:fill="171717"/>
        </w:rPr>
      </w:pPr>
      <w:r w:rsidRPr="00EB7AA0">
        <w:rPr>
          <w:rFonts w:ascii="Tahoma" w:hAnsi="Tahoma" w:cs="Tahoma"/>
          <w:color w:val="46C89D"/>
          <w:sz w:val="20"/>
          <w:szCs w:val="20"/>
          <w:shd w:val="clear" w:color="auto" w:fill="171717"/>
        </w:rPr>
        <w:t>I hope you're not serious about any of this. esp the last sentence.</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also I love how everyone answers my statement about darkrain being overrated with "LOL HOW CAN YOU NOT AGREE WITH THE PUBLIC OPINION OMG".</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What has he REALLY done, except for doing a above average combo video and do combos that people remember. If he had any outstanding achievements that would make him a player of pc chris/kdj/ken/azen/m2k/yougettheidea then you'd be just be telling me them</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and no hax, the fact that falcon requires infinite skill is not a good argument</w:t>
      </w:r>
    </w:p>
    <w:p w:rsidR="00981877" w:rsidRDefault="00981877" w:rsidP="00EB7AA0">
      <w:hyperlink r:id="rId73" w:anchor="post14474871" w:history="1">
        <w:r w:rsidRPr="0096646A">
          <w:rPr>
            <w:rStyle w:val="Hyperlink"/>
          </w:rPr>
          <w:t>http://smashboards.com/showthread.php?p=14474871#post14474871</w:t>
        </w:r>
      </w:hyperlink>
    </w:p>
    <w:p w:rsidR="00981877" w:rsidRPr="00EB7AA0" w:rsidRDefault="00981877" w:rsidP="00EB7AA0">
      <w:pPr>
        <w:spacing w:after="0" w:line="240" w:lineRule="auto"/>
        <w:rPr>
          <w:rFonts w:ascii="Tahoma" w:hAnsi="Tahoma" w:cs="Tahoma"/>
          <w:color w:val="46C89D"/>
          <w:sz w:val="20"/>
          <w:szCs w:val="20"/>
        </w:rPr>
      </w:pPr>
      <w:r w:rsidRPr="00EB7AA0">
        <w:rPr>
          <w:rFonts w:ascii="Tahoma" w:hAnsi="Tahoma" w:cs="Tahoma"/>
          <w:color w:val="46C89D"/>
          <w:sz w:val="20"/>
          <w:szCs w:val="20"/>
        </w:rPr>
        <w:t>lol and there comes kage with the stupid statement of the thread like usual</w:t>
      </w:r>
      <w:r w:rsidRPr="00EB7AA0">
        <w:rPr>
          <w:rFonts w:ascii="Tahoma" w:hAnsi="Tahoma" w:cs="Tahoma"/>
          <w:color w:val="46C89D"/>
          <w:sz w:val="20"/>
          <w:szCs w:val="20"/>
        </w:rPr>
        <w:br/>
      </w:r>
      <w:r w:rsidRPr="00EB7AA0">
        <w:rPr>
          <w:rFonts w:ascii="Tahoma" w:hAnsi="Tahoma" w:cs="Tahoma"/>
          <w:color w:val="46C89D"/>
          <w:sz w:val="20"/>
          <w:szCs w:val="20"/>
        </w:rPr>
        <w:br/>
        <w:t>thank you.</w:t>
      </w:r>
      <w:r w:rsidRPr="00EB7AA0">
        <w:rPr>
          <w:rFonts w:ascii="Tahoma" w:hAnsi="Tahoma" w:cs="Tahoma"/>
          <w:color w:val="46C89D"/>
          <w:sz w:val="20"/>
          <w:szCs w:val="20"/>
        </w:rPr>
        <w:br/>
        <w:t>moving on</w:t>
      </w:r>
      <w:r w:rsidRPr="00EB7AA0">
        <w:rPr>
          <w:rFonts w:ascii="Tahoma" w:hAnsi="Tahoma" w:cs="Tahoma"/>
          <w:color w:val="46C89D"/>
          <w:sz w:val="20"/>
          <w:szCs w:val="20"/>
        </w:rPr>
        <w:br/>
      </w:r>
      <w:r w:rsidRPr="00EB7AA0">
        <w:rPr>
          <w:rFonts w:ascii="Tahoma" w:hAnsi="Tahoma" w:cs="Tahoma"/>
          <w:color w:val="46C89D"/>
          <w:sz w:val="20"/>
          <w:szCs w:val="20"/>
        </w:rPr>
        <w:br/>
        <w:t>I really wish that MW (and europe) was comparable to the EC/WC guys, I really do lol. Im also not gonna lie about the fact that the skill level in europe sucks ****. </w:t>
      </w:r>
      <w:r w:rsidRPr="00EB7AA0">
        <w:rPr>
          <w:rFonts w:ascii="Tahoma" w:hAnsi="Tahoma" w:cs="Tahoma"/>
          <w:color w:val="46C89D"/>
          <w:sz w:val="20"/>
          <w:szCs w:val="20"/>
        </w:rPr>
        <w:br/>
      </w:r>
      <w:r w:rsidRPr="00EB7AA0">
        <w:rPr>
          <w:rFonts w:ascii="Tahoma" w:hAnsi="Tahoma" w:cs="Tahoma"/>
          <w:color w:val="46C89D"/>
          <w:sz w:val="20"/>
          <w:szCs w:val="20"/>
        </w:rPr>
        <w:br/>
        <w:t>be happy americans.</w:t>
      </w:r>
      <w:r w:rsidRPr="00EB7AA0">
        <w:rPr>
          <w:rFonts w:ascii="Tahoma" w:hAnsi="Tahoma" w:cs="Tahoma"/>
          <w:color w:val="46C89D"/>
          <w:sz w:val="20"/>
          <w:szCs w:val="20"/>
        </w:rPr>
        <w:br/>
        <w:t>Melee is really one of the few competitive things that america is the best at with international competition</w:t>
      </w:r>
      <w:r w:rsidRPr="00EB7AA0">
        <w:rPr>
          <w:rFonts w:ascii="Tahoma" w:hAnsi="Tahoma" w:cs="Tahoma"/>
          <w:color w:val="46C89D"/>
          <w:sz w:val="20"/>
          <w:szCs w:val="20"/>
        </w:rPr>
        <w:br/>
      </w:r>
      <w:r w:rsidRPr="00EB7AA0">
        <w:rPr>
          <w:rFonts w:ascii="Tahoma" w:hAnsi="Tahoma" w:cs="Tahoma"/>
          <w:color w:val="46C89D"/>
          <w:sz w:val="20"/>
          <w:szCs w:val="20"/>
        </w:rPr>
        <w:br/>
        <w:t>sadly even here you don't have the best player</w:t>
      </w:r>
      <w:r w:rsidRPr="00EB7AA0">
        <w:rPr>
          <w:rFonts w:ascii="Tahoma" w:hAnsi="Tahoma" w:cs="Tahoma"/>
          <w:color w:val="46C89D"/>
          <w:sz w:val="20"/>
          <w:szCs w:val="20"/>
        </w:rPr>
        <w:br/>
        <w:t>and soon im gonna rape all you flopmericans for europe</w:t>
      </w:r>
      <w:r w:rsidRPr="00EB7AA0">
        <w:rPr>
          <w:rFonts w:ascii="Tahoma" w:hAnsi="Tahoma" w:cs="Tahoma"/>
          <w:color w:val="46C89D"/>
          <w:sz w:val="20"/>
          <w:szCs w:val="20"/>
        </w:rPr>
        <w:br/>
      </w:r>
      <w:r w:rsidRPr="00EB7AA0">
        <w:rPr>
          <w:rFonts w:ascii="Tahoma" w:hAnsi="Tahoma" w:cs="Tahoma"/>
          <w:color w:val="46C89D"/>
          <w:sz w:val="20"/>
          <w:szCs w:val="20"/>
        </w:rPr>
        <w:br/>
        <w:t>apex2013</w:t>
      </w:r>
      <w:r w:rsidRPr="00EB7AA0">
        <w:rPr>
          <w:rFonts w:ascii="Tahoma" w:hAnsi="Tahoma" w:cs="Tahoma"/>
          <w:color w:val="46C89D"/>
          <w:sz w:val="20"/>
          <w:szCs w:val="20"/>
        </w:rPr>
        <w:br/>
        <w:t>**** fc</w:t>
      </w:r>
    </w:p>
    <w:p w:rsidR="00981877" w:rsidRDefault="00981877" w:rsidP="00EB7AA0"/>
    <w:p w:rsidR="00981877" w:rsidRDefault="00981877" w:rsidP="00EB7AA0">
      <w:hyperlink r:id="rId74" w:anchor="post14515334" w:history="1">
        <w:r w:rsidRPr="0096646A">
          <w:rPr>
            <w:rStyle w:val="Hyperlink"/>
          </w:rPr>
          <w:t>http://smashboards.com/showthread.php?p=14515334#post14515334</w:t>
        </w:r>
      </w:hyperlink>
    </w:p>
    <w:p w:rsidR="00981877" w:rsidRPr="00EB7AA0" w:rsidRDefault="00981877" w:rsidP="00EB7AA0">
      <w:pPr>
        <w:spacing w:after="0" w:line="240" w:lineRule="auto"/>
        <w:rPr>
          <w:rFonts w:ascii="Tahoma" w:hAnsi="Tahoma" w:cs="Tahoma"/>
          <w:color w:val="46C89D"/>
          <w:sz w:val="20"/>
          <w:szCs w:val="20"/>
        </w:rPr>
      </w:pPr>
      <w:r w:rsidRPr="00EB7AA0">
        <w:rPr>
          <w:rFonts w:ascii="Tahoma" w:hAnsi="Tahoma" w:cs="Tahoma"/>
          <w:color w:val="46C89D"/>
          <w:sz w:val="20"/>
          <w:szCs w:val="20"/>
        </w:rPr>
        <w:t>Is there any GOOD Lucario players/footage?</w:t>
      </w:r>
      <w:r w:rsidRPr="00EB7AA0">
        <w:rPr>
          <w:rFonts w:ascii="Tahoma" w:hAnsi="Tahoma" w:cs="Tahoma"/>
          <w:color w:val="46C89D"/>
          <w:sz w:val="20"/>
          <w:szCs w:val="20"/>
        </w:rPr>
        <w:br/>
      </w:r>
      <w:r w:rsidRPr="00EB7AA0">
        <w:rPr>
          <w:rFonts w:ascii="Tahoma" w:hAnsi="Tahoma" w:cs="Tahoma"/>
          <w:color w:val="46C89D"/>
          <w:sz w:val="20"/>
          <w:szCs w:val="20"/>
        </w:rPr>
        <w:br/>
        <w:t>I wanna see if anyone uses the techniques I found and how people handle his horrible flaws.</w:t>
      </w:r>
      <w:r w:rsidRPr="00EB7AA0">
        <w:rPr>
          <w:rFonts w:ascii="Tahoma" w:hAnsi="Tahoma" w:cs="Tahoma"/>
          <w:color w:val="46C89D"/>
          <w:sz w:val="20"/>
          <w:szCs w:val="20"/>
        </w:rPr>
        <w:br/>
      </w:r>
      <w:r w:rsidRPr="00EB7AA0">
        <w:rPr>
          <w:rFonts w:ascii="Tahoma" w:hAnsi="Tahoma" w:cs="Tahoma"/>
          <w:color w:val="46C89D"/>
          <w:sz w:val="20"/>
          <w:szCs w:val="20"/>
        </w:rPr>
        <w:br/>
        <w:t>also those 2 combos are ****ing horrible</w:t>
      </w:r>
    </w:p>
    <w:p w:rsidR="00981877" w:rsidRDefault="00981877" w:rsidP="00EB7AA0"/>
    <w:p w:rsidR="00981877" w:rsidRDefault="00981877" w:rsidP="00EB7AA0">
      <w:hyperlink r:id="rId75" w:anchor="post14515462" w:history="1">
        <w:r w:rsidRPr="0096646A">
          <w:rPr>
            <w:rStyle w:val="Hyperlink"/>
          </w:rPr>
          <w:t>http://smashboards.com/showthread.php?p=14515462#post14515462</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you play someone who is better than you and you are probably bad.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WHY THE HELL ARE YOU SHIELDING AGAINST LUCARIO AGAIN?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Aura cancel combos are a nice concept but they are badly designed</w:t>
      </w:r>
      <w:r>
        <w:rPr>
          <w:rFonts w:ascii="Tahoma" w:hAnsi="Tahoma" w:cs="Tahoma"/>
          <w:color w:val="46C89D"/>
          <w:sz w:val="20"/>
          <w:szCs w:val="20"/>
        </w:rPr>
        <w:br/>
      </w:r>
      <w:r>
        <w:rPr>
          <w:rFonts w:ascii="Tahoma" w:hAnsi="Tahoma" w:cs="Tahoma"/>
          <w:color w:val="46C89D"/>
          <w:sz w:val="20"/>
          <w:szCs w:val="20"/>
          <w:shd w:val="clear" w:color="auto" w:fill="171717"/>
        </w:rPr>
        <w:t>his back air and neutral air should REALLY be reverted to his old animations because they are awkward as **** now</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Honestly all of his aerials/his jump arc should be changed a bit imo, it all feel extremely unnatural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Lucarios ideas are all great, but he needs a more refined feel to him.</w:t>
      </w:r>
      <w:r>
        <w:rPr>
          <w:rFonts w:ascii="Tahoma" w:hAnsi="Tahoma" w:cs="Tahoma"/>
          <w:color w:val="46C89D"/>
          <w:sz w:val="20"/>
          <w:szCs w:val="20"/>
        </w:rPr>
        <w:br/>
      </w:r>
      <w:r>
        <w:rPr>
          <w:rFonts w:ascii="Tahoma" w:hAnsi="Tahoma" w:cs="Tahoma"/>
          <w:color w:val="46C89D"/>
          <w:sz w:val="20"/>
          <w:szCs w:val="20"/>
          <w:shd w:val="clear" w:color="auto" w:fill="171717"/>
        </w:rPr>
        <w:t>Probably the best character atm but it won't be reached because no one is gonna have enough brawl+melee+sf exp and the community is too small to work out all of his (overpowered)option selects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guess I'll finally write my Yoshi essay and get into the PMBR since no one else seem to play him</w:t>
      </w:r>
    </w:p>
    <w:p w:rsidR="00981877" w:rsidRDefault="00981877" w:rsidP="00EB7AA0">
      <w:hyperlink r:id="rId76" w:anchor="post14515541" w:history="1">
        <w:r w:rsidRPr="0096646A">
          <w:rPr>
            <w:rStyle w:val="Hyperlink"/>
          </w:rPr>
          <w:t>http://smashboards.com/showthread.php?p=14515541#post14515541</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youre dumb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just spotdodge lucarios dash attack and rape him for free</w:t>
      </w:r>
      <w:r>
        <w:rPr>
          <w:rFonts w:ascii="Tahoma" w:hAnsi="Tahoma" w:cs="Tahoma"/>
          <w:color w:val="46C89D"/>
          <w:sz w:val="20"/>
          <w:szCs w:val="20"/>
        </w:rPr>
        <w:br/>
      </w:r>
      <w:r>
        <w:rPr>
          <w:rFonts w:ascii="Tahoma" w:hAnsi="Tahoma" w:cs="Tahoma"/>
          <w:color w:val="46C89D"/>
          <w:sz w:val="20"/>
          <w:szCs w:val="20"/>
          <w:shd w:val="clear" w:color="auto" w:fill="171717"/>
        </w:rPr>
        <w:t>it also has ****ty priority and you can simply attack him during his "dash back" during dash dancing since he has no options then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about jab x2</w:t>
      </w:r>
      <w:r>
        <w:rPr>
          <w:rFonts w:ascii="Tahoma" w:hAnsi="Tahoma" w:cs="Tahoma"/>
          <w:color w:val="46C89D"/>
          <w:sz w:val="20"/>
          <w:szCs w:val="20"/>
        </w:rPr>
        <w:br/>
      </w:r>
      <w:r>
        <w:rPr>
          <w:rFonts w:ascii="Tahoma" w:hAnsi="Tahoma" w:cs="Tahoma"/>
          <w:color w:val="46C89D"/>
          <w:sz w:val="20"/>
          <w:szCs w:val="20"/>
          <w:shd w:val="clear" w:color="auto" w:fill="171717"/>
        </w:rPr>
        <w:t>what is CC? you play roy, you should know a bit about it sheesh</w:t>
      </w:r>
      <w:r>
        <w:rPr>
          <w:rFonts w:ascii="Tahoma" w:hAnsi="Tahoma" w:cs="Tahoma"/>
          <w:color w:val="46C89D"/>
          <w:sz w:val="20"/>
          <w:szCs w:val="20"/>
        </w:rPr>
        <w:br/>
      </w:r>
      <w:r>
        <w:rPr>
          <w:rFonts w:ascii="Tahoma" w:hAnsi="Tahoma" w:cs="Tahoma"/>
          <w:color w:val="46C89D"/>
          <w:sz w:val="20"/>
          <w:szCs w:val="20"/>
          <w:shd w:val="clear" w:color="auto" w:fill="171717"/>
        </w:rPr>
        <w:t>also, spotdodge after 2nd jab rapes palm. Buffer jump/roll rapes palm. You can shield grab any of lucarios jabs and the force palm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Lucarios best option on the ground isn't force palm, force palm is only good as a airgrab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Lucario still has mixups on shield, but his ground game mixups are extremely complicated and hard to use and in the end, infinitely inferior to fox/falco/wolf/lucas/any character with a good grab game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Dash attack is just super overrated. Sure, you cannot shield and punish it for free, but since when can you shield a ****ing grab? Grabs, who have higher reward, less lag and who beat CC for free</w:t>
      </w:r>
    </w:p>
    <w:p w:rsidR="00981877" w:rsidRDefault="00981877" w:rsidP="00EB7AA0">
      <w:hyperlink r:id="rId77" w:anchor="post14515634" w:history="1">
        <w:r w:rsidRPr="0096646A">
          <w:rPr>
            <w:rStyle w:val="Hyperlink"/>
          </w:rPr>
          <w:t>http://smashboards.com/showthread.php?p=14515634#post14515634</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at Sheik and Marth vs Falco being impossible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emo whiny **** you have a horrible mindset and should stop being an awful representative for the smash scene</w:t>
      </w:r>
    </w:p>
    <w:p w:rsidR="00981877" w:rsidRDefault="00981877" w:rsidP="00EB7AA0">
      <w:hyperlink r:id="rId78" w:anchor="post14515797" w:history="1">
        <w:r w:rsidRPr="0096646A">
          <w:rPr>
            <w:rStyle w:val="Hyperlink"/>
          </w:rPr>
          <w:t>http://smashboards.com/showthread.php?p=14515797#post14515797</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at roy having a better throw game/edgeguards then GAW</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are you serious umbreon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wait no, you have talked with PP so nvm you're right</w:t>
      </w:r>
    </w:p>
    <w:p w:rsidR="00981877" w:rsidRDefault="00981877" w:rsidP="00EB7AA0">
      <w:hyperlink r:id="rId79" w:anchor="post14515970" w:history="1">
        <w:r w:rsidRPr="0096646A">
          <w:rPr>
            <w:rStyle w:val="Hyperlink"/>
          </w:rPr>
          <w:t>http://smashboards.com/showthread.php?p=14515970#post14515970</w:t>
        </w:r>
      </w:hyperlink>
    </w:p>
    <w:p w:rsidR="00981877" w:rsidRPr="00EB7AA0" w:rsidRDefault="00981877" w:rsidP="00EB7AA0">
      <w:pPr>
        <w:shd w:val="clear" w:color="auto" w:fill="171717"/>
        <w:spacing w:line="240" w:lineRule="auto"/>
        <w:rPr>
          <w:rFonts w:ascii="Tahoma" w:hAnsi="Tahoma" w:cs="Tahoma"/>
          <w:color w:val="46C89D"/>
          <w:sz w:val="17"/>
          <w:szCs w:val="17"/>
        </w:rPr>
      </w:pPr>
      <w:r w:rsidRPr="00EB7AA0">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EB7AA0" w:rsidRDefault="00981877" w:rsidP="00EB7AA0">
            <w:pPr>
              <w:spacing w:after="0" w:line="240" w:lineRule="auto"/>
              <w:rPr>
                <w:rFonts w:ascii="Tahoma" w:hAnsi="Tahoma" w:cs="Tahoma"/>
                <w:color w:val="FFFFFF"/>
                <w:sz w:val="20"/>
                <w:szCs w:val="20"/>
              </w:rPr>
            </w:pPr>
            <w:r w:rsidRPr="00EB7AA0">
              <w:rPr>
                <w:rFonts w:ascii="Tahoma" w:hAnsi="Tahoma" w:cs="Tahoma"/>
                <w:color w:val="FFFFFF"/>
                <w:sz w:val="20"/>
                <w:szCs w:val="20"/>
              </w:rPr>
              <w:t>Originally Posted by </w:t>
            </w:r>
            <w:r w:rsidRPr="00EB7AA0">
              <w:rPr>
                <w:rFonts w:ascii="Tahoma" w:hAnsi="Tahoma" w:cs="Tahoma"/>
                <w:b/>
                <w:bCs/>
                <w:color w:val="FFFFFF"/>
                <w:sz w:val="20"/>
                <w:szCs w:val="20"/>
              </w:rPr>
              <w:t>odinNJ</w:t>
            </w:r>
            <w:r w:rsidRPr="00EB7AA0">
              <w:rPr>
                <w:rFonts w:ascii="Tahoma" w:hAnsi="Tahoma" w:cs="Tahoma"/>
                <w:color w:val="FFFFFF"/>
                <w:sz w:val="20"/>
                <w:szCs w:val="20"/>
              </w:rPr>
              <w:t> </w:t>
            </w:r>
            <w:hyperlink r:id="rId80" w:anchor="post14515956" w:history="1">
              <w:r w:rsidRPr="00131DE5">
                <w:rPr>
                  <w:rFonts w:ascii="Tahoma" w:hAnsi="Tahoma" w:cs="Tahoma"/>
                  <w:noProof/>
                  <w:color w:val="B4B2AF"/>
                  <w:sz w:val="20"/>
                  <w:szCs w:val="20"/>
                  <w:lang w:eastAsia="zh-CN"/>
                </w:rPr>
                <w:pict>
                  <v:shape id="Picture 13" o:spid="_x0000_i1036" type="#_x0000_t75" alt="View Post" href="http://smashboards.com/showthread.php?p=145159#post145159" style="width:9pt;height:9pt;visibility:visible" o:button="t">
                    <v:fill o:detectmouseclick="t"/>
                    <v:imagedata r:id="rId9" o:title=""/>
                  </v:shape>
                </w:pict>
              </w:r>
            </w:hyperlink>
          </w:p>
          <w:p w:rsidR="00981877" w:rsidRPr="00EB7AA0" w:rsidRDefault="00981877" w:rsidP="00EB7AA0">
            <w:pPr>
              <w:spacing w:after="0" w:line="240" w:lineRule="auto"/>
              <w:rPr>
                <w:rFonts w:ascii="Tahoma" w:hAnsi="Tahoma" w:cs="Tahoma"/>
                <w:i/>
                <w:iCs/>
                <w:color w:val="FFFFFF"/>
                <w:sz w:val="20"/>
                <w:szCs w:val="20"/>
              </w:rPr>
            </w:pPr>
            <w:r w:rsidRPr="00EB7AA0">
              <w:rPr>
                <w:rFonts w:ascii="Tahoma" w:hAnsi="Tahoma" w:cs="Tahoma"/>
                <w:i/>
                <w:iCs/>
                <w:color w:val="FFFFFF"/>
                <w:sz w:val="20"/>
                <w:szCs w:val="20"/>
              </w:rPr>
              <w:t>G and watch is an awful body with great moves. Roy is a mediocre body with trash</w:t>
            </w:r>
            <w:r w:rsidRPr="00EB7AA0">
              <w:rPr>
                <w:rFonts w:ascii="Tahoma" w:hAnsi="Tahoma" w:cs="Tahoma"/>
                <w:i/>
                <w:iCs/>
                <w:color w:val="FFFFFF"/>
                <w:sz w:val="20"/>
                <w:szCs w:val="20"/>
              </w:rPr>
              <w:br/>
              <w:t>Moves, how is g and w NOT better than Roy?</w:t>
            </w:r>
          </w:p>
        </w:tc>
      </w:tr>
    </w:tbl>
    <w:p w:rsidR="00981877" w:rsidRDefault="00981877" w:rsidP="00EB7AA0">
      <w:pPr>
        <w:rPr>
          <w:rFonts w:ascii="Tahoma" w:hAnsi="Tahoma" w:cs="Tahoma"/>
          <w:color w:val="46C89D"/>
          <w:sz w:val="20"/>
          <w:szCs w:val="20"/>
          <w:shd w:val="clear" w:color="auto" w:fill="171717"/>
        </w:rPr>
      </w:pPr>
      <w:r w:rsidRPr="00EB7AA0">
        <w:rPr>
          <w:rFonts w:ascii="Tahoma" w:hAnsi="Tahoma" w:cs="Tahoma"/>
          <w:color w:val="46C89D"/>
          <w:sz w:val="20"/>
          <w:szCs w:val="20"/>
          <w:shd w:val="clear" w:color="auto" w:fill="171717"/>
        </w:rPr>
        <w:t>this type of post is ****ing terrible and is only ever worth something if the person reading already knows that you have a good grounds to say this</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in other words, since you are such an awful player I now feel like roy is the better character.</w:t>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damn fu</w:t>
      </w:r>
    </w:p>
    <w:p w:rsidR="00981877" w:rsidRDefault="00981877" w:rsidP="00EB7AA0">
      <w:hyperlink r:id="rId81" w:anchor="post14516589" w:history="1">
        <w:r w:rsidRPr="0096646A">
          <w:rPr>
            <w:rStyle w:val="Hyperlink"/>
          </w:rPr>
          <w:t>http://smashboards.com/showthread.php?p=14516589#post14516589</w:t>
        </w:r>
      </w:hyperlink>
    </w:p>
    <w:p w:rsidR="00981877" w:rsidRPr="00EB7AA0" w:rsidRDefault="00981877" w:rsidP="00EB7AA0">
      <w:pPr>
        <w:shd w:val="clear" w:color="auto" w:fill="171717"/>
        <w:spacing w:line="240" w:lineRule="auto"/>
        <w:rPr>
          <w:rFonts w:ascii="Tahoma" w:hAnsi="Tahoma" w:cs="Tahoma"/>
          <w:color w:val="46C89D"/>
          <w:sz w:val="17"/>
          <w:szCs w:val="17"/>
        </w:rPr>
      </w:pPr>
      <w:r w:rsidRPr="00EB7AA0">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EB7AA0" w:rsidRDefault="00981877" w:rsidP="00EB7AA0">
            <w:pPr>
              <w:spacing w:after="0" w:line="240" w:lineRule="auto"/>
              <w:rPr>
                <w:rFonts w:ascii="Tahoma" w:hAnsi="Tahoma" w:cs="Tahoma"/>
                <w:color w:val="FFFFFF"/>
                <w:sz w:val="20"/>
                <w:szCs w:val="20"/>
              </w:rPr>
            </w:pPr>
            <w:r w:rsidRPr="00EB7AA0">
              <w:rPr>
                <w:rFonts w:ascii="Tahoma" w:hAnsi="Tahoma" w:cs="Tahoma"/>
                <w:color w:val="FFFFFF"/>
                <w:sz w:val="20"/>
                <w:szCs w:val="20"/>
              </w:rPr>
              <w:t>Originally Posted by </w:t>
            </w:r>
            <w:r w:rsidRPr="00EB7AA0">
              <w:rPr>
                <w:rFonts w:ascii="Tahoma" w:hAnsi="Tahoma" w:cs="Tahoma"/>
                <w:b/>
                <w:bCs/>
                <w:color w:val="FFFFFF"/>
                <w:sz w:val="20"/>
                <w:szCs w:val="20"/>
              </w:rPr>
              <w:t>Umbreon</w:t>
            </w:r>
            <w:r w:rsidRPr="00EB7AA0">
              <w:rPr>
                <w:rFonts w:ascii="Tahoma" w:hAnsi="Tahoma" w:cs="Tahoma"/>
                <w:color w:val="FFFFFF"/>
                <w:sz w:val="20"/>
                <w:szCs w:val="20"/>
              </w:rPr>
              <w:t> </w:t>
            </w:r>
            <w:hyperlink r:id="rId82" w:anchor="post14516319" w:history="1">
              <w:r w:rsidRPr="00131DE5">
                <w:rPr>
                  <w:rFonts w:ascii="Tahoma" w:hAnsi="Tahoma" w:cs="Tahoma"/>
                  <w:noProof/>
                  <w:color w:val="B4B2AF"/>
                  <w:sz w:val="20"/>
                  <w:szCs w:val="20"/>
                  <w:lang w:eastAsia="zh-CN"/>
                </w:rPr>
                <w:pict>
                  <v:shape id="Picture 14" o:spid="_x0000_i1037" type="#_x0000_t75" alt="View Post" href="http://smashboards.com/showthread.php?p=145163#post145163" style="width:9pt;height:9pt;visibility:visible" o:button="t">
                    <v:fill o:detectmouseclick="t"/>
                    <v:imagedata r:id="rId9" o:title=""/>
                  </v:shape>
                </w:pict>
              </w:r>
            </w:hyperlink>
          </w:p>
          <w:p w:rsidR="00981877" w:rsidRPr="00EB7AA0" w:rsidRDefault="00981877" w:rsidP="00EB7AA0">
            <w:pPr>
              <w:spacing w:after="0" w:line="240" w:lineRule="auto"/>
              <w:rPr>
                <w:rFonts w:ascii="Tahoma" w:hAnsi="Tahoma" w:cs="Tahoma"/>
                <w:i/>
                <w:iCs/>
                <w:color w:val="FFFFFF"/>
                <w:sz w:val="20"/>
                <w:szCs w:val="20"/>
              </w:rPr>
            </w:pPr>
            <w:r w:rsidRPr="00EB7AA0">
              <w:rPr>
                <w:rFonts w:ascii="Tahoma" w:hAnsi="Tahoma" w:cs="Tahoma"/>
                <w:i/>
                <w:iCs/>
                <w:color w:val="FFFFFF"/>
                <w:sz w:val="20"/>
                <w:szCs w:val="20"/>
              </w:rPr>
              <w:t>i think i know things because i talk to some of the best people we have.</w:t>
            </w:r>
            <w:r w:rsidRPr="00EB7AA0">
              <w:rPr>
                <w:rFonts w:ascii="Tahoma" w:hAnsi="Tahoma" w:cs="Tahoma"/>
                <w:i/>
                <w:iCs/>
                <w:color w:val="FFFFFF"/>
                <w:sz w:val="20"/>
                <w:szCs w:val="20"/>
              </w:rPr>
              <w:br/>
            </w:r>
            <w:r w:rsidRPr="00EB7AA0">
              <w:rPr>
                <w:rFonts w:ascii="Tahoma" w:hAnsi="Tahoma" w:cs="Tahoma"/>
                <w:i/>
                <w:iCs/>
                <w:color w:val="FFFFFF"/>
                <w:sz w:val="20"/>
                <w:szCs w:val="20"/>
              </w:rPr>
              <w:br/>
              <w:t>you think you know things because you're european.</w:t>
            </w:r>
          </w:p>
        </w:tc>
      </w:tr>
    </w:tbl>
    <w:p w:rsidR="00981877" w:rsidRDefault="00981877" w:rsidP="00EB7AA0">
      <w:pPr>
        <w:rPr>
          <w:rFonts w:ascii="Tahoma" w:hAnsi="Tahoma" w:cs="Tahoma"/>
          <w:color w:val="46C89D"/>
          <w:sz w:val="20"/>
          <w:szCs w:val="20"/>
          <w:shd w:val="clear" w:color="auto" w:fill="171717"/>
        </w:rPr>
      </w:pPr>
      <w:r w:rsidRPr="00EB7AA0">
        <w:rPr>
          <w:rFonts w:ascii="Tahoma" w:hAnsi="Tahoma" w:cs="Tahoma"/>
          <w:color w:val="46C89D"/>
          <w:sz w:val="20"/>
          <w:szCs w:val="20"/>
          <w:shd w:val="clear" w:color="auto" w:fill="171717"/>
        </w:rPr>
        <w:t>You think you know things because PP is too nice to call you out on your hopeless bull****</w:t>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I could list a ****ton of things that you have been dead wrong on if I wanted to, but you'd probably answer with "lol I talk with PP ". </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EVERY SINGLE POST you make you refuse to properly explain anything, and just come in spoofing with made up authority that you think you have (and the only "ground" you give is that you talked about it with PP)</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You are a washed up veteran that thinks he know **** when you dont have any ****ing clue about high level play anymore</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"roy's DD alone is better than mewtwo's entire character."</w:t>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"yoshi is gimped as soon as his character appears on the stage with a capable opponent."</w:t>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"YL vs fox is IMO one of the worst matchups in the entire game. a technically proficient fox can just do moves at the character blindly and it's horribly hopeless."</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Never any explanation. Why? Every time you say "lol lets talk on aim" or "I have already discussed this with PP" lmfao</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and for me, no, I think I know a lot about the game because I play it in actively in tournament, experiment more than ANYONE and because many top players have appreciated and implemented things I've told them into their game</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Oh, as for talking to good people. I talk to and coach Armada, THE best player,and he has now 3-0d your boy PP TWICE.</w:t>
      </w:r>
      <w:r w:rsidRPr="00EB7AA0">
        <w:rPr>
          <w:rFonts w:ascii="Tahoma" w:hAnsi="Tahoma" w:cs="Tahoma"/>
          <w:color w:val="46C89D"/>
          <w:sz w:val="20"/>
          <w:szCs w:val="20"/>
        </w:rPr>
        <w:br/>
      </w:r>
      <w:r w:rsidRPr="00EB7AA0">
        <w:rPr>
          <w:rFonts w:ascii="Tahoma" w:hAnsi="Tahoma" w:cs="Tahoma"/>
          <w:color w:val="46C89D"/>
          <w:sz w:val="20"/>
          <w:szCs w:val="20"/>
        </w:rPr>
        <w:br/>
      </w:r>
      <w:r w:rsidRPr="00EB7AA0">
        <w:rPr>
          <w:rFonts w:ascii="Tahoma" w:hAnsi="Tahoma" w:cs="Tahoma"/>
          <w:color w:val="46C89D"/>
          <w:sz w:val="20"/>
          <w:szCs w:val="20"/>
          <w:shd w:val="clear" w:color="auto" w:fill="171717"/>
        </w:rPr>
        <w:t>STFU or use decent arguments for once</w:t>
      </w:r>
    </w:p>
    <w:p w:rsidR="00981877" w:rsidRDefault="00981877" w:rsidP="00EB7AA0">
      <w:hyperlink r:id="rId83" w:anchor="post14516638" w:history="1">
        <w:r w:rsidRPr="0096646A">
          <w:rPr>
            <w:rStyle w:val="Hyperlink"/>
          </w:rPr>
          <w:t>http://smashboards.com/showthread.php?p=14516638#post14516638</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love making people hate to love me</w:t>
      </w:r>
    </w:p>
    <w:p w:rsidR="00981877" w:rsidRDefault="00981877" w:rsidP="00EB7AA0">
      <w:hyperlink r:id="rId84" w:anchor="post14516665" w:history="1">
        <w:r w:rsidRPr="0096646A">
          <w:rPr>
            <w:rStyle w:val="Hyperlink"/>
          </w:rPr>
          <w:t>http://smashboards.com/showthread.php?p=14516665#post14516665</w:t>
        </w:r>
      </w:hyperlink>
    </w:p>
    <w:p w:rsidR="00981877" w:rsidRPr="00EB7AA0" w:rsidRDefault="00981877" w:rsidP="00EB7AA0">
      <w:pPr>
        <w:spacing w:after="0" w:line="240" w:lineRule="auto"/>
        <w:rPr>
          <w:rFonts w:ascii="Tahoma" w:hAnsi="Tahoma" w:cs="Tahoma"/>
          <w:color w:val="46C89D"/>
          <w:sz w:val="20"/>
          <w:szCs w:val="20"/>
        </w:rPr>
      </w:pPr>
      <w:r w:rsidRPr="00EB7AA0">
        <w:rPr>
          <w:rFonts w:ascii="Tahoma" w:hAnsi="Tahoma" w:cs="Tahoma"/>
          <w:color w:val="46C89D"/>
          <w:sz w:val="20"/>
          <w:szCs w:val="20"/>
        </w:rPr>
        <w:t>The reason that I act like a douche on the internet is because I enjoy seeing people rage over the internet. It colors these empty words.</w:t>
      </w:r>
      <w:r w:rsidRPr="00EB7AA0">
        <w:rPr>
          <w:rFonts w:ascii="Tahoma" w:hAnsi="Tahoma" w:cs="Tahoma"/>
          <w:color w:val="46C89D"/>
          <w:sz w:val="20"/>
          <w:szCs w:val="20"/>
        </w:rPr>
        <w:br/>
      </w:r>
      <w:r w:rsidRPr="00EB7AA0">
        <w:rPr>
          <w:rFonts w:ascii="Tahoma" w:hAnsi="Tahoma" w:cs="Tahoma"/>
          <w:color w:val="46C89D"/>
          <w:sz w:val="20"/>
          <w:szCs w:val="20"/>
        </w:rPr>
        <w:br/>
        <w:t>Oh and people are horribly incorrect and awful at ****ing everything and everyone is to ****ing prideful to admit anything of it so they never improve</w:t>
      </w:r>
    </w:p>
    <w:p w:rsidR="00981877" w:rsidRDefault="00981877" w:rsidP="00EB7AA0"/>
    <w:p w:rsidR="00981877" w:rsidRDefault="00981877" w:rsidP="00EB7AA0">
      <w:hyperlink r:id="rId85" w:anchor="post14516727" w:history="1">
        <w:r w:rsidRPr="0096646A">
          <w:rPr>
            <w:rStyle w:val="Hyperlink"/>
          </w:rPr>
          <w:t>http://smashboards.com/showthread.php?p=14516727#post14516727</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How so? I'm of course I don't literally mean what I said... but you get the point.</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Explaining exactly why I do what I do would take too much work and I'd probably lie my *** off because I'm flawed, like everybody else.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AIM discussions often tend to be more about just overwhelming your opponent instead of actually thinking properly while arguing. The results of the discussion is also entirely dependent on how stupid the other person is. When you make a forum post, your target audience is much bigger and has no such limitations.</w:t>
      </w:r>
      <w:r>
        <w:rPr>
          <w:rFonts w:ascii="Tahoma" w:hAnsi="Tahoma" w:cs="Tahoma"/>
          <w:color w:val="46C89D"/>
          <w:sz w:val="20"/>
          <w:szCs w:val="20"/>
        </w:rPr>
        <w:br/>
      </w:r>
      <w:r>
        <w:rPr>
          <w:rFonts w:ascii="Tahoma" w:hAnsi="Tahoma" w:cs="Tahoma"/>
          <w:color w:val="46C89D"/>
          <w:sz w:val="20"/>
          <w:szCs w:val="20"/>
          <w:shd w:val="clear" w:color="auto" w:fill="171717"/>
        </w:rPr>
        <w:t>They also have the advantage of being private, so Umbreon's terrible explanations never reach anyone who has already acknowledged him.</w:t>
      </w:r>
    </w:p>
    <w:p w:rsidR="00981877" w:rsidRDefault="00981877" w:rsidP="00EB7AA0">
      <w:hyperlink r:id="rId86" w:anchor="post14524734" w:history="1">
        <w:r w:rsidRPr="0096646A">
          <w:rPr>
            <w:rStyle w:val="Hyperlink"/>
          </w:rPr>
          <w:t>http://smashboards.com/showthread.php?p=14524734#post14524734</w:t>
        </w:r>
      </w:hyperlink>
    </w:p>
    <w:p w:rsidR="00981877" w:rsidRPr="008A20B6" w:rsidRDefault="00981877" w:rsidP="008A20B6">
      <w:pPr>
        <w:shd w:val="clear" w:color="auto" w:fill="171717"/>
        <w:spacing w:line="240" w:lineRule="auto"/>
        <w:rPr>
          <w:rFonts w:ascii="Tahoma" w:hAnsi="Tahoma" w:cs="Tahoma"/>
          <w:color w:val="46C89D"/>
          <w:sz w:val="17"/>
          <w:szCs w:val="17"/>
        </w:rPr>
      </w:pPr>
      <w:r w:rsidRPr="008A20B6">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8A20B6" w:rsidRDefault="00981877" w:rsidP="008A20B6">
            <w:pPr>
              <w:spacing w:after="0" w:line="240" w:lineRule="auto"/>
              <w:rPr>
                <w:rFonts w:ascii="Tahoma" w:hAnsi="Tahoma" w:cs="Tahoma"/>
                <w:color w:val="FFFFFF"/>
                <w:sz w:val="20"/>
                <w:szCs w:val="20"/>
              </w:rPr>
            </w:pPr>
            <w:r w:rsidRPr="008A20B6">
              <w:rPr>
                <w:rFonts w:ascii="Tahoma" w:hAnsi="Tahoma" w:cs="Tahoma"/>
                <w:color w:val="FFFFFF"/>
                <w:sz w:val="20"/>
                <w:szCs w:val="20"/>
              </w:rPr>
              <w:t>Originally Posted by </w:t>
            </w:r>
            <w:r w:rsidRPr="008A20B6">
              <w:rPr>
                <w:rFonts w:ascii="Tahoma" w:hAnsi="Tahoma" w:cs="Tahoma"/>
                <w:b/>
                <w:bCs/>
                <w:color w:val="FFFFFF"/>
                <w:sz w:val="20"/>
                <w:szCs w:val="20"/>
              </w:rPr>
              <w:t>Strong Bad</w:t>
            </w:r>
            <w:r w:rsidRPr="008A20B6">
              <w:rPr>
                <w:rFonts w:ascii="Tahoma" w:hAnsi="Tahoma" w:cs="Tahoma"/>
                <w:color w:val="FFFFFF"/>
                <w:sz w:val="20"/>
                <w:szCs w:val="20"/>
              </w:rPr>
              <w:t> </w:t>
            </w:r>
            <w:hyperlink r:id="rId87" w:anchor="post14521633" w:history="1">
              <w:r w:rsidRPr="00131DE5">
                <w:rPr>
                  <w:rFonts w:ascii="Tahoma" w:hAnsi="Tahoma" w:cs="Tahoma"/>
                  <w:noProof/>
                  <w:color w:val="B4B2AF"/>
                  <w:sz w:val="20"/>
                  <w:szCs w:val="20"/>
                  <w:lang w:eastAsia="zh-CN"/>
                </w:rPr>
                <w:pict>
                  <v:shape id="Picture 16" o:spid="_x0000_i1038" type="#_x0000_t75" alt="View Post" href="http://smashboards.com/showthread.php?p=145216#post145216" style="width:9pt;height:9pt;visibility:visible" o:button="t">
                    <v:fill o:detectmouseclick="t"/>
                    <v:imagedata r:id="rId9" o:title=""/>
                  </v:shape>
                </w:pict>
              </w:r>
            </w:hyperlink>
          </w:p>
          <w:p w:rsidR="00981877" w:rsidRPr="008A20B6" w:rsidRDefault="00981877" w:rsidP="008A20B6">
            <w:pPr>
              <w:spacing w:after="0" w:line="240" w:lineRule="auto"/>
              <w:rPr>
                <w:rFonts w:ascii="Tahoma" w:hAnsi="Tahoma" w:cs="Tahoma"/>
                <w:i/>
                <w:iCs/>
                <w:color w:val="FFFFFF"/>
                <w:sz w:val="20"/>
                <w:szCs w:val="20"/>
              </w:rPr>
            </w:pPr>
            <w:r w:rsidRPr="008A20B6">
              <w:rPr>
                <w:rFonts w:ascii="Tahoma" w:hAnsi="Tahoma" w:cs="Tahoma"/>
                <w:i/>
                <w:iCs/>
                <w:color w:val="FFFFFF"/>
                <w:sz w:val="20"/>
                <w:szCs w:val="20"/>
              </w:rPr>
              <w:t>it's just really he's disrespectful for no reason. yeah it's the internet etc. but he's kind of a **** in the way he goes about debating things. there are plenty of people i disagree with on many things but don't really mind because they disagree in a respectful manner. leffen's posting style is just rude, disrespectful, and obnoxious. look around for posts by KirbyKaze, Dr Peepee, Armada, Cactuar, etc. and you'll hardly ever see petty insults or whatever, and it's part of the reason they're respected. you don't gain respect by being an *******, no matter how accurate your information is.</w:t>
            </w:r>
          </w:p>
        </w:tc>
      </w:tr>
    </w:tbl>
    <w:p w:rsidR="00981877" w:rsidRDefault="00981877" w:rsidP="00EB7AA0">
      <w:pPr>
        <w:rPr>
          <w:rFonts w:ascii="Tahoma" w:hAnsi="Tahoma" w:cs="Tahoma"/>
          <w:color w:val="46C89D"/>
          <w:sz w:val="20"/>
          <w:szCs w:val="20"/>
          <w:shd w:val="clear" w:color="auto" w:fill="171717"/>
        </w:rPr>
      </w:pP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and if you respect peoples opinion just because they "disagree in a respectful manner" it just means that you prefer sugarcoated wrongs over disrespectful truths.</w:t>
      </w:r>
      <w:r w:rsidRPr="008A20B6">
        <w:rPr>
          <w:rFonts w:ascii="Tahoma" w:hAnsi="Tahoma" w:cs="Tahoma"/>
          <w:color w:val="46C89D"/>
          <w:sz w:val="20"/>
          <w:szCs w:val="20"/>
        </w:rPr>
        <w:br/>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I could go and say "yes jabx2 is good but not broken" like a respectful person would and I wouldn't get hated as much but that is not the TRUTH. The truth is that Sethlon doesn't know jack **** about jabx2 and while rude, I'm sure as hell not gonna hold myself back and let his bull**** slide. </w:t>
      </w:r>
      <w:r w:rsidRPr="008A20B6">
        <w:rPr>
          <w:rFonts w:ascii="Tahoma" w:hAnsi="Tahoma" w:cs="Tahoma"/>
          <w:color w:val="46C89D"/>
          <w:sz w:val="20"/>
          <w:szCs w:val="20"/>
        </w:rPr>
        <w:br/>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Also, KK and Cactuar are both extremely disrespectful at times, just like me. The difference is that when I see someone bull****ting, I write whats wrong AND why they </w:t>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came to the wrong conclusion (because they are a terrible player etc)</w:t>
      </w:r>
    </w:p>
    <w:p w:rsidR="00981877" w:rsidRDefault="00981877" w:rsidP="00EB7AA0">
      <w:hyperlink r:id="rId88" w:anchor="post14527135" w:history="1">
        <w:r w:rsidRPr="0096646A">
          <w:rPr>
            <w:rStyle w:val="Hyperlink"/>
          </w:rPr>
          <w:t>http://smashboards.com/showthread.php?p=14527135#post14527135</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you're a bad ****ing player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your anecdotal evidence means nothing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not saying that it makes up for it, but its an advantage when you compare his shield to someone like DK, Mewtwo, Pika where it barely helps at all if you angle it.</w:t>
      </w:r>
    </w:p>
    <w:p w:rsidR="00981877" w:rsidRDefault="00981877" w:rsidP="00EB7AA0">
      <w:hyperlink r:id="rId89" w:anchor="post14534015" w:history="1">
        <w:r w:rsidRPr="0096646A">
          <w:rPr>
            <w:rStyle w:val="Hyperlink"/>
          </w:rPr>
          <w:t>http://smashboards.com/showthread.php?p=14534015#post14534015</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have never seen such flawed arguments in a long 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JPOBS, Spam Arrows. I salute you. You're officially too stupid warrant me raping you in a discussion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@DoH: Vanz and MacD quit (peach). As for Sheik players there are Tope, KDJ, M2K, Amsah, KK among many others</w:t>
      </w:r>
    </w:p>
    <w:p w:rsidR="00981877" w:rsidRDefault="00981877" w:rsidP="00EB7AA0">
      <w:hyperlink r:id="rId90" w:anchor="post14534072" w:history="1">
        <w:r w:rsidRPr="0096646A">
          <w:rPr>
            <w:rStyle w:val="Hyperlink"/>
          </w:rPr>
          <w:t>http://smashboards.com/showthread.php?p=14534072#post14534072</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The post was talking about you, but wasn't really directed for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It was more a "haha look at this ****ing retarded poster that doesn't even play the game anymore and has stupidly flawed arguments please don't care about him" NOT "lol jpobs youre dumb go cry your self to sleep"</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glad that I had to spell that out for you, though, only proves my point further</w:t>
      </w:r>
    </w:p>
    <w:p w:rsidR="00981877" w:rsidRDefault="00981877" w:rsidP="00EB7AA0">
      <w:hyperlink r:id="rId91" w:anchor="post14534152" w:history="1">
        <w:r w:rsidRPr="0096646A">
          <w:rPr>
            <w:rStyle w:val="Hyperlink"/>
          </w:rPr>
          <w:t>http://smashboards.com/showthread.php?p=14534152#post14534152</w:t>
        </w:r>
      </w:hyperlink>
    </w:p>
    <w:p w:rsidR="00981877" w:rsidRPr="008A20B6" w:rsidRDefault="00981877" w:rsidP="008A20B6">
      <w:pPr>
        <w:spacing w:after="0" w:line="240" w:lineRule="auto"/>
        <w:rPr>
          <w:rFonts w:ascii="Tahoma" w:hAnsi="Tahoma" w:cs="Tahoma"/>
          <w:color w:val="46C89D"/>
          <w:sz w:val="20"/>
          <w:szCs w:val="20"/>
        </w:rPr>
      </w:pPr>
      <w:r w:rsidRPr="008A20B6">
        <w:rPr>
          <w:rFonts w:ascii="Tahoma" w:hAnsi="Tahoma" w:cs="Tahoma"/>
          <w:color w:val="46C89D"/>
          <w:sz w:val="20"/>
          <w:szCs w:val="20"/>
        </w:rPr>
        <w:t>Nice spelling.</w:t>
      </w:r>
      <w:r w:rsidRPr="008A20B6">
        <w:rPr>
          <w:rFonts w:ascii="Tahoma" w:hAnsi="Tahoma" w:cs="Tahoma"/>
          <w:color w:val="46C89D"/>
          <w:sz w:val="20"/>
          <w:szCs w:val="20"/>
        </w:rPr>
        <w:br/>
      </w:r>
      <w:r w:rsidRPr="008A20B6">
        <w:rPr>
          <w:rFonts w:ascii="Tahoma" w:hAnsi="Tahoma" w:cs="Tahoma"/>
          <w:color w:val="46C89D"/>
          <w:sz w:val="20"/>
          <w:szCs w:val="20"/>
        </w:rPr>
        <w:br/>
        <w:t>And no, I don't think you care about what I write. I do however think that by moving this thread offtopic, we will move attention away from your horrible post, letting fewer people view it. Thank you for helping me achieve this</w:t>
      </w:r>
      <w:r w:rsidRPr="008A20B6">
        <w:rPr>
          <w:rFonts w:ascii="Tahoma" w:hAnsi="Tahoma" w:cs="Tahoma"/>
          <w:color w:val="46C89D"/>
          <w:sz w:val="20"/>
          <w:szCs w:val="20"/>
        </w:rPr>
        <w:br/>
      </w:r>
      <w:r w:rsidRPr="008A20B6">
        <w:rPr>
          <w:rFonts w:ascii="Tahoma" w:hAnsi="Tahoma" w:cs="Tahoma"/>
          <w:color w:val="46C89D"/>
          <w:sz w:val="20"/>
          <w:szCs w:val="20"/>
        </w:rPr>
        <w:br/>
      </w:r>
      <w:r w:rsidRPr="008A20B6">
        <w:rPr>
          <w:rFonts w:ascii="Tahoma" w:hAnsi="Tahoma" w:cs="Tahoma"/>
          <w:color w:val="46C89D"/>
          <w:sz w:val="20"/>
          <w:szCs w:val="20"/>
        </w:rPr>
        <w:br/>
        <w:t>A tier list is not easily defined, and the front page "definition" is NOT what everyone voted by.</w:t>
      </w:r>
    </w:p>
    <w:p w:rsidR="00981877" w:rsidRDefault="00981877" w:rsidP="00EB7AA0"/>
    <w:p w:rsidR="00981877" w:rsidRDefault="00981877" w:rsidP="00EB7AA0">
      <w:hyperlink r:id="rId92" w:anchor="post14534173" w:history="1">
        <w:r w:rsidRPr="0096646A">
          <w:rPr>
            <w:rStyle w:val="Hyperlink"/>
          </w:rPr>
          <w:t>http://smashboards.com/showthread.php?p=14534173#post14534173</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Jesus, are you that dense?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was JOKING, I knew you were just "trolling me", of course you don't wanna move the thread off topic. However, by letting you troll me, I get people to realize how ****ing retarded that post was and since it moves the thread offtopic it removes attention from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its incredible how you have still not realized this LOL</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****_Arrows: I really don't wanna talk to you about these things. You just give me a headache. Your awful name, title and signature doesn't help you, either</w:t>
      </w:r>
    </w:p>
    <w:p w:rsidR="00981877" w:rsidRDefault="00981877" w:rsidP="00EB7AA0">
      <w:hyperlink r:id="rId93" w:anchor="post14534186" w:history="1">
        <w:r w:rsidRPr="0096646A">
          <w:rPr>
            <w:rStyle w:val="Hyperlink"/>
          </w:rPr>
          <w:t>http://smashboards.com/showthread.php?p=14534186#post14534186</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spelled it out for you, you dumb ****</w:t>
      </w:r>
    </w:p>
    <w:p w:rsidR="00981877" w:rsidRDefault="00981877" w:rsidP="00EB7AA0">
      <w:hyperlink r:id="rId94" w:anchor="post14544343" w:history="1">
        <w:r w:rsidRPr="0096646A">
          <w:rPr>
            <w:rStyle w:val="Hyperlink"/>
          </w:rPr>
          <w:t>http://smashboards.com/showthread.php?p=14544343#post14544343</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IIT: below average players who are horribly ignorant</w:t>
      </w:r>
    </w:p>
    <w:p w:rsidR="00981877" w:rsidRDefault="00981877" w:rsidP="00EB7AA0">
      <w:hyperlink r:id="rId95" w:anchor="post14544656" w:history="1">
        <w:r w:rsidRPr="0096646A">
          <w:rPr>
            <w:rStyle w:val="Hyperlink"/>
          </w:rPr>
          <w:t>http://smashboards.com/showthread.php?p=14544656#post14544656</w:t>
        </w:r>
      </w:hyperlink>
    </w:p>
    <w:p w:rsidR="00981877" w:rsidRDefault="00981877"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think this community is good at some things but really horrible at others. People are extremely lazy and ineffective</w:t>
      </w:r>
    </w:p>
    <w:p w:rsidR="00981877" w:rsidRDefault="00981877" w:rsidP="00EB7AA0">
      <w:hyperlink r:id="rId96" w:anchor="post14546631" w:history="1">
        <w:r w:rsidRPr="0096646A">
          <w:rPr>
            <w:rStyle w:val="Hyperlink"/>
          </w:rPr>
          <w:t>http://smashboards.com/showthread.php?p=14546631#post14546631</w:t>
        </w:r>
      </w:hyperlink>
    </w:p>
    <w:p w:rsidR="00981877" w:rsidRPr="008A20B6" w:rsidRDefault="00981877" w:rsidP="008A20B6">
      <w:pPr>
        <w:pStyle w:val="ListParagraph"/>
        <w:numPr>
          <w:ilvl w:val="0"/>
          <w:numId w:val="1"/>
        </w:numPr>
        <w:rPr>
          <w:rFonts w:ascii="Tahoma" w:hAnsi="Tahoma" w:cs="Tahoma"/>
          <w:color w:val="46C89D"/>
          <w:sz w:val="20"/>
          <w:szCs w:val="20"/>
          <w:shd w:val="clear" w:color="auto" w:fill="171717"/>
        </w:rPr>
      </w:pPr>
      <w:r w:rsidRPr="008A20B6">
        <w:rPr>
          <w:rFonts w:ascii="Tahoma" w:hAnsi="Tahoma" w:cs="Tahoma"/>
          <w:color w:val="46C89D"/>
          <w:sz w:val="20"/>
          <w:szCs w:val="20"/>
          <w:shd w:val="clear" w:color="auto" w:fill="171717"/>
        </w:rPr>
        <w:t>thanks for being naive and narrowminded</w:t>
      </w:r>
    </w:p>
    <w:p w:rsidR="00981877" w:rsidRDefault="00981877" w:rsidP="008A20B6">
      <w:hyperlink r:id="rId97" w:anchor="post14546974" w:history="1">
        <w:r w:rsidRPr="0096646A">
          <w:rPr>
            <w:rStyle w:val="Hyperlink"/>
          </w:rPr>
          <w:t>http://smashboards.com/showthread.php?p=14546974#post14546974</w:t>
        </w:r>
      </w:hyperlink>
    </w:p>
    <w:p w:rsidR="00981877" w:rsidRDefault="00981877"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think all the top players could learn stuff from each others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whatever dude, if you're retarded enough to think that M2K's marth couldn't learn from a ton of marths then I cba lol</w:t>
      </w:r>
    </w:p>
    <w:p w:rsidR="00981877" w:rsidRDefault="00981877" w:rsidP="008A20B6">
      <w:hyperlink r:id="rId98" w:anchor="post14561603" w:history="1">
        <w:r w:rsidRPr="0096646A">
          <w:rPr>
            <w:rStyle w:val="Hyperlink"/>
          </w:rPr>
          <w:t>http://smashboards.com/showthread.php?p=14561603#post14561603</w:t>
        </w:r>
      </w:hyperlink>
    </w:p>
    <w:p w:rsidR="00981877" w:rsidRPr="008A20B6" w:rsidRDefault="00981877" w:rsidP="008A20B6">
      <w:pPr>
        <w:spacing w:after="0" w:line="240" w:lineRule="auto"/>
        <w:rPr>
          <w:rFonts w:ascii="Times New Roman" w:hAnsi="Times New Roman"/>
          <w:sz w:val="24"/>
          <w:szCs w:val="24"/>
        </w:rPr>
      </w:pPr>
      <w:r w:rsidRPr="008A20B6">
        <w:rPr>
          <w:rFonts w:ascii="Tahoma" w:hAnsi="Tahoma" w:cs="Tahoma"/>
          <w:color w:val="46C89D"/>
          <w:sz w:val="20"/>
          <w:szCs w:val="20"/>
          <w:shd w:val="clear" w:color="auto" w:fill="171717"/>
        </w:rPr>
        <w:t>lol.</w:t>
      </w:r>
      <w:r w:rsidRPr="008A20B6">
        <w:rPr>
          <w:rFonts w:ascii="Tahoma" w:hAnsi="Tahoma" w:cs="Tahoma"/>
          <w:color w:val="46C89D"/>
          <w:sz w:val="20"/>
          <w:szCs w:val="20"/>
        </w:rPr>
        <w:br/>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In the past 3 months or so I've actually had more "lol am I the only one who enjoys leffen's posts" than actual haters LMAO</w:t>
      </w:r>
      <w:r w:rsidRPr="008A20B6">
        <w:rPr>
          <w:rFonts w:ascii="Tahoma" w:hAnsi="Tahoma" w:cs="Tahoma"/>
          <w:color w:val="46C89D"/>
          <w:sz w:val="20"/>
          <w:szCs w:val="20"/>
        </w:rPr>
        <w:br/>
      </w:r>
    </w:p>
    <w:p w:rsidR="00981877" w:rsidRPr="008A20B6" w:rsidRDefault="00981877" w:rsidP="008A20B6">
      <w:pPr>
        <w:shd w:val="clear" w:color="auto" w:fill="171717"/>
        <w:spacing w:line="240" w:lineRule="auto"/>
        <w:rPr>
          <w:rFonts w:ascii="Tahoma" w:hAnsi="Tahoma" w:cs="Tahoma"/>
          <w:color w:val="46C89D"/>
          <w:sz w:val="17"/>
          <w:szCs w:val="17"/>
        </w:rPr>
      </w:pPr>
      <w:r w:rsidRPr="008A20B6">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8A20B6" w:rsidRDefault="00981877" w:rsidP="008A20B6">
            <w:pPr>
              <w:spacing w:after="0" w:line="240" w:lineRule="auto"/>
              <w:rPr>
                <w:rFonts w:ascii="Tahoma" w:hAnsi="Tahoma" w:cs="Tahoma"/>
                <w:color w:val="FFFFFF"/>
                <w:sz w:val="20"/>
                <w:szCs w:val="20"/>
              </w:rPr>
            </w:pPr>
            <w:r w:rsidRPr="008A20B6">
              <w:rPr>
                <w:rFonts w:ascii="Tahoma" w:hAnsi="Tahoma" w:cs="Tahoma"/>
                <w:color w:val="FFFFFF"/>
                <w:sz w:val="20"/>
                <w:szCs w:val="20"/>
              </w:rPr>
              <w:t>i didn't finish reading the post you quoted so i thought he was talking about b-air -&gt; shine -&gt; early fadeaway b-air (instead of late b-air).</w:t>
            </w:r>
            <w:r w:rsidRPr="008A20B6">
              <w:rPr>
                <w:rFonts w:ascii="Tahoma" w:hAnsi="Tahoma" w:cs="Tahoma"/>
                <w:color w:val="FFFFFF"/>
                <w:sz w:val="20"/>
                <w:szCs w:val="20"/>
              </w:rPr>
              <w:br/>
            </w:r>
            <w:r w:rsidRPr="008A20B6">
              <w:rPr>
                <w:rFonts w:ascii="Tahoma" w:hAnsi="Tahoma" w:cs="Tahoma"/>
                <w:color w:val="FFFFFF"/>
                <w:sz w:val="20"/>
                <w:szCs w:val="20"/>
              </w:rPr>
              <w:br/>
              <w:t>thanks for summarizing that wall of text for me. i don't know if i would have been able to comprehend it had it not been for this douchey quip.</w:t>
            </w:r>
          </w:p>
        </w:tc>
      </w:tr>
    </w:tbl>
    <w:p w:rsidR="00981877" w:rsidRDefault="00981877" w:rsidP="008A20B6">
      <w:pPr>
        <w:rPr>
          <w:rFonts w:ascii="Tahoma" w:hAnsi="Tahoma" w:cs="Tahoma"/>
          <w:color w:val="46C89D"/>
          <w:sz w:val="20"/>
          <w:szCs w:val="20"/>
          <w:shd w:val="clear" w:color="auto" w:fill="171717"/>
        </w:rPr>
      </w:pPr>
      <w:r w:rsidRPr="008A20B6">
        <w:rPr>
          <w:rFonts w:ascii="Tahoma" w:hAnsi="Tahoma" w:cs="Tahoma"/>
          <w:color w:val="46C89D"/>
          <w:sz w:val="20"/>
          <w:szCs w:val="20"/>
          <w:shd w:val="clear" w:color="auto" w:fill="171717"/>
        </w:rPr>
        <w:t>Look at the first part, and then at the last.</w:t>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You deserve **** if you don't fully read the posts, and then act like you know ****. With how you somehow failed to understand what I even talked about in the last post, you needing a short summary is not out of the question.</w:t>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You don't fail a first graders spelling test and then hate on people who assume that you don't know how to spell</w:t>
      </w:r>
    </w:p>
    <w:p w:rsidR="00981877" w:rsidRDefault="00981877" w:rsidP="008A20B6">
      <w:hyperlink r:id="rId99" w:anchor="post14561631" w:history="1">
        <w:r w:rsidRPr="0096646A">
          <w:rPr>
            <w:rStyle w:val="Hyperlink"/>
          </w:rPr>
          <w:t>http://smashboards.com/showthread.php?p=14561631#post14561631</w:t>
        </w:r>
      </w:hyperlink>
    </w:p>
    <w:p w:rsidR="00981877" w:rsidRPr="008A20B6" w:rsidRDefault="00981877" w:rsidP="008A20B6">
      <w:pPr>
        <w:shd w:val="clear" w:color="auto" w:fill="171717"/>
        <w:spacing w:line="240" w:lineRule="auto"/>
        <w:rPr>
          <w:rFonts w:ascii="Tahoma" w:hAnsi="Tahoma" w:cs="Tahoma"/>
          <w:color w:val="46C89D"/>
          <w:sz w:val="17"/>
          <w:szCs w:val="17"/>
        </w:rPr>
      </w:pPr>
      <w:r w:rsidRPr="008A20B6">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0A0"/>
      </w:tblPr>
      <w:tblGrid>
        <w:gridCol w:w="9534"/>
      </w:tblGrid>
      <w:tr w:rsidR="00981877" w:rsidRPr="00131DE5">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981877" w:rsidRPr="008A20B6" w:rsidRDefault="00981877" w:rsidP="008A20B6">
            <w:pPr>
              <w:spacing w:after="0" w:line="240" w:lineRule="auto"/>
              <w:rPr>
                <w:rFonts w:ascii="Tahoma" w:hAnsi="Tahoma" w:cs="Tahoma"/>
                <w:color w:val="FFFFFF"/>
                <w:sz w:val="20"/>
                <w:szCs w:val="20"/>
              </w:rPr>
            </w:pPr>
            <w:r w:rsidRPr="008A20B6">
              <w:rPr>
                <w:rFonts w:ascii="Tahoma" w:hAnsi="Tahoma" w:cs="Tahoma"/>
                <w:color w:val="FFFFFF"/>
                <w:sz w:val="20"/>
                <w:szCs w:val="20"/>
              </w:rPr>
              <w:t>Originally Posted by </w:t>
            </w:r>
            <w:r w:rsidRPr="008A20B6">
              <w:rPr>
                <w:rFonts w:ascii="Tahoma" w:hAnsi="Tahoma" w:cs="Tahoma"/>
                <w:b/>
                <w:bCs/>
                <w:color w:val="FFFFFF"/>
                <w:sz w:val="20"/>
                <w:szCs w:val="20"/>
              </w:rPr>
              <w:t>Archangel</w:t>
            </w:r>
            <w:r w:rsidRPr="008A20B6">
              <w:rPr>
                <w:rFonts w:ascii="Tahoma" w:hAnsi="Tahoma" w:cs="Tahoma"/>
                <w:color w:val="FFFFFF"/>
                <w:sz w:val="20"/>
                <w:szCs w:val="20"/>
              </w:rPr>
              <w:t> </w:t>
            </w:r>
            <w:hyperlink r:id="rId100" w:anchor="post14559815" w:history="1">
              <w:r w:rsidRPr="00131DE5">
                <w:rPr>
                  <w:rFonts w:ascii="Tahoma" w:hAnsi="Tahoma" w:cs="Tahoma"/>
                  <w:noProof/>
                  <w:color w:val="B4B2AF"/>
                  <w:sz w:val="20"/>
                  <w:szCs w:val="20"/>
                  <w:lang w:eastAsia="zh-CN"/>
                </w:rPr>
                <w:pict>
                  <v:shape id="Picture 18" o:spid="_x0000_i1040" type="#_x0000_t75" alt="View Post" href="http://smashboards.com/showthread.php?p=145598#post145598" style="width:9pt;height:9pt;visibility:visible" o:button="t">
                    <v:fill o:detectmouseclick="t"/>
                    <v:imagedata r:id="rId9" o:title=""/>
                  </v:shape>
                </w:pict>
              </w:r>
            </w:hyperlink>
          </w:p>
          <w:p w:rsidR="00981877" w:rsidRPr="008A20B6" w:rsidRDefault="00981877" w:rsidP="008A20B6">
            <w:pPr>
              <w:spacing w:after="0" w:line="240" w:lineRule="auto"/>
              <w:rPr>
                <w:rFonts w:ascii="Tahoma" w:hAnsi="Tahoma" w:cs="Tahoma"/>
                <w:i/>
                <w:iCs/>
                <w:color w:val="FFFFFF"/>
                <w:sz w:val="20"/>
                <w:szCs w:val="20"/>
              </w:rPr>
            </w:pPr>
            <w:r w:rsidRPr="008A20B6">
              <w:rPr>
                <w:rFonts w:ascii="Tahoma" w:hAnsi="Tahoma" w:cs="Tahoma"/>
                <w:i/>
                <w:iCs/>
                <w:color w:val="FFFFFF"/>
                <w:sz w:val="20"/>
                <w:szCs w:val="20"/>
              </w:rPr>
              <w:t>LOOOOOOL. </w:t>
            </w:r>
            <w:r w:rsidRPr="008A20B6">
              <w:rPr>
                <w:rFonts w:ascii="Tahoma" w:hAnsi="Tahoma" w:cs="Tahoma"/>
                <w:i/>
                <w:iCs/>
                <w:color w:val="FFFFFF"/>
                <w:sz w:val="20"/>
                <w:szCs w:val="20"/>
              </w:rPr>
              <w:br/>
            </w:r>
            <w:r w:rsidRPr="008A20B6">
              <w:rPr>
                <w:rFonts w:ascii="Tahoma" w:hAnsi="Tahoma" w:cs="Tahoma"/>
                <w:i/>
                <w:iCs/>
                <w:color w:val="FFFFFF"/>
                <w:sz w:val="20"/>
                <w:szCs w:val="20"/>
              </w:rPr>
              <w:br/>
              <w:t>I actually just can't get around Sheik mentally it's not about advantage or disadvantage in that case. I'm just more comfortable vs sheik with pretty much anyone else I play. Luigi, Fox, Falco, Falcon, Peach, and Puff are all characters I do better with vs Sheik.</w:t>
            </w:r>
          </w:p>
        </w:tc>
      </w:tr>
    </w:tbl>
    <w:p w:rsidR="00981877" w:rsidRDefault="00981877" w:rsidP="008A20B6">
      <w:pPr>
        <w:rPr>
          <w:rFonts w:ascii="Tahoma" w:hAnsi="Tahoma" w:cs="Tahoma"/>
          <w:color w:val="46C89D"/>
          <w:sz w:val="20"/>
          <w:szCs w:val="20"/>
          <w:shd w:val="clear" w:color="auto" w:fill="171717"/>
        </w:rPr>
      </w:pPr>
      <w:r w:rsidRPr="008A20B6">
        <w:rPr>
          <w:rFonts w:ascii="Tahoma" w:hAnsi="Tahoma" w:cs="Tahoma"/>
          <w:color w:val="46C89D"/>
          <w:sz w:val="20"/>
          <w:szCs w:val="20"/>
          <w:shd w:val="clear" w:color="auto" w:fill="171717"/>
        </w:rPr>
        <w:t>Big woop. Because you lose to random sheiks in pools now everyone should play fox, even those one million times better than you.</w:t>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You doing better against Sheik when you still don't beat anyone with half a brain doesn't matter **** for top players, know your place scrub</w:t>
      </w:r>
      <w:r w:rsidRPr="008A20B6">
        <w:rPr>
          <w:rFonts w:ascii="Tahoma" w:hAnsi="Tahoma" w:cs="Tahoma"/>
          <w:color w:val="46C89D"/>
          <w:sz w:val="20"/>
          <w:szCs w:val="20"/>
        </w:rPr>
        <w:br/>
      </w:r>
      <w:r w:rsidRPr="008A20B6">
        <w:rPr>
          <w:rFonts w:ascii="Tahoma" w:hAnsi="Tahoma" w:cs="Tahoma"/>
          <w:color w:val="46C89D"/>
          <w:sz w:val="20"/>
          <w:szCs w:val="20"/>
        </w:rPr>
        <w:br/>
      </w:r>
      <w:r w:rsidRPr="008A20B6">
        <w:rPr>
          <w:rFonts w:ascii="Tahoma" w:hAnsi="Tahoma" w:cs="Tahoma"/>
          <w:color w:val="46C89D"/>
          <w:sz w:val="20"/>
          <w:szCs w:val="20"/>
          <w:shd w:val="clear" w:color="auto" w:fill="171717"/>
        </w:rPr>
        <w:t>if you are kidding, which you are obviously gonna pull out asap, then that doesn't really make it any better. You're not creative, funny or original, and you're acting exactly how everyone assume a player of your level would</w:t>
      </w:r>
    </w:p>
    <w:p w:rsidR="00981877" w:rsidRDefault="00981877" w:rsidP="008A20B6">
      <w:hyperlink r:id="rId101" w:anchor="post14561660" w:history="1">
        <w:r w:rsidRPr="0096646A">
          <w:rPr>
            <w:rStyle w:val="Hyperlink"/>
          </w:rPr>
          <w:t>http://smashboards.com/showthread.php?p=14561660#post14561660</w:t>
        </w:r>
      </w:hyperlink>
    </w:p>
    <w:p w:rsidR="00981877" w:rsidRDefault="00981877"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Is it wrong that I call out on peoples bull**** when they act fraudulent?</w:t>
      </w:r>
      <w:r>
        <w:rPr>
          <w:rFonts w:ascii="Tahoma" w:hAnsi="Tahoma" w:cs="Tahoma"/>
          <w:color w:val="46C89D"/>
          <w:sz w:val="20"/>
          <w:szCs w:val="20"/>
        </w:rPr>
        <w:br/>
      </w:r>
      <w:r>
        <w:rPr>
          <w:rFonts w:ascii="Tahoma" w:hAnsi="Tahoma" w:cs="Tahoma"/>
          <w:color w:val="46C89D"/>
          <w:sz w:val="20"/>
          <w:szCs w:val="20"/>
          <w:shd w:val="clear" w:color="auto" w:fill="171717"/>
        </w:rPr>
        <w:t>I don't hate on players who say "I don't think you could punish it". I "hate" on people who cannot even understand the post and then act like they know everything. Maybe then the person, and everyone seeing the ****falls that rain on him, learn to actually read the post before posting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 don't feel the "need". I just enjoy doing it, and I think it works better. And even if I am a bratty little kid, that doesn't really explain why I'm correcting you, and you not me. The reason for that is that you're vastly inferior in read and understand a simple post.</w:t>
      </w:r>
      <w:r>
        <w:rPr>
          <w:rFonts w:ascii="Tahoma" w:hAnsi="Tahoma" w:cs="Tahoma"/>
          <w:color w:val="46C89D"/>
          <w:sz w:val="20"/>
          <w:szCs w:val="20"/>
        </w:rPr>
        <w:br/>
      </w:r>
      <w:r>
        <w:rPr>
          <w:rFonts w:ascii="Tahoma" w:hAnsi="Tahoma" w:cs="Tahoma"/>
          <w:color w:val="46C89D"/>
          <w:sz w:val="20"/>
          <w:szCs w:val="20"/>
          <w:shd w:val="clear" w:color="auto" w:fill="171717"/>
        </w:rPr>
        <w:t>But feel free to john away your failure with personal insults instead of actually learning something. Scrub.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@Sveet. Dash attack is great in a number of situation. It's just so fast. The reward isn't incredible, but its speed and reach makes up for it</w:t>
      </w:r>
    </w:p>
    <w:p w:rsidR="00981877" w:rsidRDefault="00981877" w:rsidP="008A20B6">
      <w:hyperlink r:id="rId102" w:anchor="post14561943" w:history="1">
        <w:r w:rsidRPr="0096646A">
          <w:rPr>
            <w:rStyle w:val="Hyperlink"/>
          </w:rPr>
          <w:t>http://smashboards.com/showthread.php?p=14561943#post14561943</w:t>
        </w:r>
      </w:hyperlink>
    </w:p>
    <w:p w:rsidR="00981877" w:rsidRDefault="00981877"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puff loses to marth easy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 haven't even played the matchup with proper pivot tipper use, so please don't act like you know it</w:t>
      </w:r>
    </w:p>
    <w:p w:rsidR="00981877" w:rsidRDefault="00981877" w:rsidP="008A20B6">
      <w:hyperlink r:id="rId103" w:anchor="post14562261" w:history="1">
        <w:r w:rsidRPr="0096646A">
          <w:rPr>
            <w:rStyle w:val="Hyperlink"/>
          </w:rPr>
          <w:t>http://smashboards.com/showthread.php?p=14562261#post14562261</w:t>
        </w:r>
      </w:hyperlink>
    </w:p>
    <w:p w:rsidR="00981877" w:rsidRDefault="00981877"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I'm not Lovage/S2J/other mango wannabe, Bones</w:t>
      </w:r>
    </w:p>
    <w:p w:rsidR="00981877" w:rsidRDefault="00981877" w:rsidP="008A20B6">
      <w:hyperlink r:id="rId104" w:anchor="post14562284" w:history="1">
        <w:r w:rsidRPr="0096646A">
          <w:rPr>
            <w:rStyle w:val="Hyperlink"/>
          </w:rPr>
          <w:t>http://smashboards.com/showthread.php?p=14562284#post14562284</w:t>
        </w:r>
      </w:hyperlink>
    </w:p>
    <w:p w:rsidR="00981877" w:rsidRPr="008A20B6" w:rsidRDefault="00981877" w:rsidP="008A20B6">
      <w:pPr>
        <w:spacing w:after="0" w:line="240" w:lineRule="auto"/>
        <w:rPr>
          <w:rFonts w:ascii="Tahoma" w:hAnsi="Tahoma" w:cs="Tahoma"/>
          <w:color w:val="46C89D"/>
          <w:sz w:val="20"/>
          <w:szCs w:val="20"/>
        </w:rPr>
      </w:pPr>
      <w:r w:rsidRPr="008A20B6">
        <w:rPr>
          <w:rFonts w:ascii="Tahoma" w:hAnsi="Tahoma" w:cs="Tahoma"/>
          <w:color w:val="46C89D"/>
          <w:sz w:val="20"/>
          <w:szCs w:val="20"/>
        </w:rPr>
        <w:t>you forgot the character mains, noob</w:t>
      </w:r>
    </w:p>
    <w:p w:rsidR="00981877" w:rsidRDefault="00981877" w:rsidP="008A20B6"/>
    <w:p w:rsidR="00981877" w:rsidRDefault="00981877" w:rsidP="008A20B6">
      <w:hyperlink r:id="rId105" w:anchor="post14564497" w:history="1">
        <w:r w:rsidRPr="0096646A">
          <w:rPr>
            <w:rStyle w:val="Hyperlink"/>
          </w:rPr>
          <w:t>http://smashboards.com/showthread.php?p=14564497#post14564497</w:t>
        </w:r>
      </w:hyperlink>
    </w:p>
    <w:p w:rsidR="00981877" w:rsidRPr="008A20B6" w:rsidRDefault="00981877" w:rsidP="008A20B6">
      <w:pPr>
        <w:spacing w:after="0" w:line="240" w:lineRule="auto"/>
        <w:rPr>
          <w:rFonts w:ascii="Tahoma" w:hAnsi="Tahoma" w:cs="Tahoma"/>
          <w:color w:val="46C89D"/>
          <w:sz w:val="20"/>
          <w:szCs w:val="20"/>
        </w:rPr>
      </w:pPr>
      <w:r w:rsidRPr="008A20B6">
        <w:rPr>
          <w:rFonts w:ascii="Tahoma" w:hAnsi="Tahoma" w:cs="Tahoma"/>
          <w:color w:val="46C89D"/>
          <w:sz w:val="20"/>
          <w:szCs w:val="20"/>
        </w:rPr>
        <w:t>you're terrible for thinking that doc and mario are even close in the tier list</w:t>
      </w:r>
      <w:r w:rsidRPr="008A20B6">
        <w:rPr>
          <w:rFonts w:ascii="Tahoma" w:hAnsi="Tahoma" w:cs="Tahoma"/>
          <w:color w:val="46C89D"/>
          <w:sz w:val="20"/>
          <w:szCs w:val="20"/>
        </w:rPr>
        <w:br/>
      </w:r>
      <w:r w:rsidRPr="008A20B6">
        <w:rPr>
          <w:rFonts w:ascii="Tahoma" w:hAnsi="Tahoma" w:cs="Tahoma"/>
          <w:color w:val="46C89D"/>
          <w:sz w:val="20"/>
          <w:szCs w:val="20"/>
        </w:rPr>
        <w:br/>
        <w:t>noob.</w:t>
      </w:r>
    </w:p>
    <w:p w:rsidR="00981877" w:rsidRDefault="00981877" w:rsidP="008A20B6"/>
    <w:p w:rsidR="00981877" w:rsidRDefault="00981877" w:rsidP="008A20B6">
      <w:hyperlink r:id="rId106" w:anchor="post14564520" w:history="1">
        <w:r w:rsidRPr="0096646A">
          <w:rPr>
            <w:rStyle w:val="Hyperlink"/>
          </w:rPr>
          <w:t>http://smashboards.com/showthread.php?p=14564520#post14564520</w:t>
        </w:r>
      </w:hyperlink>
    </w:p>
    <w:p w:rsidR="00981877" w:rsidRPr="00810ADF" w:rsidRDefault="00981877" w:rsidP="00810ADF">
      <w:pPr>
        <w:spacing w:after="0" w:line="240" w:lineRule="auto"/>
        <w:rPr>
          <w:rFonts w:ascii="Tahoma" w:hAnsi="Tahoma" w:cs="Tahoma"/>
          <w:color w:val="46C89D"/>
          <w:sz w:val="20"/>
          <w:szCs w:val="20"/>
        </w:rPr>
      </w:pPr>
      <w:r w:rsidRPr="00810ADF">
        <w:rPr>
          <w:rFonts w:ascii="Tahoma" w:hAnsi="Tahoma" w:cs="Tahoma"/>
          <w:color w:val="46C89D"/>
          <w:sz w:val="20"/>
          <w:szCs w:val="20"/>
        </w:rPr>
        <w:t>you're making a horrible job of the easiest task in the world, impersonating me</w:t>
      </w:r>
      <w:r w:rsidRPr="00810ADF">
        <w:rPr>
          <w:rFonts w:ascii="Tahoma" w:hAnsi="Tahoma" w:cs="Tahoma"/>
          <w:color w:val="46C89D"/>
          <w:sz w:val="20"/>
          <w:szCs w:val="20"/>
        </w:rPr>
        <w:br/>
      </w:r>
      <w:r w:rsidRPr="00810ADF">
        <w:rPr>
          <w:rFonts w:ascii="Tahoma" w:hAnsi="Tahoma" w:cs="Tahoma"/>
          <w:color w:val="46C89D"/>
          <w:sz w:val="20"/>
          <w:szCs w:val="20"/>
        </w:rPr>
        <w:br/>
      </w:r>
      <w:r w:rsidRPr="00810ADF">
        <w:rPr>
          <w:rFonts w:ascii="Tahoma" w:hAnsi="Tahoma" w:cs="Tahoma"/>
          <w:color w:val="46C89D"/>
          <w:sz w:val="20"/>
          <w:szCs w:val="20"/>
        </w:rPr>
        <w:br/>
        <w:t>you untalented *****</w:t>
      </w:r>
    </w:p>
    <w:p w:rsidR="00981877" w:rsidRDefault="00981877" w:rsidP="008A20B6"/>
    <w:bookmarkStart w:id="0" w:name="_GoBack"/>
    <w:bookmarkEnd w:id="0"/>
    <w:p w:rsidR="00981877" w:rsidRDefault="00981877" w:rsidP="000B450E">
      <w:r>
        <w:fldChar w:fldCharType="begin"/>
      </w:r>
      <w:r>
        <w:instrText xml:space="preserve"> HYPERLINK "</w:instrText>
      </w:r>
      <w:r w:rsidRPr="000C31D8">
        <w:instrText>http://www.smashboards.com/showthread.php?p=14796535#post14796535</w:instrText>
      </w:r>
      <w:r>
        <w:instrText xml:space="preserve">" </w:instrText>
      </w:r>
      <w:r>
        <w:fldChar w:fldCharType="separate"/>
      </w:r>
      <w:r w:rsidRPr="0041293B">
        <w:rPr>
          <w:rStyle w:val="Hyperlink"/>
        </w:rPr>
        <w:t>http://www.smashboards.com/showthread.php?p=14796535#post14796535</w:t>
      </w:r>
      <w:r>
        <w:fldChar w:fldCharType="end"/>
      </w:r>
    </w:p>
    <w:p w:rsidR="00981877" w:rsidRDefault="00981877" w:rsidP="000B450E"/>
    <w:p w:rsidR="00981877" w:rsidRPr="000C31D8" w:rsidRDefault="00981877" w:rsidP="000B450E">
      <w:pPr>
        <w:rPr>
          <w:rFonts w:ascii="Times" w:hAnsi="Times"/>
          <w:color w:val="46C89D"/>
          <w:sz w:val="20"/>
          <w:szCs w:val="20"/>
        </w:rPr>
      </w:pPr>
      <w:r w:rsidRPr="000C31D8">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0C31D8">
            <w:pPr>
              <w:rPr>
                <w:rFonts w:ascii="Times" w:hAnsi="Times"/>
                <w:sz w:val="20"/>
                <w:szCs w:val="20"/>
              </w:rPr>
            </w:pPr>
            <w:r w:rsidRPr="00131DE5">
              <w:rPr>
                <w:rFonts w:ascii="Times" w:hAnsi="Times"/>
                <w:sz w:val="20"/>
                <w:szCs w:val="20"/>
              </w:rPr>
              <w:t xml:space="preserve">Originally Posted by </w:t>
            </w:r>
            <w:r w:rsidRPr="00131DE5">
              <w:rPr>
                <w:rFonts w:ascii="Times" w:hAnsi="Times"/>
                <w:b/>
                <w:sz w:val="20"/>
                <w:szCs w:val="20"/>
              </w:rPr>
              <w:t>Strong Bad</w:t>
            </w:r>
            <w:r w:rsidRPr="00131DE5">
              <w:rPr>
                <w:rFonts w:ascii="Times" w:hAnsi="Times"/>
                <w:sz w:val="20"/>
                <w:szCs w:val="20"/>
              </w:rPr>
              <w:t xml:space="preserve"> </w:t>
            </w:r>
            <w:hyperlink r:id="rId107" w:anchor="post14796451" w:history="1">
              <w:r w:rsidRPr="00131DE5">
                <w:rPr>
                  <w:rFonts w:ascii="Times" w:hAnsi="Times"/>
                  <w:noProof/>
                  <w:color w:val="0000FF"/>
                  <w:sz w:val="20"/>
                  <w:szCs w:val="20"/>
                  <w:lang w:eastAsia="zh-CN"/>
                </w:rPr>
                <w:pict>
                  <v:shape id="Picture 1" o:spid="_x0000_i1041" type="#_x0000_t75" alt="iew Post" href="http://www.smashboards.com/showthread.php?p=147964#post147964" style="width:12pt;height:12pt;visibility:visible" o:button="t">
                    <v:fill o:detectmouseclick="t"/>
                    <v:imagedata r:id="rId9" o:title=""/>
                  </v:shape>
                </w:pict>
              </w:r>
            </w:hyperlink>
          </w:p>
          <w:p w:rsidR="00981877" w:rsidRPr="00131DE5" w:rsidRDefault="00981877" w:rsidP="000C31D8">
            <w:pPr>
              <w:rPr>
                <w:rFonts w:ascii="Times" w:hAnsi="Times"/>
                <w:i/>
                <w:iCs/>
                <w:sz w:val="20"/>
                <w:szCs w:val="20"/>
              </w:rPr>
            </w:pPr>
            <w:r w:rsidRPr="00131DE5">
              <w:rPr>
                <w:rFonts w:ascii="Times" w:hAnsi="Times"/>
                <w:i/>
                <w:iCs/>
                <w:sz w:val="20"/>
                <w:szCs w:val="20"/>
              </w:rPr>
              <w:t>Yeah, I do well with DK because I buffed him a ton, not due to my own skill or anything. Not to mention the fact that DK has probably the most conservative buffs out of any Melee mid/low tier.</w:t>
            </w:r>
          </w:p>
        </w:tc>
      </w:tr>
    </w:tbl>
    <w:p w:rsidR="00981877" w:rsidRDefault="00981877" w:rsidP="000B450E">
      <w:pPr>
        <w:rPr>
          <w:rFonts w:ascii="Times" w:hAnsi="Times"/>
          <w:color w:val="46C89D"/>
          <w:sz w:val="20"/>
          <w:szCs w:val="20"/>
        </w:rPr>
      </w:pPr>
      <w:r w:rsidRPr="000C31D8">
        <w:rPr>
          <w:rFonts w:ascii="Times" w:hAnsi="Times"/>
          <w:color w:val="46C89D"/>
          <w:sz w:val="20"/>
          <w:szCs w:val="20"/>
        </w:rPr>
        <w:br/>
        <w:t>No, I never said your success had anything to do with DKs buffs</w:t>
      </w:r>
      <w:r w:rsidRPr="000C31D8">
        <w:rPr>
          <w:rFonts w:ascii="Times" w:hAnsi="Times"/>
          <w:color w:val="46C89D"/>
          <w:sz w:val="20"/>
          <w:szCs w:val="20"/>
        </w:rPr>
        <w:br/>
      </w:r>
      <w:r w:rsidRPr="000C31D8">
        <w:rPr>
          <w:rFonts w:ascii="Times" w:hAnsi="Times"/>
          <w:color w:val="46C89D"/>
          <w:sz w:val="20"/>
          <w:szCs w:val="20"/>
        </w:rPr>
        <w:br/>
        <w:t>However, hes one of the few low tiers that has actually gotten a fix to all his major problems, unlike Ganon/Bowser</w:t>
      </w:r>
      <w:r w:rsidRPr="000C31D8">
        <w:rPr>
          <w:rFonts w:ascii="Times" w:hAnsi="Times"/>
          <w:color w:val="46C89D"/>
          <w:sz w:val="20"/>
          <w:szCs w:val="20"/>
        </w:rPr>
        <w:br/>
      </w:r>
      <w:r w:rsidRPr="000C31D8">
        <w:rPr>
          <w:rFonts w:ascii="Times" w:hAnsi="Times"/>
          <w:color w:val="46C89D"/>
          <w:sz w:val="20"/>
          <w:szCs w:val="20"/>
        </w:rPr>
        <w:br/>
        <w:t>also your DK in P:M is bad, any top player could play him for 10 minutes and perform better, just like your melee DK. no offense, but you dont use 10% of his potential.</w:t>
      </w:r>
      <w:r w:rsidRPr="000C31D8">
        <w:rPr>
          <w:rFonts w:ascii="Times" w:hAnsi="Times"/>
          <w:color w:val="46C89D"/>
          <w:sz w:val="20"/>
          <w:szCs w:val="20"/>
        </w:rPr>
        <w:br/>
      </w:r>
      <w:r w:rsidRPr="000C31D8">
        <w:rPr>
          <w:rFonts w:ascii="Times" w:hAnsi="Times"/>
          <w:color w:val="46C89D"/>
          <w:sz w:val="20"/>
          <w:szCs w:val="20"/>
        </w:rPr>
        <w:br/>
      </w:r>
      <w:r w:rsidRPr="000C31D8">
        <w:rPr>
          <w:rFonts w:ascii="Times" w:hAnsi="Times"/>
          <w:color w:val="46C89D"/>
          <w:sz w:val="20"/>
          <w:szCs w:val="20"/>
        </w:rPr>
        <w:br/>
        <w:t>@Xeylode:</w:t>
      </w:r>
      <w:r w:rsidRPr="000C31D8">
        <w:rPr>
          <w:rFonts w:ascii="Times" w:hAnsi="Times"/>
          <w:color w:val="46C89D"/>
          <w:sz w:val="20"/>
          <w:szCs w:val="20"/>
        </w:rPr>
        <w:br/>
        <w:t>Snake is an awful example for you lol</w:t>
      </w:r>
      <w:r w:rsidRPr="000C31D8">
        <w:rPr>
          <w:rFonts w:ascii="Times" w:hAnsi="Times"/>
          <w:color w:val="46C89D"/>
          <w:sz w:val="20"/>
          <w:szCs w:val="20"/>
        </w:rPr>
        <w:br/>
        <w:t>Snake was often considered to be better than MK in the beginning, and then he was 2nd. Now hes 5th, and players like Ally think he should fall even more iirc.</w:t>
      </w:r>
      <w:r w:rsidRPr="000C31D8">
        <w:rPr>
          <w:rFonts w:ascii="Times" w:hAnsi="Times"/>
          <w:color w:val="46C89D"/>
          <w:sz w:val="20"/>
          <w:szCs w:val="20"/>
        </w:rPr>
        <w:br/>
        <w:t>Snake isnt even that "simple" to play but its more that he requires exp to fight against (not failing juggles really rapes him)</w:t>
      </w:r>
      <w:r w:rsidRPr="000C31D8">
        <w:rPr>
          <w:rFonts w:ascii="Times" w:hAnsi="Times"/>
          <w:color w:val="46C89D"/>
          <w:sz w:val="20"/>
          <w:szCs w:val="20"/>
        </w:rPr>
        <w:br/>
      </w:r>
      <w:r w:rsidRPr="000C31D8">
        <w:rPr>
          <w:rFonts w:ascii="Times" w:hAnsi="Times"/>
          <w:color w:val="46C89D"/>
          <w:sz w:val="20"/>
          <w:szCs w:val="20"/>
        </w:rPr>
        <w:br/>
        <w:t>A better example is D3/GaW who were 3rd/4th in brawl, and they're now 12th/15th...</w:t>
      </w:r>
      <w:r w:rsidRPr="000C31D8">
        <w:rPr>
          <w:rFonts w:ascii="Times" w:hAnsi="Times"/>
          <w:color w:val="46C89D"/>
          <w:sz w:val="20"/>
          <w:szCs w:val="20"/>
        </w:rPr>
        <w:br/>
        <w:t>both super simple characters, very much like Ike.</w:t>
      </w:r>
    </w:p>
    <w:p w:rsidR="00981877" w:rsidRDefault="00981877" w:rsidP="000B450E">
      <w:pPr>
        <w:rPr>
          <w:rFonts w:ascii="Times" w:hAnsi="Times"/>
          <w:color w:val="46C89D"/>
          <w:sz w:val="20"/>
          <w:szCs w:val="20"/>
        </w:rPr>
      </w:pPr>
    </w:p>
    <w:p w:rsidR="00981877" w:rsidRDefault="00981877" w:rsidP="000B450E">
      <w:hyperlink r:id="rId108" w:anchor="post14796554" w:history="1">
        <w:r w:rsidRPr="0041293B">
          <w:rPr>
            <w:rStyle w:val="Hyperlink"/>
          </w:rPr>
          <w:t>http://www.smashboards.com/showthread.php?p=14796554#post14796554</w:t>
        </w:r>
      </w:hyperlink>
    </w:p>
    <w:p w:rsidR="00981877" w:rsidRDefault="00981877" w:rsidP="000B450E"/>
    <w:p w:rsidR="00981877" w:rsidRDefault="00981877" w:rsidP="000B450E">
      <w:pPr>
        <w:rPr>
          <w:color w:val="46C89D"/>
        </w:rPr>
      </w:pPr>
      <w:r>
        <w:rPr>
          <w:color w:val="46C89D"/>
        </w:rPr>
        <w:t>play him like marth</w:t>
      </w:r>
      <w:r>
        <w:rPr>
          <w:color w:val="46C89D"/>
        </w:rPr>
        <w:br/>
      </w:r>
      <w:r>
        <w:rPr>
          <w:color w:val="46C89D"/>
        </w:rPr>
        <w:br/>
        <w:t>not like some mongo dongo bongo drummer on drugs like you do</w:t>
      </w:r>
      <w:r>
        <w:rPr>
          <w:color w:val="46C89D"/>
        </w:rPr>
        <w:br/>
      </w:r>
      <w:r>
        <w:rPr>
          <w:color w:val="46C89D"/>
        </w:rPr>
        <w:br/>
        <w:t>you can always use back air now, use dat ****</w:t>
      </w:r>
      <w:r>
        <w:rPr>
          <w:color w:val="46C89D"/>
        </w:rPr>
        <w:br/>
        <w:t>also spam pivot grab</w:t>
      </w:r>
      <w:r>
        <w:rPr>
          <w:color w:val="46C89D"/>
        </w:rPr>
        <w:br/>
      </w:r>
      <w:r>
        <w:rPr>
          <w:color w:val="46C89D"/>
        </w:rPr>
        <w:br/>
        <w:t>edit: as for you, I watched one match and cried my eyes out</w:t>
      </w:r>
      <w:r>
        <w:rPr>
          <w:color w:val="46C89D"/>
        </w:rPr>
        <w:br/>
      </w:r>
      <w:r>
        <w:rPr>
          <w:color w:val="46C89D"/>
        </w:rPr>
        <w:br/>
        <w:t xml:space="preserve">stop tech rolling away 103810381083 times in a row </w:t>
      </w:r>
      <w:r>
        <w:rPr>
          <w:color w:val="46C89D"/>
        </w:rPr>
        <w:br/>
        <w:t>stop spamming rolls out of shield like a 5 year old playing brawl</w:t>
      </w:r>
      <w:r>
        <w:rPr>
          <w:color w:val="46C89D"/>
        </w:rPr>
        <w:br/>
        <w:t>stop falling down with forward air hoping that your opponent wont realize its faster now</w:t>
      </w:r>
      <w:r>
        <w:rPr>
          <w:color w:val="46C89D"/>
        </w:rPr>
        <w:br/>
        <w:t>stop thinking dk punch beats everything, esp ganons bair</w:t>
      </w:r>
    </w:p>
    <w:p w:rsidR="00981877" w:rsidRDefault="00981877" w:rsidP="000B450E">
      <w:pPr>
        <w:rPr>
          <w:color w:val="46C89D"/>
        </w:rPr>
      </w:pPr>
    </w:p>
    <w:p w:rsidR="00981877" w:rsidRDefault="00981877" w:rsidP="000B450E">
      <w:hyperlink r:id="rId109" w:anchor="post14808734" w:history="1">
        <w:r w:rsidRPr="0041293B">
          <w:rPr>
            <w:rStyle w:val="Hyperlink"/>
          </w:rPr>
          <w:t>http://www.smashboards.com/showthread.php?p=14808734#post14808734</w:t>
        </w:r>
      </w:hyperlink>
    </w:p>
    <w:p w:rsidR="00981877" w:rsidRDefault="00981877" w:rsidP="000B450E"/>
    <w:p w:rsidR="00981877" w:rsidRPr="000C31D8" w:rsidRDefault="00981877" w:rsidP="000B450E">
      <w:pPr>
        <w:rPr>
          <w:rFonts w:ascii="Times" w:hAnsi="Times"/>
          <w:color w:val="46C89D"/>
          <w:sz w:val="20"/>
          <w:szCs w:val="20"/>
        </w:rPr>
      </w:pPr>
      <w:r w:rsidRPr="000C31D8">
        <w:rPr>
          <w:rFonts w:ascii="Times" w:hAnsi="Times"/>
          <w:color w:val="46C89D"/>
          <w:sz w:val="20"/>
          <w:szCs w:val="20"/>
        </w:rPr>
        <w:t>I'll try to donate some if possible but honestly this seems very very unlikely to succeed...</w:t>
      </w:r>
      <w:r w:rsidRPr="000C31D8">
        <w:rPr>
          <w:rFonts w:ascii="Times" w:hAnsi="Times"/>
          <w:color w:val="46C89D"/>
          <w:sz w:val="20"/>
          <w:szCs w:val="20"/>
        </w:rPr>
        <w:br/>
      </w:r>
      <w:r w:rsidRPr="000C31D8">
        <w:rPr>
          <w:rFonts w:ascii="Times" w:hAnsi="Times"/>
          <w:color w:val="46C89D"/>
          <w:sz w:val="20"/>
          <w:szCs w:val="20"/>
        </w:rPr>
        <w:br/>
      </w:r>
      <w:r w:rsidRPr="000C31D8">
        <w:rPr>
          <w:rFonts w:ascii="Times" w:hAnsi="Times"/>
          <w:color w:val="46C89D"/>
          <w:sz w:val="20"/>
          <w:szCs w:val="20"/>
        </w:rPr>
        <w:br/>
        <w:t>also I'm still looking around for a teammate... ditching me and then coming back crawling when I raped you isn't too nice is it</w:t>
      </w:r>
    </w:p>
    <w:p w:rsidR="00981877" w:rsidRDefault="00981877" w:rsidP="000B450E">
      <w:pPr>
        <w:rPr>
          <w:rFonts w:ascii="Times" w:hAnsi="Times"/>
          <w:sz w:val="20"/>
          <w:szCs w:val="20"/>
        </w:rPr>
      </w:pPr>
      <w:hyperlink r:id="rId110" w:anchor="post14819598" w:history="1">
        <w:r w:rsidRPr="0041293B">
          <w:rPr>
            <w:rStyle w:val="Hyperlink"/>
            <w:rFonts w:ascii="Times" w:hAnsi="Times"/>
            <w:sz w:val="20"/>
            <w:szCs w:val="20"/>
          </w:rPr>
          <w:t>http://www.smashboards.com/showthread.php?p=14819598#post14819598</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oh my ****ing god how can you guys not realize that Varist is just trolling</w:t>
      </w:r>
      <w:r>
        <w:rPr>
          <w:color w:val="46C89D"/>
        </w:rPr>
        <w:br/>
      </w:r>
      <w:r>
        <w:rPr>
          <w:color w:val="46C89D"/>
        </w:rPr>
        <w:br/>
      </w:r>
      <w:r>
        <w:rPr>
          <w:color w:val="46C89D"/>
        </w:rPr>
        <w:br/>
        <w:t>you guys make me seriously depressed...</w:t>
      </w:r>
      <w:r>
        <w:rPr>
          <w:color w:val="46C89D"/>
        </w:rPr>
        <w:br/>
      </w:r>
      <w:r>
        <w:rPr>
          <w:color w:val="46C89D"/>
        </w:rPr>
        <w:br/>
        <w:t>a quote like "think about how dumb the average person is... then think about how half of the population is even dumber" fits very well in here.</w:t>
      </w:r>
    </w:p>
    <w:p w:rsidR="00981877" w:rsidRDefault="00981877" w:rsidP="000B450E">
      <w:pPr>
        <w:rPr>
          <w:color w:val="46C89D"/>
        </w:rPr>
      </w:pPr>
    </w:p>
    <w:p w:rsidR="00981877" w:rsidRDefault="00981877" w:rsidP="000B450E">
      <w:pPr>
        <w:rPr>
          <w:rFonts w:ascii="Times" w:hAnsi="Times"/>
          <w:sz w:val="20"/>
          <w:szCs w:val="20"/>
        </w:rPr>
      </w:pPr>
      <w:hyperlink r:id="rId111" w:anchor="post14869893" w:history="1">
        <w:r w:rsidRPr="0041293B">
          <w:rPr>
            <w:rStyle w:val="Hyperlink"/>
            <w:rFonts w:ascii="Times" w:hAnsi="Times"/>
            <w:sz w:val="20"/>
            <w:szCs w:val="20"/>
          </w:rPr>
          <w:t>http://www.smashboards.com/showthread.php?p=14869893#post14869893</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Thats because you play bad Yoshis tbh... yoshis nair is +2 on shield and yoshis should use a lot of emptys -&gt;fsmash (causes grab to miss and is safe) and DJ-Dair (better empty, impossible to react to)</w:t>
      </w:r>
      <w:r>
        <w:rPr>
          <w:color w:val="46C89D"/>
        </w:rPr>
        <w:br/>
      </w:r>
      <w:r>
        <w:rPr>
          <w:color w:val="46C89D"/>
        </w:rPr>
        <w:br/>
      </w:r>
      <w:r>
        <w:rPr>
          <w:color w:val="46C89D"/>
        </w:rPr>
        <w:br/>
        <w:t>whatever though, people think yoshi sucks, and I've really had it with the endlessly ignorant people (read: not you kk specifically) so nvm.</w:t>
      </w:r>
    </w:p>
    <w:p w:rsidR="00981877" w:rsidRDefault="00981877" w:rsidP="000B450E">
      <w:pPr>
        <w:rPr>
          <w:color w:val="46C89D"/>
        </w:rPr>
      </w:pPr>
    </w:p>
    <w:p w:rsidR="00981877" w:rsidRDefault="00981877" w:rsidP="000B450E">
      <w:pPr>
        <w:rPr>
          <w:rFonts w:ascii="Times" w:hAnsi="Times"/>
          <w:sz w:val="20"/>
          <w:szCs w:val="20"/>
        </w:rPr>
      </w:pPr>
      <w:hyperlink r:id="rId112" w:anchor="post14873482" w:history="1">
        <w:r w:rsidRPr="0041293B">
          <w:rPr>
            <w:rStyle w:val="Hyperlink"/>
            <w:rFonts w:ascii="Times" w:hAnsi="Times"/>
            <w:sz w:val="20"/>
            <w:szCs w:val="20"/>
          </w:rPr>
          <w:t>http://www.smashboards.com/showthread.php?p=14873482#post14873482</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Check my old posts for lots and lots of yoshi information. I used to do a lot of informative posts but 99% of them were simply ignored or forgotten super fast... I don't really feel like repeating myself because if you truly want to learn, just read through the vman thread etc, me or vman handfeeding you is only gonna get you so far.</w:t>
      </w:r>
      <w:r>
        <w:rPr>
          <w:color w:val="46C89D"/>
        </w:rPr>
        <w:br/>
      </w:r>
      <w:r>
        <w:rPr>
          <w:color w:val="46C89D"/>
        </w:rPr>
        <w:br/>
        <w:t>I also had no yoshis to look to whatsoever (Vman had like 4 unserious friendly sets... anyone taking those as a serious inspiration should be laughed at)... I literally went into AR/Dolphin and checked EVERYTHING.</w:t>
      </w:r>
    </w:p>
    <w:p w:rsidR="00981877" w:rsidRDefault="00981877" w:rsidP="000B450E">
      <w:pPr>
        <w:rPr>
          <w:color w:val="46C89D"/>
        </w:rPr>
      </w:pPr>
    </w:p>
    <w:p w:rsidR="00981877" w:rsidRDefault="00981877" w:rsidP="000B450E">
      <w:pPr>
        <w:rPr>
          <w:rFonts w:ascii="Times" w:hAnsi="Times"/>
          <w:sz w:val="20"/>
          <w:szCs w:val="20"/>
        </w:rPr>
      </w:pPr>
      <w:hyperlink r:id="rId113" w:anchor="post14895055" w:history="1">
        <w:r w:rsidRPr="0041293B">
          <w:rPr>
            <w:rStyle w:val="Hyperlink"/>
            <w:rFonts w:ascii="Times" w:hAnsi="Times"/>
            <w:sz w:val="20"/>
            <w:szCs w:val="20"/>
          </w:rPr>
          <w:t>http://www.smashboards.com/showthread.php?p=14895055#post14895055</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Letting mikehaggar commentate serious matches makes me lose all respect for your stream</w:t>
      </w:r>
      <w:r>
        <w:rPr>
          <w:color w:val="46C89D"/>
        </w:rPr>
        <w:br/>
      </w:r>
      <w:r>
        <w:rPr>
          <w:color w:val="46C89D"/>
        </w:rPr>
        <w:br/>
        <w:t>worst commentary worldwide (for serious matches)</w:t>
      </w:r>
    </w:p>
    <w:p w:rsidR="00981877" w:rsidRDefault="00981877" w:rsidP="000B450E">
      <w:pPr>
        <w:rPr>
          <w:color w:val="46C89D"/>
        </w:rPr>
      </w:pPr>
    </w:p>
    <w:p w:rsidR="00981877" w:rsidRDefault="00981877" w:rsidP="000B450E">
      <w:pPr>
        <w:rPr>
          <w:rFonts w:ascii="Times" w:hAnsi="Times"/>
          <w:sz w:val="20"/>
          <w:szCs w:val="20"/>
        </w:rPr>
      </w:pPr>
      <w:hyperlink r:id="rId114" w:anchor="post14895257" w:history="1">
        <w:r w:rsidRPr="0041293B">
          <w:rPr>
            <w:rStyle w:val="Hyperlink"/>
            <w:rFonts w:ascii="Times" w:hAnsi="Times"/>
            <w:sz w:val="20"/>
            <w:szCs w:val="20"/>
          </w:rPr>
          <w:t>http://www.smashboards.com/showthread.php?p=14895257#post14895257</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Haha, I've actually hated his commentary before any "vendetta" was started.</w:t>
      </w:r>
      <w:r>
        <w:rPr>
          <w:color w:val="46C89D"/>
        </w:rPr>
        <w:br/>
      </w:r>
      <w:r>
        <w:rPr>
          <w:color w:val="46C89D"/>
        </w:rPr>
        <w:br/>
        <w:t>I just really, really hate unproffessional commentary, during serious matches (especially if the commentator has average at best knowledge/commentary overall like mike)</w:t>
      </w:r>
      <w:r>
        <w:rPr>
          <w:color w:val="46C89D"/>
        </w:rPr>
        <w:br/>
      </w:r>
      <w:r>
        <w:rPr>
          <w:color w:val="46C89D"/>
        </w:rPr>
        <w:br/>
        <w:t>Considering how stacked this tournament is gonna be I'd really hate it if childish commentators like Mikehaggar got to represent our community again, but it honestly feels like its a lost cause.</w:t>
      </w:r>
    </w:p>
    <w:p w:rsidR="00981877" w:rsidRDefault="00981877" w:rsidP="000B450E">
      <w:pPr>
        <w:rPr>
          <w:color w:val="46C89D"/>
        </w:rPr>
      </w:pPr>
    </w:p>
    <w:p w:rsidR="00981877" w:rsidRDefault="00981877" w:rsidP="000B450E">
      <w:pPr>
        <w:rPr>
          <w:rFonts w:ascii="Times" w:hAnsi="Times"/>
          <w:sz w:val="20"/>
          <w:szCs w:val="20"/>
        </w:rPr>
      </w:pPr>
      <w:hyperlink r:id="rId115" w:anchor="post14901138" w:history="1">
        <w:r w:rsidRPr="0041293B">
          <w:rPr>
            <w:rStyle w:val="Hyperlink"/>
            <w:rFonts w:ascii="Times" w:hAnsi="Times"/>
            <w:sz w:val="20"/>
            <w:szCs w:val="20"/>
          </w:rPr>
          <w:t>http://www.smashboards.com/showthread.php?p=14901138#post14901138</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 xml:space="preserve">I just want good commentary, regardless of who its from. </w:t>
      </w:r>
      <w:r>
        <w:rPr>
          <w:color w:val="46C89D"/>
        </w:rPr>
        <w:br/>
        <w:t>I have no real problems with your commentary as long as its serious, but you have to constantly stroke your Internet persona which is just awful to listen to imo (and every person I've talked to about it).</w:t>
      </w:r>
      <w:r>
        <w:rPr>
          <w:color w:val="46C89D"/>
        </w:rPr>
        <w:br/>
      </w:r>
      <w:r>
        <w:rPr>
          <w:color w:val="46C89D"/>
        </w:rPr>
        <w:br/>
        <w:t>My commentary @SR wasn't the best, sure (I was asked to commentate when I didn't want to)</w:t>
      </w:r>
      <w:r>
        <w:rPr>
          <w:color w:val="46C89D"/>
        </w:rPr>
        <w:br/>
        <w:t>but except for you (which I disregard by default) I haven't heard about any complaints.</w:t>
      </w:r>
    </w:p>
    <w:p w:rsidR="00981877" w:rsidRDefault="00981877" w:rsidP="000B450E">
      <w:pPr>
        <w:rPr>
          <w:color w:val="46C89D"/>
        </w:rPr>
      </w:pPr>
    </w:p>
    <w:p w:rsidR="00981877" w:rsidRDefault="00981877" w:rsidP="000B450E">
      <w:pPr>
        <w:rPr>
          <w:rFonts w:ascii="Times" w:hAnsi="Times"/>
          <w:sz w:val="20"/>
          <w:szCs w:val="20"/>
        </w:rPr>
      </w:pPr>
      <w:hyperlink r:id="rId116" w:anchor="post14902420" w:history="1">
        <w:r w:rsidRPr="0041293B">
          <w:rPr>
            <w:rStyle w:val="Hyperlink"/>
            <w:rFonts w:ascii="Times" w:hAnsi="Times"/>
            <w:sz w:val="20"/>
            <w:szCs w:val="20"/>
          </w:rPr>
          <w:t>http://www.smashboards.com/showthread.php?p=14902420#post14902420</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jeez you crazy</w:t>
      </w:r>
      <w:r>
        <w:rPr>
          <w:color w:val="46C89D"/>
        </w:rPr>
        <w:br/>
      </w:r>
      <w:r>
        <w:rPr>
          <w:color w:val="46C89D"/>
        </w:rPr>
        <w:br/>
      </w:r>
      <w:r>
        <w:rPr>
          <w:color w:val="46C89D"/>
        </w:rPr>
        <w:br/>
        <w:t>also</w:t>
      </w:r>
      <w:r>
        <w:rPr>
          <w:color w:val="46C89D"/>
        </w:rPr>
        <w:br/>
        <w:t>"I do actually know alot about melee, it's my biggest strength when it comes to this game."</w:t>
      </w:r>
      <w:r>
        <w:rPr>
          <w:color w:val="46C89D"/>
        </w:rPr>
        <w:br/>
      </w:r>
      <w:r>
        <w:rPr>
          <w:color w:val="46C89D"/>
        </w:rPr>
        <w:br/>
        <w:t>LOLLLLLLLLLLLLLLLLLLLLLLLLLLLLLLLLLLL</w:t>
      </w:r>
      <w:r>
        <w:rPr>
          <w:color w:val="46C89D"/>
        </w:rPr>
        <w:br/>
      </w:r>
      <w:r>
        <w:rPr>
          <w:color w:val="46C89D"/>
        </w:rPr>
        <w:br/>
        <w:t>no</w:t>
      </w:r>
    </w:p>
    <w:p w:rsidR="00981877" w:rsidRDefault="00981877" w:rsidP="000B450E">
      <w:pPr>
        <w:rPr>
          <w:color w:val="46C89D"/>
        </w:rPr>
      </w:pPr>
    </w:p>
    <w:p w:rsidR="00981877" w:rsidRDefault="00981877" w:rsidP="000B450E">
      <w:pPr>
        <w:rPr>
          <w:rFonts w:ascii="Times" w:hAnsi="Times"/>
          <w:sz w:val="20"/>
          <w:szCs w:val="20"/>
        </w:rPr>
      </w:pPr>
      <w:hyperlink r:id="rId117" w:anchor="post14903297" w:history="1">
        <w:r w:rsidRPr="0041293B">
          <w:rPr>
            <w:rStyle w:val="Hyperlink"/>
            <w:rFonts w:ascii="Times" w:hAnsi="Times"/>
            <w:sz w:val="20"/>
            <w:szCs w:val="20"/>
          </w:rPr>
          <w:t>http://www.smashboards.com/showthread.php?p=14903297#post14903297</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lmfao</w:t>
      </w:r>
      <w:r>
        <w:rPr>
          <w:color w:val="46C89D"/>
        </w:rPr>
        <w:br/>
      </w:r>
      <w:r>
        <w:rPr>
          <w:color w:val="46C89D"/>
        </w:rPr>
        <w:br/>
        <w:t xml:space="preserve">your way of arguing over the internet is just lmfaofaofaoudaousdoaus </w:t>
      </w:r>
      <w:r>
        <w:rPr>
          <w:color w:val="46C89D"/>
        </w:rPr>
        <w:br/>
      </w:r>
      <w:r>
        <w:rPr>
          <w:color w:val="46C89D"/>
        </w:rPr>
        <w:br/>
      </w:r>
      <w:r>
        <w:rPr>
          <w:color w:val="46C89D"/>
        </w:rPr>
        <w:br/>
        <w:t>you crack me up.</w:t>
      </w:r>
      <w:r>
        <w:rPr>
          <w:color w:val="46C89D"/>
        </w:rPr>
        <w:br/>
      </w:r>
      <w:r>
        <w:rPr>
          <w:color w:val="46C89D"/>
        </w:rPr>
        <w:br/>
        <w:t>the fact that you're trying to hide your own faults by trying to make me look bad like always is just soooo typical lolol</w:t>
      </w:r>
      <w:r>
        <w:rPr>
          <w:color w:val="46C89D"/>
        </w:rPr>
        <w:br/>
        <w:t>also repeat yourself some more, your stuff gets stale mad fast lol.</w:t>
      </w:r>
      <w:r>
        <w:rPr>
          <w:color w:val="46C89D"/>
        </w:rPr>
        <w:br/>
      </w:r>
      <w:r>
        <w:rPr>
          <w:color w:val="46C89D"/>
        </w:rPr>
        <w:br/>
        <w:t>well guess what, you're biggest smash related strength aint worth **** if you cant make it out of pools in EUROPE, and you sure as hell don't use that strength while commentating to your advantage.</w:t>
      </w:r>
      <w:r>
        <w:rPr>
          <w:color w:val="46C89D"/>
        </w:rPr>
        <w:br/>
      </w:r>
      <w:r>
        <w:rPr>
          <w:color w:val="46C89D"/>
        </w:rPr>
        <w:br/>
        <w:t>and if we're comparing, then just take the fact that anyone with a brain cell knows that your knowledge of the game is far below mine (armada has stated that I was top 3 in game knowledge or smth along those lines before) so please, stfu.</w:t>
      </w:r>
      <w:r>
        <w:rPr>
          <w:color w:val="46C89D"/>
        </w:rPr>
        <w:br/>
      </w:r>
      <w:r>
        <w:rPr>
          <w:color w:val="46C89D"/>
        </w:rPr>
        <w:br/>
      </w:r>
      <w:r>
        <w:rPr>
          <w:color w:val="46C89D"/>
        </w:rPr>
        <w:br/>
        <w:t>edit: me + mikehaggar for official 24/7 stream commentators lets go.</w:t>
      </w:r>
    </w:p>
    <w:p w:rsidR="00981877" w:rsidRDefault="00981877" w:rsidP="000B450E">
      <w:pPr>
        <w:rPr>
          <w:color w:val="46C89D"/>
        </w:rPr>
      </w:pPr>
    </w:p>
    <w:p w:rsidR="00981877" w:rsidRDefault="00981877" w:rsidP="000B450E">
      <w:pPr>
        <w:rPr>
          <w:rFonts w:ascii="Times" w:hAnsi="Times"/>
          <w:sz w:val="20"/>
          <w:szCs w:val="20"/>
        </w:rPr>
      </w:pPr>
      <w:hyperlink r:id="rId118" w:anchor="post14903503" w:history="1">
        <w:r w:rsidRPr="0041293B">
          <w:rPr>
            <w:rStyle w:val="Hyperlink"/>
            <w:rFonts w:ascii="Times" w:hAnsi="Times"/>
            <w:sz w:val="20"/>
            <w:szCs w:val="20"/>
          </w:rPr>
          <w:t>http://www.smashboards.com/showthread.php?p=14903503#post14903503</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lmao you just are hilarious aren't you</w:t>
      </w:r>
      <w:r>
        <w:rPr>
          <w:color w:val="46C89D"/>
        </w:rPr>
        <w:br/>
      </w:r>
      <w:r>
        <w:rPr>
          <w:color w:val="46C89D"/>
        </w:rPr>
        <w:br/>
        <w:t>do you think anyone ****ing cares about your retarded rants? &gt;_&gt;</w:t>
      </w:r>
      <w:r>
        <w:rPr>
          <w:color w:val="46C89D"/>
        </w:rPr>
        <w:br/>
      </w:r>
      <w:r>
        <w:rPr>
          <w:color w:val="46C89D"/>
        </w:rPr>
        <w:br/>
        <w:t xml:space="preserve">well anyway, I honestly also think that me + mikehaggar would be a pretty good commentating team. </w:t>
      </w:r>
      <w:r>
        <w:rPr>
          <w:color w:val="46C89D"/>
        </w:rPr>
        <w:br/>
        <w:t>Sure, you would have the arguing....</w:t>
      </w:r>
      <w:r>
        <w:rPr>
          <w:color w:val="46C89D"/>
        </w:rPr>
        <w:br/>
      </w:r>
      <w:r>
        <w:rPr>
          <w:color w:val="46C89D"/>
        </w:rPr>
        <w:br/>
        <w:t xml:space="preserve">LOL NO, because mikehaggar never says **** to me irl, and neither do I to him (I honestly don't "hate" mikehaggar, hes just boring/stupid at times, but considering how he tries to make me out to be the worst person in the world, you'd think that he could have the nerve to ever say something to my face). </w:t>
      </w:r>
      <w:r>
        <w:rPr>
          <w:color w:val="46C89D"/>
        </w:rPr>
        <w:br/>
      </w:r>
      <w:r>
        <w:rPr>
          <w:color w:val="46C89D"/>
        </w:rPr>
        <w:br/>
        <w:t>If we are on stream I wouldnt say **** about our personal stuff lol, why the hell would I want to. To think that I'd do that really proves that its actually you who'd do it Mike lmao.</w:t>
      </w:r>
      <w:r>
        <w:rPr>
          <w:color w:val="46C89D"/>
        </w:rPr>
        <w:br/>
      </w:r>
      <w:r>
        <w:rPr>
          <w:color w:val="46C89D"/>
        </w:rPr>
        <w:br/>
      </w:r>
      <w:r>
        <w:rPr>
          <w:color w:val="46C89D"/>
        </w:rPr>
        <w:br/>
        <w:t>btw, game knowledge (aside from frame data) is one of the main things that keep you from choking, so get the hell away with those johns lmaooo</w:t>
      </w:r>
      <w:r>
        <w:rPr>
          <w:color w:val="46C89D"/>
        </w:rPr>
        <w:br/>
      </w:r>
      <w:r>
        <w:rPr>
          <w:color w:val="46C89D"/>
        </w:rPr>
        <w:br/>
      </w:r>
      <w:r>
        <w:rPr>
          <w:color w:val="46C89D"/>
        </w:rPr>
        <w:br/>
        <w:t>edit: its sad that you're so bad at this game, otherwise we could have a hype rivalry, that'd be cool</w:t>
      </w:r>
      <w:r>
        <w:rPr>
          <w:color w:val="46C89D"/>
        </w:rPr>
        <w:br/>
        <w:t>get yourself together with your "choking" and stuff and maybe you'll have a shot in 3, 4 years (supersrsbszn!!1</w:t>
      </w:r>
      <w:r w:rsidRPr="00131DE5">
        <w:rPr>
          <w:noProof/>
          <w:color w:val="46C89D"/>
          <w:lang w:eastAsia="zh-CN"/>
        </w:rPr>
        <w:pict>
          <v:shape id="_x0000_i1042" type="#_x0000_t75" alt="http://img707.imageshack.us/img707/9919/rightarrow.png" style="width:16pt;height:16pt;visibility:visible">
            <v:imagedata r:id="rId119" o:title=""/>
          </v:shape>
        </w:pict>
      </w:r>
      <w:r>
        <w:rPr>
          <w:color w:val="46C89D"/>
        </w:rPr>
        <w:t>&gt;:&gt;)</w:t>
      </w:r>
    </w:p>
    <w:p w:rsidR="00981877" w:rsidRDefault="00981877" w:rsidP="000B450E">
      <w:pPr>
        <w:rPr>
          <w:color w:val="46C89D"/>
        </w:rPr>
      </w:pPr>
    </w:p>
    <w:p w:rsidR="00981877" w:rsidRDefault="00981877" w:rsidP="000B450E">
      <w:pPr>
        <w:rPr>
          <w:rFonts w:ascii="Times" w:hAnsi="Times"/>
          <w:sz w:val="20"/>
          <w:szCs w:val="20"/>
        </w:rPr>
      </w:pPr>
      <w:hyperlink r:id="rId120" w:anchor="post14903603" w:history="1">
        <w:r w:rsidRPr="0041293B">
          <w:rPr>
            <w:rStyle w:val="Hyperlink"/>
            <w:rFonts w:ascii="Times" w:hAnsi="Times"/>
            <w:sz w:val="20"/>
            <w:szCs w:val="20"/>
          </w:rPr>
          <w:t>http://www.smashboards.com/showthread.php?p=14903603#post14903603</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"I've been wanting to confront over things irl, but I've avoided it to not cause drama"</w:t>
      </w:r>
      <w:r>
        <w:rPr>
          <w:color w:val="46C89D"/>
        </w:rPr>
        <w:br/>
      </w:r>
      <w:r>
        <w:rPr>
          <w:color w:val="46C89D"/>
        </w:rPr>
        <w:br/>
        <w:t>........................</w:t>
      </w:r>
      <w:r>
        <w:rPr>
          <w:color w:val="46C89D"/>
        </w:rPr>
        <w:br/>
      </w:r>
      <w:r>
        <w:rPr>
          <w:color w:val="46C89D"/>
        </w:rPr>
        <w:br/>
        <w:t>yep</w:t>
      </w:r>
      <w:r>
        <w:rPr>
          <w:color w:val="46C89D"/>
        </w:rPr>
        <w:br/>
      </w:r>
      <w:r>
        <w:rPr>
          <w:color w:val="46C89D"/>
        </w:rPr>
        <w:br/>
        <w:t>mikehaggar doesn't like drama.</w:t>
      </w:r>
      <w:r>
        <w:rPr>
          <w:color w:val="46C89D"/>
        </w:rPr>
        <w:br/>
      </w:r>
      <w:r>
        <w:rPr>
          <w:color w:val="46C89D"/>
        </w:rPr>
        <w:br/>
      </w:r>
      <w:r>
        <w:rPr>
          <w:color w:val="46C89D"/>
        </w:rPr>
        <w:br/>
        <w:t>jesus your worldview is so off, I don't even want to continue arguing.</w:t>
      </w:r>
      <w:r>
        <w:rPr>
          <w:color w:val="46C89D"/>
        </w:rPr>
        <w:br/>
      </w:r>
      <w:r>
        <w:rPr>
          <w:color w:val="46C89D"/>
        </w:rPr>
        <w:br/>
        <w:t>you earlier posted:</w:t>
      </w:r>
      <w:r>
        <w:rPr>
          <w:color w:val="46C89D"/>
        </w:rPr>
        <w:br/>
      </w:r>
      <w:r>
        <w:rPr>
          <w:color w:val="46C89D"/>
        </w:rPr>
        <w:br/>
        <w:t>"I'll stop ripping on leffen now because it will lead to him destroying the thread,"</w:t>
      </w:r>
      <w:r>
        <w:rPr>
          <w:color w:val="46C89D"/>
        </w:rPr>
        <w:br/>
      </w:r>
      <w:r>
        <w:rPr>
          <w:color w:val="46C89D"/>
        </w:rPr>
        <w:br/>
      </w:r>
      <w:r>
        <w:rPr>
          <w:color w:val="46C89D"/>
        </w:rPr>
        <w:br/>
        <w:t>lolllll</w:t>
      </w:r>
      <w:r>
        <w:rPr>
          <w:color w:val="46C89D"/>
        </w:rPr>
        <w:br/>
      </w:r>
      <w:r>
        <w:rPr>
          <w:color w:val="46C89D"/>
        </w:rPr>
        <w:br/>
        <w:t>and if you do not see how game knowledge (again, not framedata type stuff) is incredibly important to not choke then whatever, I can't really argue that your other mental problems dont play a huge role in your "choking" , but for most people, that aint true.</w:t>
      </w:r>
      <w:r>
        <w:rPr>
          <w:color w:val="46C89D"/>
        </w:rPr>
        <w:br/>
      </w:r>
      <w:r>
        <w:rPr>
          <w:color w:val="46C89D"/>
        </w:rPr>
        <w:br/>
      </w:r>
      <w:r>
        <w:rPr>
          <w:color w:val="46C89D"/>
        </w:rPr>
        <w:br/>
        <w:t>I don't really see this debate going anywhere, since all you are gonna do is mindlessly spew out walls of text repeating the same thing a million times (that, have very little truth in them) and ignore the productive things that could come out of this (also, please learn to read, will you? You always misinterpret everything, our previous debate had this happening a million times and you still don't get half of what im saying)</w:t>
      </w:r>
    </w:p>
    <w:p w:rsidR="00981877" w:rsidRDefault="00981877" w:rsidP="000B450E">
      <w:pPr>
        <w:rPr>
          <w:color w:val="46C89D"/>
        </w:rPr>
      </w:pPr>
    </w:p>
    <w:p w:rsidR="00981877" w:rsidRDefault="00981877" w:rsidP="000B450E">
      <w:pPr>
        <w:rPr>
          <w:rFonts w:ascii="Times" w:hAnsi="Times"/>
          <w:sz w:val="20"/>
          <w:szCs w:val="20"/>
        </w:rPr>
      </w:pPr>
      <w:hyperlink r:id="rId121" w:anchor="post14903723" w:history="1">
        <w:r w:rsidRPr="0041293B">
          <w:rPr>
            <w:rStyle w:val="Hyperlink"/>
            <w:rFonts w:ascii="Times" w:hAnsi="Times"/>
            <w:sz w:val="20"/>
            <w:szCs w:val="20"/>
          </w:rPr>
          <w:t>http://www.smashboards.com/showthread.php?p=14903723#post14903723</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I wasn't even talking about your mental disorder, jeez. If I ment that, then I'd say "WELL YOU CAN*T PLAY BECAUSE YOU HAVE A MENTAL DISORDER DERP DERP"</w:t>
      </w:r>
      <w:r>
        <w:rPr>
          <w:color w:val="46C89D"/>
        </w:rPr>
        <w:br/>
      </w:r>
      <w:r>
        <w:rPr>
          <w:color w:val="46C89D"/>
        </w:rPr>
        <w:br/>
        <w:t>I was just talking about your mental problems that aren't related to game knowledge, such as motivation, ability to perform under pressure etc that everyone has &gt;_&lt;</w:t>
      </w:r>
      <w:r>
        <w:rPr>
          <w:color w:val="46C89D"/>
        </w:rPr>
        <w:br/>
      </w:r>
      <w:r>
        <w:rPr>
          <w:color w:val="46C89D"/>
        </w:rPr>
        <w:br/>
        <w:t>oh well, as usual you are blinded by your hate. All of my "lies" and me "trying to make you look bad" is to a large deal just you being incredibly paranoid and self centered which led to you misinterpreting everything again and again (and I have already proven that you did this in the past). You think that I'm trying to lie away what I've done to you/rocky, when its the complete opposite, but even if you would realize this you'd never admit it because this internet ego thing of yours is the so ****ing important to you</w:t>
      </w:r>
      <w:r>
        <w:rPr>
          <w:color w:val="46C89D"/>
        </w:rPr>
        <w:br/>
      </w:r>
      <w:r>
        <w:rPr>
          <w:color w:val="46C89D"/>
        </w:rPr>
        <w:br/>
        <w:t>also, at the ban stuff. are you serious with your first sentence?your intentions are stupidly clear.</w:t>
      </w:r>
      <w:r>
        <w:rPr>
          <w:color w:val="46C89D"/>
        </w:rPr>
        <w:br/>
      </w:r>
      <w:r>
        <w:rPr>
          <w:color w:val="46C89D"/>
        </w:rPr>
        <w:br/>
        <w:t>and if you didn't know, that "Ban" thing im guessing you and rocky tried to apply is complete bull**** that will never go through in a million years.</w:t>
      </w:r>
      <w:r>
        <w:rPr>
          <w:color w:val="46C89D"/>
        </w:rPr>
        <w:br/>
      </w:r>
      <w:r>
        <w:rPr>
          <w:color w:val="46C89D"/>
        </w:rPr>
        <w:br/>
        <w:t>anyway I'm done, this is not going anywhere and you're just gonna repeat yourself AGAIN.</w:t>
      </w:r>
      <w:r>
        <w:rPr>
          <w:color w:val="46C89D"/>
        </w:rPr>
        <w:br/>
        <w:t>this is probably gonna be replied to with you hating on me even more and trying to twist what I've said, but whatever.</w:t>
      </w:r>
    </w:p>
    <w:p w:rsidR="00981877" w:rsidRDefault="00981877" w:rsidP="000B450E">
      <w:pPr>
        <w:rPr>
          <w:color w:val="46C89D"/>
        </w:rPr>
      </w:pPr>
    </w:p>
    <w:p w:rsidR="00981877" w:rsidRDefault="00981877" w:rsidP="000B450E">
      <w:pPr>
        <w:rPr>
          <w:rFonts w:ascii="Times" w:hAnsi="Times"/>
          <w:sz w:val="20"/>
          <w:szCs w:val="20"/>
        </w:rPr>
      </w:pPr>
      <w:hyperlink r:id="rId122" w:anchor="post14917203" w:history="1">
        <w:r w:rsidRPr="0041293B">
          <w:rPr>
            <w:rStyle w:val="Hyperlink"/>
            <w:rFonts w:ascii="Times" w:hAnsi="Times"/>
            <w:sz w:val="20"/>
            <w:szCs w:val="20"/>
          </w:rPr>
          <w:t>http://www.smashboards.com/showthread.php?p=14917203#post14917203</w:t>
        </w:r>
      </w:hyperlink>
    </w:p>
    <w:p w:rsidR="00981877" w:rsidRDefault="00981877" w:rsidP="000B450E">
      <w:pPr>
        <w:rPr>
          <w:rFonts w:ascii="Times" w:hAnsi="Times"/>
          <w:sz w:val="20"/>
          <w:szCs w:val="20"/>
        </w:rPr>
      </w:pPr>
    </w:p>
    <w:p w:rsidR="00981877" w:rsidRPr="00CD22AE" w:rsidRDefault="00981877" w:rsidP="000B450E">
      <w:pPr>
        <w:rPr>
          <w:rFonts w:ascii="Times" w:hAnsi="Times"/>
          <w:color w:val="46C89D"/>
          <w:sz w:val="20"/>
          <w:szCs w:val="20"/>
        </w:rPr>
      </w:pPr>
      <w:r w:rsidRPr="00CD22AE">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CD22AE">
            <w:pPr>
              <w:rPr>
                <w:rFonts w:ascii="Times" w:hAnsi="Times"/>
                <w:sz w:val="20"/>
                <w:szCs w:val="20"/>
              </w:rPr>
            </w:pPr>
            <w:r w:rsidRPr="00131DE5">
              <w:rPr>
                <w:rFonts w:ascii="Times" w:hAnsi="Times"/>
                <w:sz w:val="20"/>
                <w:szCs w:val="20"/>
              </w:rPr>
              <w:t xml:space="preserve">Originally Posted by </w:t>
            </w:r>
            <w:r w:rsidRPr="00131DE5">
              <w:rPr>
                <w:rFonts w:ascii="Times" w:hAnsi="Times"/>
                <w:b/>
                <w:sz w:val="20"/>
                <w:szCs w:val="20"/>
              </w:rPr>
              <w:t>Bones0</w:t>
            </w:r>
            <w:r w:rsidRPr="00131DE5">
              <w:rPr>
                <w:rFonts w:ascii="Times" w:hAnsi="Times"/>
                <w:sz w:val="20"/>
                <w:szCs w:val="20"/>
              </w:rPr>
              <w:t xml:space="preserve"> </w:t>
            </w:r>
            <w:hyperlink r:id="rId123" w:anchor="post14917145" w:history="1">
              <w:r w:rsidRPr="00131DE5">
                <w:rPr>
                  <w:rFonts w:ascii="Times" w:hAnsi="Times"/>
                  <w:noProof/>
                  <w:color w:val="0000FF"/>
                  <w:sz w:val="20"/>
                  <w:szCs w:val="20"/>
                  <w:lang w:eastAsia="zh-CN"/>
                </w:rPr>
                <w:pict>
                  <v:shape id="_x0000_i1043" type="#_x0000_t75" alt="iew Post" href="http://www.smashboards.com/showthread.php?p=149171#post149171" style="width:12pt;height:12pt;visibility:visible" o:button="t">
                    <v:fill o:detectmouseclick="t"/>
                    <v:imagedata r:id="rId9" o:title=""/>
                  </v:shape>
                </w:pict>
              </w:r>
            </w:hyperlink>
          </w:p>
          <w:p w:rsidR="00981877" w:rsidRPr="00131DE5" w:rsidRDefault="00981877" w:rsidP="00CD22AE">
            <w:pPr>
              <w:rPr>
                <w:rFonts w:ascii="Times" w:hAnsi="Times"/>
                <w:i/>
                <w:iCs/>
                <w:sz w:val="20"/>
                <w:szCs w:val="20"/>
              </w:rPr>
            </w:pPr>
            <w:r w:rsidRPr="00131DE5">
              <w:rPr>
                <w:rFonts w:ascii="Times" w:hAnsi="Times"/>
                <w:i/>
                <w:iCs/>
                <w:sz w:val="20"/>
                <w:szCs w:val="20"/>
              </w:rPr>
              <w:t>Your second clip should be Lovage's nair-shine shield pressure to hard read usmash vs. Tope at Northwest Manifest.</w:t>
            </w:r>
            <w:r w:rsidRPr="00131DE5">
              <w:rPr>
                <w:rFonts w:ascii="Times" w:hAnsi="Times"/>
                <w:i/>
                <w:iCs/>
                <w:sz w:val="20"/>
                <w:szCs w:val="20"/>
              </w:rPr>
              <w:br/>
            </w:r>
            <w:r w:rsidRPr="00131DE5">
              <w:rPr>
                <w:rFonts w:ascii="Times" w:hAnsi="Times"/>
                <w:i/>
                <w:iCs/>
                <w:sz w:val="20"/>
                <w:szCs w:val="20"/>
              </w:rPr>
              <w:br/>
              <w:t>The people saying a vid like this wouldn't attract newer players is being extremely condescending imo. Even new players are able to recognize and appreciate smart reads when they see them.</w:t>
            </w:r>
          </w:p>
        </w:tc>
      </w:tr>
    </w:tbl>
    <w:p w:rsidR="00981877" w:rsidRDefault="00981877" w:rsidP="000B450E">
      <w:pPr>
        <w:rPr>
          <w:rFonts w:ascii="Times" w:hAnsi="Times"/>
          <w:color w:val="46C89D"/>
          <w:sz w:val="20"/>
          <w:szCs w:val="20"/>
        </w:rPr>
      </w:pPr>
      <w:r w:rsidRPr="00CD22AE">
        <w:rPr>
          <w:rFonts w:ascii="Times" w:hAnsi="Times"/>
          <w:color w:val="46C89D"/>
          <w:sz w:val="20"/>
          <w:szCs w:val="20"/>
        </w:rPr>
        <w:t>Look, it may be condescending, but that doesn't mean that its wrong.</w:t>
      </w:r>
      <w:r w:rsidRPr="00CD22AE">
        <w:rPr>
          <w:rFonts w:ascii="Times" w:hAnsi="Times"/>
          <w:color w:val="46C89D"/>
          <w:sz w:val="20"/>
          <w:szCs w:val="20"/>
        </w:rPr>
        <w:br/>
      </w:r>
      <w:r w:rsidRPr="00CD22AE">
        <w:rPr>
          <w:rFonts w:ascii="Times" w:hAnsi="Times"/>
          <w:color w:val="46C89D"/>
          <w:sz w:val="20"/>
          <w:szCs w:val="20"/>
        </w:rPr>
        <w:br/>
        <w:t>Your first part just confirmed how right I was, sigh.</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jeez this is just gonna be 3 minutes of people rolling into ****, ****ing noobs man</w:t>
      </w:r>
    </w:p>
    <w:p w:rsidR="00981877" w:rsidRDefault="00981877" w:rsidP="000B450E">
      <w:pPr>
        <w:rPr>
          <w:rFonts w:ascii="Times" w:hAnsi="Times"/>
          <w:color w:val="46C89D"/>
          <w:sz w:val="20"/>
          <w:szCs w:val="20"/>
        </w:rPr>
      </w:pPr>
    </w:p>
    <w:p w:rsidR="00981877" w:rsidRDefault="00981877" w:rsidP="000B450E">
      <w:pPr>
        <w:rPr>
          <w:rFonts w:ascii="Times" w:hAnsi="Times"/>
          <w:sz w:val="20"/>
          <w:szCs w:val="20"/>
        </w:rPr>
      </w:pPr>
      <w:hyperlink r:id="rId124" w:anchor="post14938956" w:history="1">
        <w:r w:rsidRPr="0041293B">
          <w:rPr>
            <w:rStyle w:val="Hyperlink"/>
            <w:rFonts w:ascii="Times" w:hAnsi="Times"/>
            <w:sz w:val="20"/>
            <w:szCs w:val="20"/>
          </w:rPr>
          <w:t>http://www.smashboards.com/showthread.php?p=14938956#post14938956</w:t>
        </w:r>
      </w:hyperlink>
    </w:p>
    <w:p w:rsidR="00981877" w:rsidRDefault="00981877" w:rsidP="000B450E">
      <w:pPr>
        <w:rPr>
          <w:rFonts w:ascii="Times" w:hAnsi="Times"/>
          <w:sz w:val="20"/>
          <w:szCs w:val="20"/>
        </w:rPr>
      </w:pPr>
    </w:p>
    <w:p w:rsidR="00981877" w:rsidRDefault="00981877" w:rsidP="000B450E">
      <w:pPr>
        <w:rPr>
          <w:i/>
          <w:color w:val="46C89D"/>
        </w:rPr>
      </w:pPr>
      <w:r>
        <w:rPr>
          <w:color w:val="46C89D"/>
        </w:rPr>
        <w:t>Armada has already lost his phone and gotten hit by a bicycle.</w:t>
      </w:r>
      <w:r>
        <w:rPr>
          <w:color w:val="46C89D"/>
        </w:rPr>
        <w:br/>
      </w:r>
      <w:r>
        <w:rPr>
          <w:color w:val="46C89D"/>
        </w:rPr>
        <w:br/>
        <w:t xml:space="preserve">Clear leader of the </w:t>
      </w:r>
      <w:r>
        <w:rPr>
          <w:i/>
          <w:color w:val="46C89D"/>
        </w:rPr>
        <w:t>Rocky League</w:t>
      </w:r>
    </w:p>
    <w:p w:rsidR="00981877" w:rsidRDefault="00981877" w:rsidP="000B450E">
      <w:pPr>
        <w:rPr>
          <w:i/>
          <w:color w:val="46C89D"/>
        </w:rPr>
      </w:pPr>
    </w:p>
    <w:p w:rsidR="00981877" w:rsidRDefault="00981877" w:rsidP="000B450E">
      <w:pPr>
        <w:rPr>
          <w:rFonts w:ascii="Times" w:hAnsi="Times"/>
          <w:sz w:val="20"/>
          <w:szCs w:val="20"/>
        </w:rPr>
      </w:pPr>
      <w:hyperlink r:id="rId125" w:anchor="post14956060" w:history="1">
        <w:r w:rsidRPr="0041293B">
          <w:rPr>
            <w:rStyle w:val="Hyperlink"/>
            <w:rFonts w:ascii="Times" w:hAnsi="Times"/>
            <w:sz w:val="20"/>
            <w:szCs w:val="20"/>
          </w:rPr>
          <w:t>http://www.smashboards.com/showthread.php?p=14956060#post14956060</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that is a very bad pie chart.</w:t>
      </w:r>
      <w:r>
        <w:rPr>
          <w:color w:val="46C89D"/>
        </w:rPr>
        <w:br/>
      </w:r>
      <w:r>
        <w:rPr>
          <w:color w:val="46C89D"/>
        </w:rPr>
        <w:br/>
        <w:t>its more like</w:t>
      </w:r>
      <w:r>
        <w:rPr>
          <w:color w:val="46C89D"/>
        </w:rPr>
        <w:br/>
      </w:r>
      <w:r>
        <w:rPr>
          <w:color w:val="46C89D"/>
        </w:rPr>
        <w:br/>
        <w:t xml:space="preserve">100% this thread is a big ****ing mess who the **** would listen to this guy </w:t>
      </w:r>
      <w:r>
        <w:rPr>
          <w:color w:val="46C89D"/>
        </w:rPr>
        <w:br/>
        <w:t>and 10% jesus vanir who are you and why do you spend your days flaming me with these terrible, uncreative posts.</w:t>
      </w:r>
    </w:p>
    <w:p w:rsidR="00981877" w:rsidRDefault="00981877" w:rsidP="000B450E">
      <w:pPr>
        <w:rPr>
          <w:color w:val="46C89D"/>
        </w:rPr>
      </w:pPr>
    </w:p>
    <w:p w:rsidR="00981877" w:rsidRDefault="00981877" w:rsidP="000B450E">
      <w:pPr>
        <w:rPr>
          <w:rFonts w:ascii="Times" w:hAnsi="Times"/>
          <w:sz w:val="20"/>
          <w:szCs w:val="20"/>
        </w:rPr>
      </w:pPr>
      <w:hyperlink r:id="rId126" w:anchor="post14956118" w:history="1">
        <w:r w:rsidRPr="0041293B">
          <w:rPr>
            <w:rStyle w:val="Hyperlink"/>
            <w:rFonts w:ascii="Times" w:hAnsi="Times"/>
            <w:sz w:val="20"/>
            <w:szCs w:val="20"/>
          </w:rPr>
          <w:t>http://www.smashboards.com/showthread.php?p=14956118#post14956118</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lol i am not reading that</w:t>
      </w:r>
      <w:r>
        <w:rPr>
          <w:color w:val="46C89D"/>
        </w:rPr>
        <w:br/>
        <w:t>that post is a messssssssssssssssssssssssssssssss</w:t>
      </w:r>
      <w:r>
        <w:rPr>
          <w:color w:val="46C89D"/>
        </w:rPr>
        <w:br/>
        <w:t>skimming through i realize that you did not get what I said at all</w:t>
      </w:r>
      <w:r>
        <w:rPr>
          <w:color w:val="46C89D"/>
        </w:rPr>
        <w:br/>
      </w:r>
      <w:r>
        <w:rPr>
          <w:color w:val="46C89D"/>
        </w:rPr>
        <w:br/>
      </w:r>
      <w:r>
        <w:rPr>
          <w:color w:val="46C89D"/>
        </w:rPr>
        <w:br/>
        <w:t xml:space="preserve">WE ARE ALL ****ING HYPOCRITES, THATS THE POINT. You spend 1038103 words trying to do the same ****ing thing again, to put yourself above me on a moral level by stating how wrong I am and all the bad things I've done in the past. </w:t>
      </w:r>
      <w:r>
        <w:rPr>
          <w:color w:val="46C89D"/>
        </w:rPr>
        <w:br/>
        <w:t>That doesn't mean ****, and thats the point. If you see a problem in what I say, then answer that instead of trying to put me down with "oh well u did this before ohohoho"</w:t>
      </w:r>
      <w:r>
        <w:rPr>
          <w:color w:val="46C89D"/>
        </w:rPr>
        <w:br/>
      </w:r>
      <w:r>
        <w:rPr>
          <w:color w:val="46C89D"/>
        </w:rPr>
        <w:br/>
        <w:t xml:space="preserve">How the **** can you blame me on thinking that I am better even though the results may not have said so when you do the exact same thing? Just because you try to hide it with "oh well i had a bad day when I said it" doesn't change anything. </w:t>
      </w:r>
      <w:r>
        <w:rPr>
          <w:color w:val="46C89D"/>
        </w:rPr>
        <w:br/>
        <w:t>I just ****ing say what I think, and if some rules like "you have to win twice to be the best" have to be bent then **** it, we do not live in a black and white world and rules are meant to be broken.</w:t>
      </w:r>
      <w:r>
        <w:rPr>
          <w:color w:val="46C89D"/>
        </w:rPr>
        <w:br/>
      </w:r>
      <w:r>
        <w:rPr>
          <w:color w:val="46C89D"/>
        </w:rPr>
        <w:br/>
      </w:r>
      <w:r>
        <w:rPr>
          <w:color w:val="46C89D"/>
        </w:rPr>
        <w:br/>
        <w:t>Also, please don't confuse seeding with "who is the best". Getting the highest seed is not even close to the same thing as being considered the best by yourself/others. No one in this thread wants mango to be seeded over you, but people do think that he is better. Mango doesn't say he wants the highest seed, but he still thinks that he is the best. See the connection? There isn't necessarily a connection between top seed and who people think is the best, and there shouldn't be.</w:t>
      </w:r>
      <w:r>
        <w:rPr>
          <w:color w:val="46C89D"/>
        </w:rPr>
        <w:br/>
      </w:r>
      <w:r>
        <w:rPr>
          <w:color w:val="46C89D"/>
        </w:rPr>
        <w:br/>
        <w:t>and I said OTHER top players, I am very well aware of his score against you, smartass.</w:t>
      </w:r>
    </w:p>
    <w:p w:rsidR="00981877" w:rsidRDefault="00981877" w:rsidP="000B450E">
      <w:pPr>
        <w:rPr>
          <w:color w:val="46C89D"/>
        </w:rPr>
      </w:pPr>
    </w:p>
    <w:p w:rsidR="00981877" w:rsidRDefault="00981877" w:rsidP="000B450E">
      <w:pPr>
        <w:rPr>
          <w:rFonts w:ascii="Times" w:hAnsi="Times"/>
          <w:sz w:val="20"/>
          <w:szCs w:val="20"/>
        </w:rPr>
      </w:pPr>
      <w:hyperlink r:id="rId127" w:anchor="post14956194" w:history="1">
        <w:r w:rsidRPr="0041293B">
          <w:rPr>
            <w:rStyle w:val="Hyperlink"/>
            <w:rFonts w:ascii="Times" w:hAnsi="Times"/>
            <w:sz w:val="20"/>
            <w:szCs w:val="20"/>
          </w:rPr>
          <w:t>http://www.smashboards.com/showthread.php?p=14956194#post14956194</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I'm not trying to be "defensive" I'm just trying to put an end to the mindless "no john" spam.</w:t>
      </w:r>
      <w:r>
        <w:rPr>
          <w:color w:val="46C89D"/>
        </w:rPr>
        <w:br/>
      </w:r>
      <w:r>
        <w:rPr>
          <w:color w:val="46C89D"/>
        </w:rPr>
        <w:br/>
        <w:t>You didn't "just say that ec is playing much more" you said "ec is playing way more than wc SO NO JOHNS". One is offensive, one isn't.</w:t>
      </w:r>
      <w:r>
        <w:rPr>
          <w:color w:val="46C89D"/>
        </w:rPr>
        <w:br/>
      </w:r>
      <w:r>
        <w:rPr>
          <w:color w:val="46C89D"/>
        </w:rPr>
        <w:br/>
        <w:t>and I just told you to shut it with the stupid "lol u john a lot" and then you go on a rant and explain how I do things that can be considered a "john". If you have a problem with me doing anything to "excuse" my losses then fine, tell me one of those examples (give me an example of me trying to excuse my loss against over. Oh wait, there isnt any) but don't just say "WELL YOU ARE KNOWN FOR JOHNING" soooo yeaaaah i dont know how to say anything else but yeah ice also said you john ok? ok? well no i cannot think about an example but maybe you john too much? john? john? well no johns.</w:t>
      </w:r>
      <w:r>
        <w:rPr>
          <w:color w:val="46C89D"/>
        </w:rPr>
        <w:br/>
      </w:r>
      <w:r>
        <w:rPr>
          <w:color w:val="46C89D"/>
        </w:rPr>
        <w:br/>
      </w:r>
      <w:r>
        <w:rPr>
          <w:color w:val="46C89D"/>
        </w:rPr>
        <w:br/>
        <w:t>You displayed exactly what I said I hated in my previous post, mindless hating behind the term "john" to criticize anything that you don't fully understand. You at least tried to criticize me with "well 3/4 were on PS" and I answered that, I'd like to keep it that way instead of you constantly trying to throw **** at me instead of doing anything constructive.</w:t>
      </w:r>
      <w:r>
        <w:rPr>
          <w:color w:val="46C89D"/>
        </w:rPr>
        <w:br/>
      </w:r>
      <w:r>
        <w:rPr>
          <w:color w:val="46C89D"/>
        </w:rPr>
        <w:br/>
      </w:r>
      <w:r>
        <w:rPr>
          <w:color w:val="46C89D"/>
        </w:rPr>
        <w:br/>
        <w:t>also please put some more effort into grammar/spell checking your posts, they are very hard to understand imo.</w:t>
      </w:r>
      <w:r>
        <w:rPr>
          <w:color w:val="46C89D"/>
        </w:rPr>
        <w:br/>
      </w:r>
      <w:r>
        <w:rPr>
          <w:color w:val="46C89D"/>
        </w:rPr>
        <w:br/>
        <w:t>@bones: LOLLLLLLLLLLLLLLLLLLLLLLLLLLLL -dead-</w:t>
      </w:r>
    </w:p>
    <w:p w:rsidR="00981877" w:rsidRDefault="00981877" w:rsidP="000B450E">
      <w:pPr>
        <w:rPr>
          <w:color w:val="46C89D"/>
        </w:rPr>
      </w:pPr>
    </w:p>
    <w:p w:rsidR="00981877" w:rsidRDefault="00981877" w:rsidP="000B450E">
      <w:pPr>
        <w:rPr>
          <w:rFonts w:ascii="Times" w:hAnsi="Times"/>
          <w:sz w:val="20"/>
          <w:szCs w:val="20"/>
        </w:rPr>
      </w:pPr>
      <w:hyperlink r:id="rId128" w:anchor="post14957010" w:history="1">
        <w:r w:rsidRPr="0041293B">
          <w:rPr>
            <w:rStyle w:val="Hyperlink"/>
            <w:rFonts w:ascii="Times" w:hAnsi="Times"/>
            <w:sz w:val="20"/>
            <w:szCs w:val="20"/>
          </w:rPr>
          <w:t>http://www.smashboards.com/showthread.php?p=14957010#post14957010</w:t>
        </w:r>
      </w:hyperlink>
    </w:p>
    <w:p w:rsidR="00981877" w:rsidRDefault="00981877" w:rsidP="000B450E">
      <w:pPr>
        <w:rPr>
          <w:rFonts w:ascii="Times" w:hAnsi="Times"/>
          <w:sz w:val="20"/>
          <w:szCs w:val="20"/>
        </w:rPr>
      </w:pPr>
    </w:p>
    <w:p w:rsidR="00981877" w:rsidRPr="00CD22AE" w:rsidRDefault="00981877" w:rsidP="000B450E">
      <w:pPr>
        <w:spacing w:after="240"/>
        <w:rPr>
          <w:rFonts w:ascii="Times" w:hAnsi="Times"/>
          <w:color w:val="46C89D"/>
          <w:sz w:val="20"/>
          <w:szCs w:val="20"/>
        </w:rPr>
      </w:pPr>
      <w:r w:rsidRPr="00CD22AE">
        <w:rPr>
          <w:rFonts w:ascii="Times" w:hAnsi="Times"/>
          <w:color w:val="46C89D"/>
          <w:sz w:val="20"/>
          <w:szCs w:val="20"/>
        </w:rPr>
        <w:t>Look, armada.</w:t>
      </w:r>
      <w:r w:rsidRPr="00CD22AE">
        <w:rPr>
          <w:rFonts w:ascii="Times" w:hAnsi="Times"/>
          <w:color w:val="46C89D"/>
          <w:sz w:val="20"/>
          <w:szCs w:val="20"/>
        </w:rPr>
        <w:br/>
      </w:r>
      <w:r w:rsidRPr="00CD22AE">
        <w:rPr>
          <w:rFonts w:ascii="Times" w:hAnsi="Times"/>
          <w:color w:val="46C89D"/>
          <w:sz w:val="20"/>
          <w:szCs w:val="20"/>
        </w:rPr>
        <w:br/>
        <w:t>I told you before to "shut it with all the ****ing rants about how much I john" and then you go do it again. ****ing genius. I do not care if yo, u consider what I do johning, so please, please stop bringing it up as an argument.</w:t>
      </w:r>
      <w:r w:rsidRPr="00CD22AE">
        <w:rPr>
          <w:rFonts w:ascii="Times" w:hAnsi="Times"/>
          <w:color w:val="46C89D"/>
          <w:sz w:val="20"/>
          <w:szCs w:val="20"/>
        </w:rPr>
        <w:br/>
      </w:r>
      <w:r w:rsidRPr="00CD22AE">
        <w:rPr>
          <w:rFonts w:ascii="Times" w:hAnsi="Times"/>
          <w:color w:val="46C89D"/>
          <w:sz w:val="20"/>
          <w:szCs w:val="20"/>
        </w:rPr>
        <w:br/>
        <w:t>I didn't ****ing try to lie about how much I had played, and I openly admitted that I had played way more. If I misspoke to Slynus, then I apoligize for that because it was not intentional. Do you seriously think that I would not realize that he'd talk to you or that he'd have no clue what so ever? If I wanted to lie about it, I would've done a way better job and you know this.</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and seriously "What is the next step?" LOLLLLLLLLLLLL</w:t>
      </w:r>
      <w:r w:rsidRPr="00CD22AE">
        <w:rPr>
          <w:rFonts w:ascii="Times" w:hAnsi="Times"/>
          <w:color w:val="46C89D"/>
          <w:sz w:val="20"/>
          <w:szCs w:val="20"/>
        </w:rPr>
        <w:br/>
        <w:t>will you stop making this waaaaaaayyyy bigger than it is? This doesn't even qualify as a teenage drama, and even high school girls would laugh at how menial our fights are.</w:t>
      </w:r>
      <w:r w:rsidRPr="00CD22AE">
        <w:rPr>
          <w:rFonts w:ascii="Times" w:hAnsi="Times"/>
          <w:color w:val="46C89D"/>
          <w:sz w:val="20"/>
          <w:szCs w:val="20"/>
        </w:rPr>
        <w:br/>
        <w:t xml:space="preserve">I know that you have your life is centered around smash atm but seriously you've got to realize that this isn't a ****ing big deal. </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Also, bringing up examples of me "johning" but then not criticizing why it was wrong other than it being wrong was exactly what I told you not to do, so will you pleeeease understand that? Even so, I'll take a look at my "johns" that you spent so much time on digging up.</w:t>
      </w:r>
      <w:r w:rsidRPr="00CD22AE">
        <w:rPr>
          <w:rFonts w:ascii="Times" w:hAnsi="Times"/>
          <w:color w:val="46C89D"/>
          <w:sz w:val="20"/>
          <w:szCs w:val="20"/>
        </w:rPr>
        <w:br/>
      </w:r>
      <w:r w:rsidRPr="00CD22AE">
        <w:rPr>
          <w:rFonts w:ascii="Times" w:hAnsi="Times"/>
          <w:color w:val="46C89D"/>
          <w:sz w:val="20"/>
          <w:szCs w:val="20"/>
        </w:rPr>
        <w:br/>
        <w:t>The YT video that you linked has the following comment THAT KILLED FIVE BABIES:</w:t>
      </w:r>
    </w:p>
    <w:p w:rsidR="00981877" w:rsidRPr="00CD22AE" w:rsidRDefault="00981877" w:rsidP="000B450E">
      <w:pPr>
        <w:rPr>
          <w:rFonts w:ascii="Times" w:hAnsi="Times"/>
          <w:color w:val="46C89D"/>
          <w:sz w:val="20"/>
          <w:szCs w:val="20"/>
        </w:rPr>
      </w:pPr>
      <w:r w:rsidRPr="00CD22AE">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CD22AE">
            <w:pPr>
              <w:rPr>
                <w:rFonts w:ascii="Times" w:hAnsi="Times"/>
                <w:sz w:val="20"/>
                <w:szCs w:val="20"/>
              </w:rPr>
            </w:pPr>
            <w:r w:rsidRPr="00131DE5">
              <w:rPr>
                <w:rFonts w:ascii="Times" w:hAnsi="Times"/>
                <w:sz w:val="20"/>
                <w:szCs w:val="20"/>
              </w:rPr>
              <w:t>GGs.</w:t>
            </w:r>
            <w:r w:rsidRPr="00131DE5">
              <w:rPr>
                <w:rFonts w:ascii="Times" w:hAnsi="Times"/>
                <w:sz w:val="20"/>
                <w:szCs w:val="20"/>
              </w:rPr>
              <w:br/>
            </w:r>
            <w:r w:rsidRPr="00131DE5">
              <w:rPr>
                <w:rFonts w:ascii="Times" w:hAnsi="Times"/>
                <w:sz w:val="20"/>
                <w:szCs w:val="20"/>
              </w:rPr>
              <w:br/>
              <w:t>Sigh, I cant even watch this_ set without feeling embrassed over how **** my excecution was &gt;_&gt;</w:t>
            </w:r>
            <w:r w:rsidRPr="00131DE5">
              <w:rPr>
                <w:rFonts w:ascii="Times" w:hAnsi="Times"/>
                <w:sz w:val="20"/>
                <w:szCs w:val="20"/>
              </w:rPr>
              <w:br/>
            </w:r>
            <w:r w:rsidRPr="00131DE5">
              <w:rPr>
                <w:rFonts w:ascii="Times" w:hAnsi="Times"/>
                <w:sz w:val="20"/>
                <w:szCs w:val="20"/>
              </w:rPr>
              <w:br/>
              <w:t xml:space="preserve">oh well, next time </w:t>
            </w:r>
            <w:r w:rsidRPr="00131DE5">
              <w:rPr>
                <w:rFonts w:ascii="Times" w:hAnsi="Times"/>
                <w:noProof/>
                <w:sz w:val="20"/>
                <w:szCs w:val="20"/>
                <w:lang w:eastAsia="zh-CN"/>
              </w:rPr>
              <w:pict>
                <v:shape id="_x0000_i1044" type="#_x0000_t75" alt="http://www.smashboards.com/images/smilies/wink.gif" style="width:15pt;height:15pt;visibility:visible">
                  <v:imagedata r:id="rId15" o:title=""/>
                </v:shape>
              </w:pict>
            </w:r>
            <w:r w:rsidRPr="00131DE5">
              <w:rPr>
                <w:rFonts w:ascii="Times" w:hAnsi="Times"/>
                <w:sz w:val="20"/>
                <w:szCs w:val="20"/>
              </w:rPr>
              <w:br/>
            </w:r>
            <w:r w:rsidRPr="00131DE5">
              <w:rPr>
                <w:rFonts w:ascii="Times" w:hAnsi="Times"/>
                <w:sz w:val="20"/>
                <w:szCs w:val="20"/>
              </w:rPr>
              <w:br/>
              <w:t xml:space="preserve">-leffen </w:t>
            </w:r>
          </w:p>
        </w:tc>
      </w:tr>
    </w:tbl>
    <w:p w:rsidR="00981877" w:rsidRDefault="00981877" w:rsidP="000B450E">
      <w:pPr>
        <w:rPr>
          <w:rFonts w:ascii="Times" w:hAnsi="Times"/>
          <w:color w:val="46C89D"/>
          <w:sz w:val="20"/>
          <w:szCs w:val="20"/>
        </w:rPr>
      </w:pPr>
      <w:r w:rsidRPr="00CD22AE">
        <w:rPr>
          <w:rFonts w:ascii="Times" w:hAnsi="Times"/>
          <w:color w:val="46C89D"/>
          <w:sz w:val="20"/>
          <w:szCs w:val="20"/>
        </w:rPr>
        <w:t>Yes. that's literally it. All I did was say that I was disappointed in myself (_SIGH_) and I still said GGs to make it even clearer that I was not trying to excuse my loss (aka johning). Having good execution is really hard, and its a part of what makes you good. Are you not allowed to be ashamed of how bad you are?</w:t>
      </w:r>
      <w:r w:rsidRPr="00CD22AE">
        <w:rPr>
          <w:rFonts w:ascii="Times" w:hAnsi="Times"/>
          <w:color w:val="46C89D"/>
          <w:sz w:val="20"/>
          <w:szCs w:val="20"/>
        </w:rPr>
        <w:br/>
      </w:r>
      <w:r w:rsidRPr="00CD22AE">
        <w:rPr>
          <w:rFonts w:ascii="Times" w:hAnsi="Times"/>
          <w:color w:val="46C89D"/>
          <w:sz w:val="20"/>
          <w:szCs w:val="20"/>
        </w:rPr>
        <w:br/>
        <w:t>example numero dos is even worse, because not only do you circle argument (omg this is bad so this is bad because fuzzyness thinks its bad so that means its bad) but it had NOTHING to do with johns.</w:t>
      </w:r>
      <w:r w:rsidRPr="00CD22AE">
        <w:rPr>
          <w:rFonts w:ascii="Times" w:hAnsi="Times"/>
          <w:color w:val="46C89D"/>
          <w:sz w:val="20"/>
          <w:szCs w:val="20"/>
        </w:rPr>
        <w:br/>
      </w:r>
      <w:r w:rsidRPr="00CD22AE">
        <w:rPr>
          <w:rFonts w:ascii="Times" w:hAnsi="Times"/>
          <w:color w:val="46C89D"/>
          <w:sz w:val="20"/>
          <w:szCs w:val="20"/>
        </w:rPr>
        <w:br/>
        <w:t xml:space="preserve">Yes, I ragequitted when he could've won but that has NOTHING to do with me trying to excuse our loss (which I didn't)I'm starting to think that you don't even know what the term "john" means. Even so, I of course realized how bad my behavior was and stopped doing it. </w:t>
      </w:r>
      <w:r w:rsidRPr="00CD22AE">
        <w:rPr>
          <w:rFonts w:ascii="Times" w:hAnsi="Times"/>
          <w:color w:val="46C89D"/>
          <w:sz w:val="20"/>
          <w:szCs w:val="20"/>
        </w:rPr>
        <w:br/>
        <w:t xml:space="preserve">Since after that, I've had Fuzzyness beg me for months straight about us teaming again, and the reason he used at KFC for leaving me was "I just wanted to try with Ice because I thought it would work better, but we had no teamwork". </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I'm ****ing done discussing this with you here. This is just meaningless drama and you simply don't seem interested in understanding a tenth of my posts and half of your posts don't even make sense:</w:t>
      </w:r>
      <w:r w:rsidRPr="00CD22AE">
        <w:rPr>
          <w:rFonts w:ascii="Times" w:hAnsi="Times"/>
          <w:color w:val="46C89D"/>
          <w:sz w:val="20"/>
          <w:szCs w:val="20"/>
        </w:rPr>
        <w:br/>
        <w:t>"You mostly of them time trying"</w:t>
      </w:r>
      <w:r w:rsidRPr="00CD22AE">
        <w:rPr>
          <w:rFonts w:ascii="Times" w:hAnsi="Times"/>
          <w:color w:val="46C89D"/>
          <w:sz w:val="20"/>
          <w:szCs w:val="20"/>
        </w:rPr>
        <w:br/>
        <w:t>"I was saying I had played PM less then I have and you/Fuzzy way more then you have (maybe not cause what Fuzzy told you in Denmark it seems like he has been playing A LOT)."</w:t>
      </w:r>
      <w:r w:rsidRPr="00CD22AE">
        <w:rPr>
          <w:rFonts w:ascii="Times" w:hAnsi="Times"/>
          <w:color w:val="46C89D"/>
          <w:sz w:val="20"/>
          <w:szCs w:val="20"/>
        </w:rPr>
        <w:br/>
      </w:r>
      <w:r w:rsidRPr="00CD22AE">
        <w:rPr>
          <w:rFonts w:ascii="Times" w:hAnsi="Times"/>
          <w:color w:val="46C89D"/>
          <w:sz w:val="20"/>
          <w:szCs w:val="20"/>
        </w:rPr>
        <w:br/>
        <w:t>WHAT.</w:t>
      </w:r>
      <w:r w:rsidRPr="00CD22AE">
        <w:rPr>
          <w:rFonts w:ascii="Times" w:hAnsi="Times"/>
          <w:color w:val="46C89D"/>
          <w:sz w:val="20"/>
          <w:szCs w:val="20"/>
        </w:rPr>
        <w:br/>
        <w:t>I'd prefer if we could just stop this, I'd like to not lose you as a friend &gt;_&gt;</w:t>
      </w:r>
      <w:r w:rsidRPr="00CD22AE">
        <w:rPr>
          <w:rFonts w:ascii="Times" w:hAnsi="Times"/>
          <w:color w:val="46C89D"/>
          <w:sz w:val="20"/>
          <w:szCs w:val="20"/>
        </w:rPr>
        <w:br/>
        <w:t>I'll take extra precaution to not upset you by "johning" or "lying to make myself seem better" since its so important to you.</w:t>
      </w:r>
      <w:r w:rsidRPr="00CD22AE">
        <w:rPr>
          <w:rFonts w:ascii="Times" w:hAnsi="Times"/>
          <w:color w:val="46C89D"/>
          <w:sz w:val="20"/>
          <w:szCs w:val="20"/>
        </w:rPr>
        <w:br/>
        <w:t>Contact me through something else than smashboards if you really feel the need to discuss this further.</w:t>
      </w:r>
    </w:p>
    <w:p w:rsidR="00981877" w:rsidRDefault="00981877" w:rsidP="000B450E">
      <w:pPr>
        <w:rPr>
          <w:rFonts w:ascii="Times" w:hAnsi="Times"/>
          <w:color w:val="46C89D"/>
          <w:sz w:val="20"/>
          <w:szCs w:val="20"/>
        </w:rPr>
      </w:pPr>
    </w:p>
    <w:p w:rsidR="00981877" w:rsidRDefault="00981877" w:rsidP="000B450E">
      <w:pPr>
        <w:rPr>
          <w:rFonts w:ascii="Times" w:hAnsi="Times"/>
          <w:sz w:val="20"/>
          <w:szCs w:val="20"/>
        </w:rPr>
      </w:pPr>
      <w:hyperlink r:id="rId129" w:anchor="post14958774" w:history="1">
        <w:r w:rsidRPr="0041293B">
          <w:rPr>
            <w:rStyle w:val="Hyperlink"/>
            <w:rFonts w:ascii="Times" w:hAnsi="Times"/>
            <w:sz w:val="20"/>
            <w:szCs w:val="20"/>
          </w:rPr>
          <w:t>http://www.smashboards.com/showthread.php?p=14958774#post14958774</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lmao, I love how retarded mikehaggar is.</w:t>
      </w:r>
      <w:r>
        <w:rPr>
          <w:color w:val="46C89D"/>
        </w:rPr>
        <w:br/>
        <w:t>Mikehaggar doesn't like anything that doesn't let him get away with getting last place in EUROPE while being the player that plays the most with Armada outside of his brother. According to Mikehaggar, he has GREAT game knowledge, but since he still places horribly, he says that his is only problem is "choking".</w:t>
      </w:r>
      <w:r>
        <w:rPr>
          <w:color w:val="46C89D"/>
        </w:rPr>
        <w:br/>
      </w:r>
      <w:r>
        <w:rPr>
          <w:color w:val="46C89D"/>
        </w:rPr>
        <w:br/>
        <w:t>Anyway, I find mikehaggar to be both too bad of a player and too full of his ego that I'd waste time trying to tell him anything about this game. I wouldn't really mind if he stayed this horrible until he quits tbh, but I'd love to see others improve, so I'll share my thoughts on the matter.</w:t>
      </w:r>
      <w:r>
        <w:rPr>
          <w:color w:val="46C89D"/>
        </w:rPr>
        <w:br/>
      </w:r>
      <w:r>
        <w:rPr>
          <w:color w:val="46C89D"/>
        </w:rPr>
        <w:br/>
      </w:r>
      <w:r>
        <w:rPr>
          <w:color w:val="46C89D"/>
        </w:rPr>
        <w:br/>
        <w:t>My argument is basically this: good game knowledge makes you less likely to choke. You can still choke, of course, but it's really important.</w:t>
      </w:r>
      <w:r>
        <w:rPr>
          <w:color w:val="46C89D"/>
        </w:rPr>
        <w:br/>
        <w:t>I clearly stated that it was ONE OF the main things to keep you from choking, but mikehaggar simply doesnt understand that and spammed this quote around 20 times on and off stream just during the recent tournament so yeaaaaaaaaah. Doubt this surprises anyone</w:t>
      </w:r>
      <w:r>
        <w:rPr>
          <w:color w:val="46C89D"/>
        </w:rPr>
        <w:br/>
      </w:r>
      <w:r>
        <w:rPr>
          <w:color w:val="46C89D"/>
        </w:rPr>
        <w:br/>
        <w:t>So lets get into it.</w:t>
      </w:r>
      <w:r>
        <w:rPr>
          <w:color w:val="46C89D"/>
        </w:rPr>
        <w:br/>
        <w:t xml:space="preserve">Good execution requires good game knowledge. This is a fact. How do you waveshine? How do you waveshine without turning around? Why do I get stuck in my shine? </w:t>
      </w:r>
      <w:r>
        <w:rPr>
          <w:color w:val="46C89D"/>
        </w:rPr>
        <w:br/>
        <w:t>What makes melee's execution so much harder than almost any other fighter out there is that it requires immense game knowledge. Every single stage is extremely different, every character is very different, and your opponents character and his inputs changes your executionl</w:t>
      </w:r>
      <w:r>
        <w:rPr>
          <w:color w:val="46C89D"/>
        </w:rPr>
        <w:br/>
        <w:t>Without good game knowledge you'll have a hard time becoming consistent with hitting your execution.</w:t>
      </w:r>
      <w:r>
        <w:rPr>
          <w:color w:val="46C89D"/>
        </w:rPr>
        <w:br/>
      </w:r>
      <w:r>
        <w:rPr>
          <w:color w:val="46C89D"/>
        </w:rPr>
        <w:br/>
        <w:t>Missing ledgedashes that turn into ledgehops could for example be prevented by knowing that you have to reset the stick to neutral before letting go, and so on.</w:t>
      </w:r>
      <w:r>
        <w:rPr>
          <w:color w:val="46C89D"/>
        </w:rPr>
        <w:br/>
        <w:t>When you miss your combos, pressure, or whatever, its very very very common for people to choke. When you don't know why you just SD'd, its much harder on you mentally because you don't know how to fix it and you often spend time thinking about why it happened and so on.</w:t>
      </w:r>
      <w:r>
        <w:rPr>
          <w:color w:val="46C89D"/>
        </w:rPr>
        <w:br/>
        <w:t>For MVC3 a common example is when you don't know why your combo dropped on this character. What will you do to fix it? Is that combo even possible? Do you remember the proper combo for this character with X amount of meter with X assists ready at X spot on the screen.</w:t>
      </w:r>
      <w:r>
        <w:rPr>
          <w:color w:val="46C89D"/>
        </w:rPr>
        <w:br/>
      </w:r>
      <w:r>
        <w:rPr>
          <w:color w:val="46C89D"/>
        </w:rPr>
        <w:br/>
        <w:t xml:space="preserve">While these thoughts are racing through your head, you lose focus on what your opponent is doing and is often known as "choking". </w:t>
      </w:r>
      <w:r>
        <w:rPr>
          <w:color w:val="46C89D"/>
        </w:rPr>
        <w:br/>
      </w:r>
      <w:r>
        <w:rPr>
          <w:color w:val="46C89D"/>
        </w:rPr>
        <w:br/>
        <w:t>Another important thing is that with good game knowledge, you'll know what the go-to options for people in high pressure situations is for each character, and you're more likely to not "choke" and get the better of the situation. You can say that this comes "with experience" but that doesn't mean that the "experience" you gain isn't in the form of game knowledge.</w:t>
      </w:r>
      <w:r>
        <w:rPr>
          <w:color w:val="46C89D"/>
        </w:rPr>
        <w:br/>
      </w:r>
      <w:r>
        <w:rPr>
          <w:color w:val="46C89D"/>
        </w:rPr>
        <w:br/>
        <w:t>As I stated, I'm not talking about frames here, or what character has the longest roll, or whatever. I'm talking about knowing a lot about the game, how people think, how players play it in tournaments and how you should go about your gameplan/strategy to not come up empty handed.</w:t>
      </w:r>
      <w:r>
        <w:rPr>
          <w:color w:val="46C89D"/>
        </w:rPr>
        <w:br/>
      </w:r>
      <w:r>
        <w:rPr>
          <w:color w:val="46C89D"/>
        </w:rPr>
        <w:br/>
        <w:t>One common, easy example, is when you have a mixup. You know that your opponent can do A, B and C to counter your X, Y and Z. You'll be playing it right, winning every mixup.</w:t>
      </w:r>
      <w:r>
        <w:rPr>
          <w:color w:val="46C89D"/>
        </w:rPr>
        <w:br/>
        <w:t>Suddenly, your opponent pulls out F, and it changes the mixup game completely. You don't know the counter to F, and you aren't aware of what it counters. F can in fact be a very fraudulent gimmick, but since you did not know about it (aka didn't have enough game knowledge) it changes everything.</w:t>
      </w:r>
      <w:r>
        <w:rPr>
          <w:color w:val="46C89D"/>
        </w:rPr>
        <w:br/>
        <w:t>Your opponent can now freely go back to doing A, B and C and this is really messes with your head,and very very often causes people to choke</w:t>
      </w:r>
      <w:r>
        <w:rPr>
          <w:color w:val="46C89D"/>
        </w:rPr>
        <w:br/>
      </w:r>
      <w:r>
        <w:rPr>
          <w:color w:val="46C89D"/>
        </w:rPr>
        <w:br/>
        <w:t>An ingame example could be Westballz' doubleshine wavedash down. 99% of people simply don't know how to beat it, and after getting hit by it once or twice their defense just crumbles and they start choking. Another one could be any of the Ice climbers' desyncs, or Yoshis parrying. Everyone chokes when they get hit even once by a parry-&gt;djc, but if they simply had more game knowledge, it'd be easy to adjust.</w:t>
      </w:r>
      <w:r>
        <w:rPr>
          <w:color w:val="46C89D"/>
        </w:rPr>
        <w:br/>
      </w:r>
      <w:r>
        <w:rPr>
          <w:color w:val="46C89D"/>
        </w:rPr>
        <w:br/>
        <w:t>I didn't come up with this theory, I took a lot of it from other well known FGC commentators (check out ultrachenTV where they talk about this) but I think it applies very well to smash. Especially since our community is small and spread out, so people don't get to face all of the gimmicks before they face a specific player, so its very important to know what to do and how to do it when the specific situation comes up.</w:t>
      </w:r>
      <w:r>
        <w:rPr>
          <w:color w:val="46C89D"/>
        </w:rPr>
        <w:br/>
      </w:r>
      <w:r>
        <w:rPr>
          <w:color w:val="46C89D"/>
        </w:rPr>
        <w:br/>
      </w:r>
      <w:r>
        <w:rPr>
          <w:color w:val="46C89D"/>
        </w:rPr>
        <w:br/>
        <w:t>Let me know what you think, this theory is still very "in-progress" for me</w:t>
      </w:r>
    </w:p>
    <w:p w:rsidR="00981877" w:rsidRDefault="00981877" w:rsidP="000B450E">
      <w:pPr>
        <w:rPr>
          <w:color w:val="46C89D"/>
        </w:rPr>
      </w:pPr>
    </w:p>
    <w:p w:rsidR="00981877" w:rsidRDefault="00981877" w:rsidP="000B450E">
      <w:pPr>
        <w:rPr>
          <w:rFonts w:ascii="Times" w:hAnsi="Times"/>
          <w:sz w:val="20"/>
          <w:szCs w:val="20"/>
        </w:rPr>
      </w:pPr>
      <w:hyperlink r:id="rId130" w:anchor="post14959131" w:history="1">
        <w:r w:rsidRPr="0041293B">
          <w:rPr>
            <w:rStyle w:val="Hyperlink"/>
            <w:rFonts w:ascii="Times" w:hAnsi="Times"/>
            <w:sz w:val="20"/>
            <w:szCs w:val="20"/>
          </w:rPr>
          <w:t>http://www.smashboards.com/showthread.php?p=14959131#post14959131</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"and why dont you try to explain your retarded claims instead of throwing out personal insults to people who expose you"</w:t>
      </w:r>
      <w:r>
        <w:rPr>
          <w:color w:val="46C89D"/>
        </w:rPr>
        <w:br/>
      </w:r>
      <w:r>
        <w:rPr>
          <w:color w:val="46C89D"/>
        </w:rPr>
        <w:br/>
      </w:r>
      <w:r>
        <w:rPr>
          <w:color w:val="46C89D"/>
        </w:rPr>
        <w:br/>
        <w:t>LOLLLLLLLLLLLLLL</w:t>
      </w:r>
      <w:r>
        <w:rPr>
          <w:color w:val="46C89D"/>
        </w:rPr>
        <w:br/>
      </w:r>
      <w:r>
        <w:rPr>
          <w:color w:val="46C89D"/>
        </w:rPr>
        <w:br/>
        <w:t>im done</w:t>
      </w:r>
    </w:p>
    <w:p w:rsidR="00981877" w:rsidRDefault="00981877" w:rsidP="000B450E">
      <w:pPr>
        <w:rPr>
          <w:color w:val="46C89D"/>
        </w:rPr>
      </w:pPr>
    </w:p>
    <w:p w:rsidR="00981877" w:rsidRDefault="00981877" w:rsidP="000B450E">
      <w:pPr>
        <w:rPr>
          <w:rFonts w:ascii="Times" w:hAnsi="Times"/>
          <w:sz w:val="20"/>
          <w:szCs w:val="20"/>
        </w:rPr>
      </w:pPr>
      <w:hyperlink r:id="rId131" w:anchor="post14959163" w:history="1">
        <w:r w:rsidRPr="0041293B">
          <w:rPr>
            <w:rStyle w:val="Hyperlink"/>
            <w:rFonts w:ascii="Times" w:hAnsi="Times"/>
            <w:sz w:val="20"/>
            <w:szCs w:val="20"/>
          </w:rPr>
          <w:t>http://www.smashboards.com/showthread.php?p=14959163#post14959163</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its the combination my man.</w:t>
      </w:r>
      <w:r>
        <w:rPr>
          <w:color w:val="46C89D"/>
        </w:rPr>
        <w:br/>
      </w:r>
      <w:r>
        <w:rPr>
          <w:color w:val="46C89D"/>
        </w:rPr>
        <w:br/>
        <w:t xml:space="preserve">being awful and thinking you know **** when you dont, while letting your ego block your improvement. </w:t>
      </w:r>
      <w:r>
        <w:rPr>
          <w:color w:val="46C89D"/>
        </w:rPr>
        <w:br/>
      </w:r>
      <w:r>
        <w:rPr>
          <w:color w:val="46C89D"/>
        </w:rPr>
        <w:br/>
        <w:t xml:space="preserve">is not the same as </w:t>
      </w:r>
      <w:r>
        <w:rPr>
          <w:color w:val="46C89D"/>
        </w:rPr>
        <w:br/>
      </w:r>
      <w:r>
        <w:rPr>
          <w:color w:val="46C89D"/>
        </w:rPr>
        <w:br/>
        <w:t>being good, knowing **** and having a big ego that doesn't block improvement.</w:t>
      </w:r>
      <w:r>
        <w:rPr>
          <w:color w:val="46C89D"/>
        </w:rPr>
        <w:br/>
        <w:t>Being able to back up your ****talk is vital, you're just a fraud.</w:t>
      </w:r>
      <w:r>
        <w:rPr>
          <w:color w:val="46C89D"/>
        </w:rPr>
        <w:br/>
      </w:r>
      <w:r>
        <w:rPr>
          <w:color w:val="46C89D"/>
        </w:rPr>
        <w:br/>
        <w:t>oh and don't pretend like your mockery got exposed, no matter how you twist it.</w:t>
      </w:r>
      <w:r>
        <w:rPr>
          <w:color w:val="46C89D"/>
        </w:rPr>
        <w:br/>
        <w:t>Getting demoralized leads to choking, smartass.</w:t>
      </w:r>
      <w:r>
        <w:rPr>
          <w:color w:val="46C89D"/>
        </w:rPr>
        <w:br/>
      </w:r>
      <w:r>
        <w:rPr>
          <w:color w:val="46C89D"/>
        </w:rPr>
        <w:br/>
        <w:t>with that, I'm out. Gnight.</w:t>
      </w:r>
    </w:p>
    <w:p w:rsidR="00981877" w:rsidRDefault="00981877" w:rsidP="000B450E">
      <w:pPr>
        <w:rPr>
          <w:color w:val="46C89D"/>
        </w:rPr>
      </w:pPr>
    </w:p>
    <w:p w:rsidR="00981877" w:rsidRDefault="00981877" w:rsidP="000B450E">
      <w:pPr>
        <w:rPr>
          <w:rFonts w:ascii="Times" w:hAnsi="Times"/>
          <w:sz w:val="20"/>
          <w:szCs w:val="20"/>
        </w:rPr>
      </w:pPr>
      <w:hyperlink r:id="rId132" w:anchor="post14986179" w:history="1">
        <w:r w:rsidRPr="0041293B">
          <w:rPr>
            <w:rStyle w:val="Hyperlink"/>
            <w:rFonts w:ascii="Times" w:hAnsi="Times"/>
            <w:sz w:val="20"/>
            <w:szCs w:val="20"/>
          </w:rPr>
          <w:t>http://www.smashboards.com/showthread.php?p=14986179#post14986179</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Umbreon is such a fraud lmao.</w:t>
      </w:r>
      <w:r>
        <w:rPr>
          <w:color w:val="46C89D"/>
        </w:rPr>
        <w:br/>
      </w:r>
      <w:r>
        <w:rPr>
          <w:color w:val="46C89D"/>
        </w:rPr>
        <w:br/>
      </w:r>
      <w:r>
        <w:rPr>
          <w:color w:val="46C89D"/>
        </w:rPr>
        <w:br/>
        <w:t>Understanding the game has very very little to do with how well you can explain it. Just because you THINK you can explain it, if you can't use it in practice then theres something you've misunderstood honestly.</w:t>
      </w:r>
    </w:p>
    <w:p w:rsidR="00981877" w:rsidRDefault="00981877" w:rsidP="000B450E">
      <w:pPr>
        <w:rPr>
          <w:color w:val="46C89D"/>
        </w:rPr>
      </w:pPr>
    </w:p>
    <w:p w:rsidR="00981877" w:rsidRDefault="00981877" w:rsidP="000B450E">
      <w:pPr>
        <w:rPr>
          <w:rFonts w:ascii="Times" w:hAnsi="Times"/>
          <w:sz w:val="20"/>
          <w:szCs w:val="20"/>
        </w:rPr>
      </w:pPr>
      <w:hyperlink r:id="rId133" w:anchor="post15008424" w:history="1">
        <w:r w:rsidRPr="0041293B">
          <w:rPr>
            <w:rStyle w:val="Hyperlink"/>
            <w:rFonts w:ascii="Times" w:hAnsi="Times"/>
            <w:sz w:val="20"/>
            <w:szCs w:val="20"/>
          </w:rPr>
          <w:t>http://www.smashboards.com/showthread.php?p=15008424#post15008424</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The more I read from Purpletuce the more I realize how stupid he is.</w:t>
      </w:r>
      <w:r>
        <w:rPr>
          <w:color w:val="46C89D"/>
        </w:rPr>
        <w:br/>
      </w:r>
      <w:r>
        <w:rPr>
          <w:color w:val="46C89D"/>
        </w:rPr>
        <w:br/>
        <w:t>Whatever, I'm out.</w:t>
      </w:r>
    </w:p>
    <w:p w:rsidR="00981877" w:rsidRDefault="00981877" w:rsidP="000B450E">
      <w:pPr>
        <w:rPr>
          <w:color w:val="46C89D"/>
        </w:rPr>
      </w:pPr>
    </w:p>
    <w:p w:rsidR="00981877" w:rsidRDefault="00981877" w:rsidP="000B450E">
      <w:pPr>
        <w:rPr>
          <w:rFonts w:ascii="Times" w:hAnsi="Times"/>
          <w:sz w:val="20"/>
          <w:szCs w:val="20"/>
        </w:rPr>
      </w:pPr>
      <w:hyperlink r:id="rId134" w:anchor="post15116445" w:history="1">
        <w:r w:rsidRPr="0041293B">
          <w:rPr>
            <w:rStyle w:val="Hyperlink"/>
            <w:rFonts w:ascii="Times" w:hAnsi="Times"/>
            <w:sz w:val="20"/>
            <w:szCs w:val="20"/>
          </w:rPr>
          <w:t>http://www.smashboards.com/showthread.php?p=15116445#post15116445</w:t>
        </w:r>
      </w:hyperlink>
    </w:p>
    <w:p w:rsidR="00981877" w:rsidRPr="00051B5E" w:rsidRDefault="00981877" w:rsidP="000B450E">
      <w:pPr>
        <w:rPr>
          <w:rFonts w:ascii="Times" w:hAnsi="Times"/>
          <w:color w:val="FFFFFF"/>
          <w:sz w:val="20"/>
          <w:szCs w:val="20"/>
        </w:rPr>
      </w:pPr>
    </w:p>
    <w:p w:rsidR="00981877" w:rsidRDefault="00981877" w:rsidP="000B450E">
      <w:pPr>
        <w:rPr>
          <w:color w:val="46C89D"/>
        </w:rPr>
      </w:pPr>
      <w:r w:rsidRPr="00051B5E">
        <w:rPr>
          <w:color w:val="FFFFFF"/>
          <w:shd w:val="clear" w:color="auto" w:fill="000000"/>
        </w:rPr>
        <w:t>@Vman:</w:t>
      </w:r>
      <w:r w:rsidRPr="00051B5E">
        <w:rPr>
          <w:color w:val="FFFFFF"/>
          <w:shd w:val="clear" w:color="auto" w:fill="000000"/>
        </w:rPr>
        <w:br/>
      </w:r>
      <w:r w:rsidRPr="00051B5E">
        <w:rPr>
          <w:color w:val="FFFFFF"/>
          <w:shd w:val="clear" w:color="auto" w:fill="000000"/>
        </w:rPr>
        <w:br/>
        <w:t>I don't hate you. However, I do really dislike that you are such a lowtierhero, who think that a futile accomplishment matters just because you were playing with a "bad" (yoshi is high tier) character. And then you constantly come in and say "oh hi im sad ppl are forgetting pound 5" and "oh hi im back for the 123103710371 time give me some attention"</w:t>
      </w:r>
      <w:r w:rsidRPr="00051B5E">
        <w:rPr>
          <w:color w:val="FFFFFF"/>
          <w:shd w:val="clear" w:color="auto" w:fill="000000"/>
        </w:rPr>
        <w:br/>
      </w:r>
      <w:r w:rsidRPr="00051B5E">
        <w:rPr>
          <w:color w:val="FFFFFF"/>
          <w:shd w:val="clear" w:color="auto" w:fill="000000"/>
        </w:rPr>
        <w:br/>
        <w:t xml:space="preserve">The thing is, you take every chance you get to prove that pound 5 was a fluke. You never do well at locals, you didnt enter at g2, and you got annihilated as yoshi at apex2012 (lol you didnt go roy, I watched you get double 3 stocked by stabbedbyahippie as yoshi). </w:t>
      </w:r>
      <w:r w:rsidRPr="00051B5E">
        <w:rPr>
          <w:color w:val="FFFFFF"/>
          <w:shd w:val="clear" w:color="auto" w:fill="000000"/>
        </w:rPr>
        <w:br/>
        <w:t xml:space="preserve">The only videos that are up of you doing well as yoshi are </w:t>
      </w:r>
      <w:r w:rsidRPr="00051B5E">
        <w:rPr>
          <w:color w:val="FFFFFF"/>
          <w:u w:val="single"/>
          <w:shd w:val="clear" w:color="auto" w:fill="000000"/>
        </w:rPr>
        <w:t>hand picked friendlies</w:t>
      </w:r>
      <w:r w:rsidRPr="00051B5E">
        <w:rPr>
          <w:color w:val="FFFFFF"/>
          <w:shd w:val="clear" w:color="auto" w:fill="000000"/>
        </w:rPr>
        <w:t xml:space="preserve"> </w:t>
      </w:r>
      <w:r w:rsidRPr="00051B5E">
        <w:rPr>
          <w:color w:val="FFFFFF"/>
          <w:shd w:val="clear" w:color="auto" w:fill="000000"/>
        </w:rPr>
        <w:br/>
      </w:r>
      <w:r w:rsidRPr="00051B5E">
        <w:rPr>
          <w:color w:val="FFFFFF"/>
          <w:shd w:val="clear" w:color="auto" w:fill="000000"/>
        </w:rPr>
        <w:br/>
        <w:t>No one has proven anything with Yoshi in NTSC, Bowser players have done way better than you did at pound 5, and he is at least bottom 3. Winning against people with no matchup experience in bo3 sets just proves that you had more gimmicks/that they didn't know the matchup, and ANY character could do this (chillindude vs DJ nintendo)</w:t>
      </w:r>
      <w:r w:rsidRPr="00051B5E">
        <w:rPr>
          <w:color w:val="FFFFFF"/>
          <w:shd w:val="clear" w:color="auto" w:fill="000000"/>
        </w:rPr>
        <w:br/>
      </w:r>
      <w:r w:rsidRPr="00051B5E">
        <w:rPr>
          <w:color w:val="FFFFFF"/>
          <w:shd w:val="clear" w:color="auto" w:fill="000000"/>
        </w:rPr>
        <w:br/>
      </w:r>
      <w:r w:rsidRPr="00051B5E">
        <w:rPr>
          <w:color w:val="FFFFFF"/>
          <w:shd w:val="clear" w:color="auto" w:fill="000000"/>
        </w:rPr>
        <w:br/>
        <w:t xml:space="preserve">I honestly do not give a damn about if people think you're the better Yoshi, it's very clear that everyone would like you to be. If people really think that me being the better, and much more motivated player overall doesn't give me leverage over a getting last in a bracket 2 years ago and then basically quitting then I don't value their opinion anyway. </w:t>
      </w:r>
      <w:r w:rsidRPr="00051B5E">
        <w:rPr>
          <w:color w:val="FFFFFF"/>
          <w:shd w:val="clear" w:color="auto" w:fill="000000"/>
        </w:rPr>
        <w:br/>
      </w:r>
      <w:r w:rsidRPr="00051B5E">
        <w:rPr>
          <w:color w:val="FFFFFF"/>
          <w:shd w:val="clear" w:color="auto" w:fill="000000"/>
        </w:rPr>
        <w:br/>
        <w:t xml:space="preserve">I know that I'm the better myself, so its really just funny at this point. </w:t>
      </w:r>
      <w:r w:rsidRPr="00051B5E">
        <w:rPr>
          <w:color w:val="FFFFFF"/>
          <w:shd w:val="clear" w:color="auto" w:fill="000000"/>
        </w:rPr>
        <w:br/>
        <w:t>However, if you or any other Yoshi main would like to bet on it (according to how many vman says he has vouchers you have others could back you up I guess) then I'd put any amount on me winning.</w:t>
      </w:r>
      <w:r w:rsidRPr="00051B5E">
        <w:rPr>
          <w:color w:val="FFFFFF"/>
          <w:shd w:val="clear" w:color="auto" w:fill="000000"/>
        </w:rPr>
        <w:br/>
        <w:t>But that isn't going to happen.</w:t>
      </w:r>
      <w:r w:rsidRPr="00051B5E">
        <w:rPr>
          <w:color w:val="FFFFFF"/>
          <w:shd w:val="clear" w:color="auto" w:fill="000000"/>
        </w:rPr>
        <w:br/>
        <w:t>Because you don't play to be the best, you play to be a low tier hero, to get that 15 minutes of fame from not doing awful with that random low tier (roy, gaw, ness, mewtwo, yoshi so far?).</w:t>
      </w:r>
      <w:r w:rsidRPr="00051B5E">
        <w:rPr>
          <w:color w:val="FFFFFF"/>
          <w:shd w:val="clear" w:color="auto" w:fill="000000"/>
        </w:rPr>
        <w:br/>
      </w:r>
      <w:r w:rsidRPr="00051B5E">
        <w:rPr>
          <w:color w:val="FFFFFF"/>
          <w:shd w:val="clear" w:color="auto" w:fill="000000"/>
        </w:rPr>
        <w:br/>
        <w:t xml:space="preserve">Don't get me wrong, I don't hate you as a person. I just hate your smash "persona" (just like most of you other guys hate me lol). </w:t>
      </w:r>
      <w:r w:rsidRPr="00051B5E">
        <w:rPr>
          <w:color w:val="FFFFFF"/>
          <w:shd w:val="clear" w:color="auto" w:fill="000000"/>
        </w:rPr>
        <w:br/>
      </w:r>
      <w:r>
        <w:rPr>
          <w:color w:val="000000"/>
          <w:shd w:val="clear" w:color="auto" w:fill="000000"/>
        </w:rPr>
        <w:br/>
      </w:r>
      <w:r>
        <w:rPr>
          <w:color w:val="000000"/>
          <w:shd w:val="clear" w:color="auto" w:fill="000000"/>
        </w:rPr>
        <w:br/>
      </w:r>
      <w:r>
        <w:rPr>
          <w:color w:val="000000"/>
          <w:shd w:val="clear" w:color="auto" w:fill="000000"/>
        </w:rPr>
        <w:br/>
      </w:r>
      <w:r>
        <w:rPr>
          <w:color w:val="46C89D"/>
        </w:rPr>
        <w:br/>
        <w:t>and yeah, I do act and talk like I'm better than everyone, but that is because I think I am. I like being honest. Feel free to ignore helpful advice because you can't stand my attitude.</w:t>
      </w:r>
    </w:p>
    <w:p w:rsidR="00981877" w:rsidRDefault="00981877" w:rsidP="000B450E">
      <w:pPr>
        <w:rPr>
          <w:color w:val="46C89D"/>
        </w:rPr>
      </w:pPr>
    </w:p>
    <w:p w:rsidR="00981877" w:rsidRDefault="00981877" w:rsidP="000B450E">
      <w:pPr>
        <w:rPr>
          <w:rFonts w:ascii="Times" w:hAnsi="Times"/>
          <w:sz w:val="20"/>
          <w:szCs w:val="20"/>
        </w:rPr>
      </w:pPr>
      <w:hyperlink r:id="rId135" w:anchor="post15116946" w:history="1">
        <w:r w:rsidRPr="0041293B">
          <w:rPr>
            <w:rStyle w:val="Hyperlink"/>
            <w:rFonts w:ascii="Times" w:hAnsi="Times"/>
            <w:sz w:val="20"/>
            <w:szCs w:val="20"/>
          </w:rPr>
          <w:t>http://www.smashboards.com/showthread.php?p=15116946#post15116946</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loooooooooooooooooooooooooooooooooooooooLLLLLLLLLL LLLLLLLLLLLLLLLLLLLLL</w:t>
      </w:r>
      <w:r>
        <w:rPr>
          <w:color w:val="46C89D"/>
        </w:rPr>
        <w:br/>
      </w:r>
      <w:r>
        <w:rPr>
          <w:color w:val="46C89D"/>
        </w:rPr>
        <w:br/>
        <w:t>get raaaaaaaaaaaaaaaaaaaaaaped mikehaggar</w:t>
      </w:r>
      <w:r>
        <w:rPr>
          <w:color w:val="46C89D"/>
        </w:rPr>
        <w:br/>
      </w:r>
      <w:r>
        <w:rPr>
          <w:color w:val="46C89D"/>
        </w:rPr>
        <w:br/>
      </w:r>
      <w:r>
        <w:rPr>
          <w:color w:val="46C89D"/>
        </w:rPr>
        <w:br/>
        <w:t>mr. i play the most with the best player in the world and still gets last place at tournaments,</w:t>
      </w:r>
      <w:r>
        <w:rPr>
          <w:color w:val="46C89D"/>
        </w:rPr>
        <w:br/>
      </w:r>
      <w:r>
        <w:rPr>
          <w:color w:val="46C89D"/>
        </w:rPr>
        <w:br/>
        <w:t>thank you for being so horrible, otherwise armada would have proper falcon experience</w:t>
      </w:r>
    </w:p>
    <w:p w:rsidR="00981877" w:rsidRDefault="00981877" w:rsidP="000B450E">
      <w:pPr>
        <w:rPr>
          <w:color w:val="46C89D"/>
        </w:rPr>
      </w:pPr>
    </w:p>
    <w:p w:rsidR="00981877" w:rsidRDefault="00981877" w:rsidP="000B450E">
      <w:pPr>
        <w:rPr>
          <w:rFonts w:ascii="Times" w:hAnsi="Times"/>
          <w:sz w:val="20"/>
          <w:szCs w:val="20"/>
        </w:rPr>
      </w:pPr>
      <w:hyperlink r:id="rId136" w:anchor="post15118440" w:history="1">
        <w:r w:rsidRPr="0041293B">
          <w:rPr>
            <w:rStyle w:val="Hyperlink"/>
            <w:rFonts w:ascii="Times" w:hAnsi="Times"/>
            <w:sz w:val="20"/>
            <w:szCs w:val="20"/>
          </w:rPr>
          <w:t>http://www.smashboards.com/showthread.php?p=15118440#post15118440</w:t>
        </w:r>
      </w:hyperlink>
    </w:p>
    <w:p w:rsidR="00981877" w:rsidRDefault="00981877" w:rsidP="000B450E">
      <w:pPr>
        <w:rPr>
          <w:rFonts w:ascii="Times" w:hAnsi="Times"/>
          <w:sz w:val="20"/>
          <w:szCs w:val="20"/>
        </w:rPr>
      </w:pPr>
    </w:p>
    <w:p w:rsidR="00981877" w:rsidRPr="00051B5E" w:rsidRDefault="00981877" w:rsidP="000B450E">
      <w:pPr>
        <w:rPr>
          <w:rFonts w:ascii="Times" w:hAnsi="Times"/>
          <w:color w:val="46C89D"/>
          <w:sz w:val="20"/>
          <w:szCs w:val="20"/>
        </w:rPr>
      </w:pPr>
      <w:r w:rsidRPr="00051B5E">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051B5E">
            <w:pPr>
              <w:rPr>
                <w:rFonts w:ascii="Times" w:hAnsi="Times"/>
                <w:sz w:val="20"/>
                <w:szCs w:val="20"/>
              </w:rPr>
            </w:pPr>
            <w:r w:rsidRPr="00131DE5">
              <w:rPr>
                <w:rFonts w:ascii="Times" w:hAnsi="Times"/>
                <w:sz w:val="20"/>
                <w:szCs w:val="20"/>
              </w:rPr>
              <w:t xml:space="preserve">Originally Posted by </w:t>
            </w:r>
            <w:r w:rsidRPr="00131DE5">
              <w:rPr>
                <w:rFonts w:ascii="Times" w:hAnsi="Times"/>
                <w:b/>
                <w:sz w:val="20"/>
                <w:szCs w:val="20"/>
              </w:rPr>
              <w:t>MikeHaggarTHAKJB</w:t>
            </w:r>
            <w:r w:rsidRPr="00131DE5">
              <w:rPr>
                <w:rFonts w:ascii="Times" w:hAnsi="Times"/>
                <w:sz w:val="20"/>
                <w:szCs w:val="20"/>
              </w:rPr>
              <w:t xml:space="preserve"> </w:t>
            </w:r>
            <w:hyperlink r:id="rId137" w:anchor="post15118306" w:history="1">
              <w:r w:rsidRPr="00131DE5">
                <w:rPr>
                  <w:rFonts w:ascii="Times" w:hAnsi="Times"/>
                  <w:color w:val="0000FF"/>
                  <w:sz w:val="20"/>
                  <w:szCs w:val="20"/>
                </w:rPr>
                <w:pict>
                  <v:shape id="_x0000_i1045" type="#_x0000_t75" alt="iew Post" href="http://www.smashboards.com/showthread.php?p=151183#post151183" style="width:24pt;height:24pt" o:button="t">
                    <v:imagedata r:id="rId138" o:title=""/>
                  </v:shape>
                </w:pict>
              </w:r>
            </w:hyperlink>
          </w:p>
          <w:p w:rsidR="00981877" w:rsidRPr="00131DE5" w:rsidRDefault="00981877" w:rsidP="00051B5E">
            <w:pPr>
              <w:rPr>
                <w:rFonts w:ascii="Times" w:hAnsi="Times"/>
                <w:i/>
                <w:iCs/>
                <w:sz w:val="20"/>
                <w:szCs w:val="20"/>
              </w:rPr>
            </w:pPr>
            <w:r w:rsidRPr="00131DE5">
              <w:rPr>
                <w:rFonts w:ascii="Times" w:hAnsi="Times"/>
                <w:i/>
                <w:iCs/>
                <w:sz w:val="20"/>
                <w:szCs w:val="20"/>
              </w:rPr>
              <w:t>Look strongbad, this is what I'm talking about! Isn't it admirable? Isn't he cool? Get to work and get better so you can act in just as cool of a manner!</w:t>
            </w:r>
          </w:p>
        </w:tc>
      </w:tr>
    </w:tbl>
    <w:p w:rsidR="00981877" w:rsidRDefault="00981877" w:rsidP="000B450E">
      <w:pPr>
        <w:rPr>
          <w:rFonts w:ascii="Times" w:hAnsi="Times"/>
          <w:color w:val="46C89D"/>
          <w:sz w:val="20"/>
          <w:szCs w:val="20"/>
        </w:rPr>
      </w:pPr>
      <w:r w:rsidRPr="00051B5E">
        <w:rPr>
          <w:rFonts w:ascii="Times" w:hAnsi="Times"/>
          <w:color w:val="46C89D"/>
          <w:sz w:val="20"/>
          <w:szCs w:val="20"/>
        </w:rPr>
        <w:t>Is that why you're so polite?</w:t>
      </w:r>
      <w:r w:rsidRPr="00051B5E">
        <w:rPr>
          <w:rFonts w:ascii="Times" w:hAnsi="Times"/>
          <w:color w:val="46C89D"/>
          <w:sz w:val="20"/>
          <w:szCs w:val="20"/>
        </w:rPr>
        <w:br/>
      </w:r>
      <w:r w:rsidRPr="00051B5E">
        <w:rPr>
          <w:rFonts w:ascii="Times" w:hAnsi="Times"/>
          <w:color w:val="46C89D"/>
          <w:sz w:val="20"/>
          <w:szCs w:val="20"/>
        </w:rPr>
        <w:br/>
        <w:t>I never entered this community to get attention or to be famous, I'm in here because I want to be the ****ing best, not attention ***** while feeding the top players pot money like you.</w:t>
      </w:r>
      <w:r w:rsidRPr="00051B5E">
        <w:rPr>
          <w:rFonts w:ascii="Times" w:hAnsi="Times"/>
          <w:color w:val="46C89D"/>
          <w:sz w:val="20"/>
          <w:szCs w:val="20"/>
        </w:rPr>
        <w:br/>
      </w:r>
      <w:r w:rsidRPr="00051B5E">
        <w:rPr>
          <w:rFonts w:ascii="Times" w:hAnsi="Times"/>
          <w:color w:val="46C89D"/>
          <w:sz w:val="20"/>
          <w:szCs w:val="20"/>
        </w:rPr>
        <w:br/>
        <w:t>Keep hating on me, it's hilarious. You do the same thing as I do, except you don't have any skill to back it up. I guess you're just jealous.</w:t>
      </w:r>
      <w:r w:rsidRPr="00051B5E">
        <w:rPr>
          <w:rFonts w:ascii="Times" w:hAnsi="Times"/>
          <w:color w:val="46C89D"/>
          <w:sz w:val="20"/>
          <w:szCs w:val="20"/>
        </w:rPr>
        <w:br/>
      </w:r>
      <w:r w:rsidRPr="00051B5E">
        <w:rPr>
          <w:rFonts w:ascii="Times" w:hAnsi="Times"/>
          <w:color w:val="46C89D"/>
          <w:sz w:val="20"/>
          <w:szCs w:val="20"/>
        </w:rPr>
        <w:br/>
        <w:t>Trust me, if you think I'm the only one who thinks likes this then you should become just a tad bit more self aware. Oh, and since when is an opinion wrong just because it's not the norm?</w:t>
      </w:r>
    </w:p>
    <w:p w:rsidR="00981877" w:rsidRDefault="00981877" w:rsidP="000B450E">
      <w:pPr>
        <w:rPr>
          <w:rFonts w:ascii="Times" w:hAnsi="Times"/>
          <w:color w:val="46C89D"/>
          <w:sz w:val="20"/>
          <w:szCs w:val="20"/>
        </w:rPr>
      </w:pPr>
    </w:p>
    <w:p w:rsidR="00981877" w:rsidRDefault="00981877" w:rsidP="000B450E">
      <w:pPr>
        <w:rPr>
          <w:rFonts w:ascii="Times" w:hAnsi="Times"/>
          <w:sz w:val="20"/>
          <w:szCs w:val="20"/>
        </w:rPr>
      </w:pPr>
      <w:hyperlink r:id="rId139" w:anchor="post15119053" w:history="1">
        <w:r w:rsidRPr="0041293B">
          <w:rPr>
            <w:rStyle w:val="Hyperlink"/>
            <w:rFonts w:ascii="Times" w:hAnsi="Times"/>
            <w:sz w:val="20"/>
            <w:szCs w:val="20"/>
          </w:rPr>
          <w:t>http://www.smashboards.com/showthread.php?p=15119053#post15119053</w:t>
        </w:r>
      </w:hyperlink>
    </w:p>
    <w:p w:rsidR="00981877" w:rsidRDefault="00981877" w:rsidP="000B450E">
      <w:pPr>
        <w:rPr>
          <w:rFonts w:ascii="Times" w:hAnsi="Times"/>
          <w:sz w:val="20"/>
          <w:szCs w:val="20"/>
        </w:rPr>
      </w:pPr>
    </w:p>
    <w:p w:rsidR="00981877" w:rsidRPr="00224F63" w:rsidRDefault="00981877" w:rsidP="000B450E">
      <w:pPr>
        <w:rPr>
          <w:rFonts w:ascii="Times" w:hAnsi="Times"/>
          <w:color w:val="46C89D"/>
          <w:sz w:val="20"/>
          <w:szCs w:val="20"/>
        </w:rPr>
      </w:pPr>
      <w:r w:rsidRPr="00224F63">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224F63">
            <w:pPr>
              <w:rPr>
                <w:rFonts w:ascii="Times" w:hAnsi="Times"/>
                <w:sz w:val="20"/>
                <w:szCs w:val="20"/>
              </w:rPr>
            </w:pPr>
            <w:r w:rsidRPr="00131DE5">
              <w:rPr>
                <w:rFonts w:ascii="Times" w:hAnsi="Times"/>
                <w:sz w:val="20"/>
                <w:szCs w:val="20"/>
              </w:rPr>
              <w:t xml:space="preserve">Originally Posted by </w:t>
            </w:r>
            <w:r w:rsidRPr="00131DE5">
              <w:rPr>
                <w:rFonts w:ascii="Times" w:hAnsi="Times"/>
                <w:b/>
                <w:sz w:val="20"/>
                <w:szCs w:val="20"/>
              </w:rPr>
              <w:t>MikeHaggarTHAKJB</w:t>
            </w:r>
            <w:r w:rsidRPr="00131DE5">
              <w:rPr>
                <w:rFonts w:ascii="Times" w:hAnsi="Times"/>
                <w:sz w:val="20"/>
                <w:szCs w:val="20"/>
              </w:rPr>
              <w:t xml:space="preserve"> </w:t>
            </w:r>
            <w:hyperlink r:id="rId140" w:anchor="post15118996" w:history="1">
              <w:r w:rsidRPr="00131DE5">
                <w:rPr>
                  <w:rFonts w:ascii="Times" w:hAnsi="Times"/>
                  <w:noProof/>
                  <w:color w:val="0000FF"/>
                  <w:sz w:val="20"/>
                  <w:szCs w:val="20"/>
                  <w:lang w:eastAsia="zh-CN"/>
                </w:rPr>
                <w:pict>
                  <v:shape id="_x0000_i1046" type="#_x0000_t75" alt="iew Post" href="http://www.smashboards.com/showthread.php?p=151189#post151189" style="width:12pt;height:12pt;visibility:visible" o:button="t">
                    <v:fill o:detectmouseclick="t"/>
                    <v:imagedata r:id="rId9" o:title=""/>
                  </v:shape>
                </w:pict>
              </w:r>
            </w:hyperlink>
          </w:p>
          <w:p w:rsidR="00981877" w:rsidRPr="00131DE5" w:rsidRDefault="00981877" w:rsidP="00224F63">
            <w:pPr>
              <w:rPr>
                <w:rFonts w:ascii="Times" w:hAnsi="Times"/>
                <w:i/>
                <w:iCs/>
                <w:sz w:val="20"/>
                <w:szCs w:val="20"/>
              </w:rPr>
            </w:pPr>
            <w:r w:rsidRPr="00131DE5">
              <w:rPr>
                <w:rFonts w:ascii="Times" w:hAnsi="Times"/>
                <w:i/>
                <w:iCs/>
                <w:sz w:val="20"/>
                <w:szCs w:val="20"/>
              </w:rPr>
              <w:t>This part is hilarious. The best part is that I wouldn't be surprised if you don't understand why it's so hilarious.</w:t>
            </w:r>
          </w:p>
        </w:tc>
      </w:tr>
    </w:tbl>
    <w:p w:rsidR="00981877" w:rsidRPr="00224F63" w:rsidRDefault="00981877" w:rsidP="000B450E">
      <w:pPr>
        <w:spacing w:after="240"/>
        <w:rPr>
          <w:rFonts w:ascii="Times" w:hAnsi="Times"/>
          <w:color w:val="46C89D"/>
          <w:sz w:val="20"/>
          <w:szCs w:val="20"/>
        </w:rPr>
      </w:pPr>
      <w:r w:rsidRPr="00224F63">
        <w:rPr>
          <w:rFonts w:ascii="Times" w:hAnsi="Times"/>
          <w:color w:val="46C89D"/>
          <w:sz w:val="20"/>
          <w:szCs w:val="20"/>
        </w:rPr>
        <w:t>Wait... does this mean that people hate me????</w:t>
      </w:r>
      <w:r w:rsidRPr="00224F63">
        <w:rPr>
          <w:rFonts w:ascii="Times" w:hAnsi="Times"/>
          <w:color w:val="46C89D"/>
          <w:sz w:val="20"/>
          <w:szCs w:val="20"/>
        </w:rPr>
        <w:br/>
        <w:t>Wow, I had no idea!!</w:t>
      </w:r>
      <w:r w:rsidRPr="00224F63">
        <w:rPr>
          <w:rFonts w:ascii="Times" w:hAnsi="Times"/>
          <w:color w:val="46C89D"/>
          <w:sz w:val="20"/>
          <w:szCs w:val="20"/>
        </w:rPr>
        <w:br/>
      </w:r>
      <w:r w:rsidRPr="00224F63">
        <w:rPr>
          <w:rFonts w:ascii="Times" w:hAnsi="Times"/>
          <w:color w:val="46C89D"/>
          <w:sz w:val="20"/>
          <w:szCs w:val="20"/>
        </w:rPr>
        <w:br/>
        <w:t>There's a big difference between not knowing that people talk **** about you, and not caring about it</w:t>
      </w:r>
      <w:r w:rsidRPr="00224F63">
        <w:rPr>
          <w:rFonts w:ascii="Times" w:hAnsi="Times"/>
          <w:color w:val="46C89D"/>
          <w:sz w:val="20"/>
          <w:szCs w:val="20"/>
        </w:rPr>
        <w:br/>
      </w:r>
      <w:r w:rsidRPr="00224F63">
        <w:rPr>
          <w:rFonts w:ascii="Times" w:hAnsi="Times"/>
          <w:color w:val="46C89D"/>
          <w:sz w:val="20"/>
          <w:szCs w:val="20"/>
        </w:rPr>
        <w:br/>
        <w:t>It's apparent that you don't understand this though, and I'm happy that you don't. It always makes me smile when you show continue obsessing over me (like on KFC2 commentary LOL talk about making yourself look bad just to hate on me) lmao.</w:t>
      </w:r>
    </w:p>
    <w:p w:rsidR="00981877" w:rsidRPr="00224F63" w:rsidRDefault="00981877" w:rsidP="000B450E">
      <w:pPr>
        <w:rPr>
          <w:rFonts w:ascii="Times" w:hAnsi="Times"/>
          <w:color w:val="46C89D"/>
          <w:sz w:val="20"/>
          <w:szCs w:val="20"/>
        </w:rPr>
      </w:pPr>
      <w:r w:rsidRPr="00224F63">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224F63">
            <w:pPr>
              <w:rPr>
                <w:rFonts w:ascii="Times" w:hAnsi="Times"/>
                <w:sz w:val="20"/>
                <w:szCs w:val="20"/>
              </w:rPr>
            </w:pPr>
            <w:r w:rsidRPr="00131DE5">
              <w:rPr>
                <w:rFonts w:ascii="Times" w:hAnsi="Times"/>
                <w:sz w:val="20"/>
                <w:szCs w:val="20"/>
              </w:rPr>
              <w:t xml:space="preserve">Exactly, you can be an ******* as long as you have the skill to back it up. I need to get better so I can be a cool ******* like you! </w:t>
            </w:r>
          </w:p>
        </w:tc>
      </w:tr>
    </w:tbl>
    <w:p w:rsidR="00981877" w:rsidRDefault="00981877" w:rsidP="000B450E">
      <w:pPr>
        <w:rPr>
          <w:rFonts w:ascii="Times" w:hAnsi="Times"/>
          <w:color w:val="46C89D"/>
          <w:sz w:val="20"/>
          <w:szCs w:val="20"/>
        </w:rPr>
      </w:pPr>
      <w:r w:rsidRPr="00224F63">
        <w:rPr>
          <w:rFonts w:ascii="Times" w:hAnsi="Times"/>
          <w:color w:val="46C89D"/>
          <w:sz w:val="20"/>
          <w:szCs w:val="20"/>
        </w:rPr>
        <w:t>Is that why you are so polite?</w:t>
      </w:r>
      <w:r w:rsidRPr="00224F63">
        <w:rPr>
          <w:rFonts w:ascii="Times" w:hAnsi="Times"/>
          <w:color w:val="46C89D"/>
          <w:sz w:val="20"/>
          <w:szCs w:val="20"/>
        </w:rPr>
        <w:br/>
        <w:t>Seriously, you whole post gets raped and then you refuse to answer any of the points I brought up and find the 2 sentences that you could twist to being douchebaggy and then you scream "YES BUT YOU ARE AN *** OMGGGGGGG"</w:t>
      </w:r>
      <w:r w:rsidRPr="00224F63">
        <w:rPr>
          <w:rFonts w:ascii="Times" w:hAnsi="Times"/>
          <w:color w:val="46C89D"/>
          <w:sz w:val="20"/>
          <w:szCs w:val="20"/>
        </w:rPr>
        <w:br/>
      </w:r>
      <w:r w:rsidRPr="00224F63">
        <w:rPr>
          <w:rFonts w:ascii="Times" w:hAnsi="Times"/>
          <w:color w:val="46C89D"/>
          <w:sz w:val="20"/>
          <w:szCs w:val="20"/>
        </w:rPr>
        <w:br/>
        <w:t>hilarrrrrrious</w:t>
      </w:r>
      <w:r w:rsidRPr="00224F63">
        <w:rPr>
          <w:rFonts w:ascii="Times" w:hAnsi="Times"/>
          <w:color w:val="46C89D"/>
          <w:sz w:val="20"/>
          <w:szCs w:val="20"/>
        </w:rPr>
        <w:br/>
        <w:t>dance for me puppet</w:t>
      </w:r>
    </w:p>
    <w:p w:rsidR="00981877" w:rsidRDefault="00981877" w:rsidP="000B450E">
      <w:pPr>
        <w:rPr>
          <w:rFonts w:ascii="Times" w:hAnsi="Times"/>
          <w:color w:val="46C89D"/>
          <w:sz w:val="20"/>
          <w:szCs w:val="20"/>
        </w:rPr>
      </w:pPr>
    </w:p>
    <w:p w:rsidR="00981877" w:rsidRDefault="00981877" w:rsidP="000B450E">
      <w:pPr>
        <w:rPr>
          <w:rFonts w:ascii="Times" w:hAnsi="Times"/>
          <w:sz w:val="20"/>
          <w:szCs w:val="20"/>
        </w:rPr>
      </w:pPr>
      <w:hyperlink r:id="rId141" w:anchor="post15119081" w:history="1">
        <w:r w:rsidRPr="0041293B">
          <w:rPr>
            <w:rStyle w:val="Hyperlink"/>
            <w:rFonts w:ascii="Times" w:hAnsi="Times"/>
            <w:sz w:val="20"/>
            <w:szCs w:val="20"/>
          </w:rPr>
          <w:t>http://www.smashboards.com/showthread.php?p=15119081#post15119081</w:t>
        </w:r>
      </w:hyperlink>
    </w:p>
    <w:p w:rsidR="00981877" w:rsidRDefault="00981877" w:rsidP="000B450E">
      <w:pPr>
        <w:rPr>
          <w:rFonts w:ascii="Times" w:hAnsi="Times"/>
          <w:sz w:val="20"/>
          <w:szCs w:val="20"/>
        </w:rPr>
      </w:pPr>
    </w:p>
    <w:p w:rsidR="00981877" w:rsidRPr="00224F63" w:rsidRDefault="00981877" w:rsidP="000B450E">
      <w:pPr>
        <w:rPr>
          <w:rFonts w:ascii="Times" w:hAnsi="Times"/>
          <w:color w:val="46C89D"/>
          <w:sz w:val="20"/>
          <w:szCs w:val="20"/>
        </w:rPr>
      </w:pPr>
      <w:r w:rsidRPr="00224F63">
        <w:rPr>
          <w:rFonts w:ascii="Times" w:hAnsi="Times"/>
          <w:color w:val="46C89D"/>
          <w:sz w:val="20"/>
          <w:szCs w:val="20"/>
        </w:rPr>
        <w:t>S2J MM? 5$ fox vs falcon</w:t>
      </w:r>
      <w:r w:rsidRPr="00224F63">
        <w:rPr>
          <w:rFonts w:ascii="Times" w:hAnsi="Times"/>
          <w:color w:val="46C89D"/>
          <w:sz w:val="20"/>
          <w:szCs w:val="20"/>
        </w:rPr>
        <w:br/>
      </w:r>
      <w:r w:rsidRPr="00224F63">
        <w:rPr>
          <w:rFonts w:ascii="Times" w:hAnsi="Times"/>
          <w:color w:val="46C89D"/>
          <w:sz w:val="20"/>
          <w:szCs w:val="20"/>
        </w:rPr>
        <w:br/>
      </w:r>
      <w:r w:rsidRPr="00224F63">
        <w:rPr>
          <w:rFonts w:ascii="Times" w:hAnsi="Times"/>
          <w:color w:val="46C89D"/>
          <w:sz w:val="20"/>
          <w:szCs w:val="20"/>
        </w:rPr>
        <w:br/>
        <w:t>also strong bad y u so salty</w:t>
      </w:r>
    </w:p>
    <w:p w:rsidR="00981877" w:rsidRDefault="00981877" w:rsidP="000B450E">
      <w:pPr>
        <w:rPr>
          <w:rFonts w:ascii="Times" w:hAnsi="Times"/>
          <w:noProof/>
          <w:color w:val="0000FF"/>
          <w:sz w:val="20"/>
          <w:szCs w:val="20"/>
        </w:rPr>
      </w:pPr>
    </w:p>
    <w:p w:rsidR="00981877" w:rsidRDefault="00981877" w:rsidP="000B450E">
      <w:pPr>
        <w:rPr>
          <w:rFonts w:ascii="Times" w:hAnsi="Times"/>
          <w:sz w:val="20"/>
          <w:szCs w:val="20"/>
        </w:rPr>
      </w:pPr>
      <w:hyperlink r:id="rId142" w:anchor="post15119142" w:history="1">
        <w:r w:rsidRPr="0041293B">
          <w:rPr>
            <w:rStyle w:val="Hyperlink"/>
            <w:rFonts w:ascii="Times" w:hAnsi="Times"/>
            <w:sz w:val="20"/>
            <w:szCs w:val="20"/>
          </w:rPr>
          <w:t>http://www.smashboards.com/showthread.php?p=15119142#post15119142</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 xml:space="preserve">You took that long to make a one sentence post? Bravo, you reduced the </w:t>
      </w:r>
      <w:r>
        <w:rPr>
          <w:color w:val="46C89D"/>
        </w:rPr>
        <w:br/>
      </w:r>
      <w:r>
        <w:rPr>
          <w:color w:val="46C89D"/>
        </w:rPr>
        <w:br/>
        <w:t>"Seriously, you whole post gets raped and then you refuse to answer any of the points I brought up and find the 2 sentences that you could twist "</w:t>
      </w:r>
      <w:r>
        <w:rPr>
          <w:color w:val="46C89D"/>
        </w:rPr>
        <w:br/>
      </w:r>
      <w:r>
        <w:rPr>
          <w:color w:val="46C89D"/>
        </w:rPr>
        <w:br/>
        <w:t>to just finding one sentence, and not even a half of it.</w:t>
      </w:r>
      <w:r>
        <w:rPr>
          <w:color w:val="46C89D"/>
        </w:rPr>
        <w:br/>
      </w:r>
      <w:r>
        <w:rPr>
          <w:color w:val="46C89D"/>
        </w:rPr>
        <w:br/>
        <w:t>and good job using irony, that must be hard for you. Too bad you are flaming me of something you did right back, and at least I apologized for it.</w:t>
      </w:r>
      <w:r>
        <w:rPr>
          <w:color w:val="46C89D"/>
        </w:rPr>
        <w:br/>
        <w:t>Its cool mikehaggar, at least you made me laugh. That counts for something, right?</w:t>
      </w:r>
    </w:p>
    <w:p w:rsidR="00981877" w:rsidRDefault="00981877" w:rsidP="000B450E">
      <w:pPr>
        <w:rPr>
          <w:color w:val="46C89D"/>
        </w:rPr>
      </w:pPr>
    </w:p>
    <w:p w:rsidR="00981877" w:rsidRDefault="00981877" w:rsidP="000B450E">
      <w:pPr>
        <w:rPr>
          <w:rFonts w:ascii="Times" w:hAnsi="Times"/>
          <w:sz w:val="20"/>
          <w:szCs w:val="20"/>
        </w:rPr>
      </w:pPr>
      <w:hyperlink r:id="rId143" w:anchor="post15119200" w:history="1">
        <w:r w:rsidRPr="0041293B">
          <w:rPr>
            <w:rStyle w:val="Hyperlink"/>
            <w:rFonts w:ascii="Times" w:hAnsi="Times"/>
            <w:sz w:val="20"/>
            <w:szCs w:val="20"/>
          </w:rPr>
          <w:t>http://www.smashboards.com/showthread.php?p=15119200#post15119200</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Haha, nah hes even funnier/sad irl</w:t>
      </w:r>
      <w:r>
        <w:rPr>
          <w:color w:val="46C89D"/>
        </w:rPr>
        <w:br/>
      </w:r>
      <w:r>
        <w:rPr>
          <w:color w:val="46C89D"/>
        </w:rPr>
        <w:br/>
        <w:t>he sits right behind me during most tournament matches and tries to make me choke by talking to me/thrashtalking, constantly talks **** about me on commentary (check out kfc2 teams if you want to hear it)</w:t>
      </w:r>
      <w:r>
        <w:rPr>
          <w:color w:val="46C89D"/>
        </w:rPr>
        <w:br/>
      </w:r>
      <w:r>
        <w:rPr>
          <w:color w:val="46C89D"/>
        </w:rPr>
        <w:br/>
        <w:t xml:space="preserve">maybe next time i should just tell the TO to get him banned, considering how people want inui banned for not doing something close to as bad lmao </w:t>
      </w:r>
      <w:r>
        <w:rPr>
          <w:color w:val="46C89D"/>
        </w:rPr>
        <w:br/>
        <w:t xml:space="preserve">maybe I should just do same thing back instead, but i mean, you can't get worse than last place anyway </w:t>
      </w:r>
      <w:r>
        <w:rPr>
          <w:color w:val="46C89D"/>
        </w:rPr>
        <w:br/>
      </w:r>
      <w:r>
        <w:rPr>
          <w:color w:val="46C89D"/>
        </w:rPr>
        <w:br/>
      </w:r>
      <w:r>
        <w:rPr>
          <w:color w:val="46C89D"/>
        </w:rPr>
        <w:br/>
        <w:t xml:space="preserve">anyyyway. Fox. Anyone got advice on my set with over? </w:t>
      </w:r>
      <w:hyperlink r:id="rId144" w:tgtFrame="_blank" w:history="1">
        <w:r>
          <w:rPr>
            <w:rStyle w:val="Hyperlink"/>
          </w:rPr>
          <w:t>http://www.youtube.com/watch?v=54sfSTNkoqo&amp;feature=plcp</w:t>
        </w:r>
      </w:hyperlink>
    </w:p>
    <w:p w:rsidR="00981877" w:rsidRDefault="00981877" w:rsidP="000B450E">
      <w:pPr>
        <w:rPr>
          <w:color w:val="46C89D"/>
        </w:rPr>
      </w:pPr>
    </w:p>
    <w:p w:rsidR="00981877" w:rsidRDefault="00981877" w:rsidP="000B450E">
      <w:pPr>
        <w:rPr>
          <w:rFonts w:ascii="Times" w:hAnsi="Times"/>
          <w:sz w:val="20"/>
          <w:szCs w:val="20"/>
        </w:rPr>
      </w:pPr>
      <w:hyperlink r:id="rId145" w:anchor="post15119562" w:history="1">
        <w:r w:rsidRPr="0041293B">
          <w:rPr>
            <w:rStyle w:val="Hyperlink"/>
            <w:rFonts w:ascii="Times" w:hAnsi="Times"/>
            <w:sz w:val="20"/>
            <w:szCs w:val="20"/>
          </w:rPr>
          <w:t>http://www.smashboards.com/showthread.php?p=15119562#post15119562</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hahaha, you're hilariously predictable. I was just wondering when you had to resort to that</w:t>
      </w:r>
      <w:r>
        <w:rPr>
          <w:color w:val="46C89D"/>
        </w:rPr>
        <w:br/>
      </w:r>
      <w:r>
        <w:rPr>
          <w:color w:val="46C89D"/>
        </w:rPr>
        <w:br/>
        <w:t>daaaance for me puppet</w:t>
      </w:r>
      <w:r>
        <w:rPr>
          <w:color w:val="46C89D"/>
        </w:rPr>
        <w:br/>
      </w:r>
      <w:r>
        <w:rPr>
          <w:color w:val="46C89D"/>
        </w:rPr>
        <w:br/>
        <w:t>Oh and I'm just saying, if you don't want to be banned, then watch it.</w:t>
      </w:r>
    </w:p>
    <w:p w:rsidR="00981877" w:rsidRDefault="00981877" w:rsidP="000B450E">
      <w:pPr>
        <w:rPr>
          <w:color w:val="46C89D"/>
        </w:rPr>
      </w:pPr>
    </w:p>
    <w:p w:rsidR="00981877" w:rsidRDefault="00981877" w:rsidP="000B450E">
      <w:pPr>
        <w:rPr>
          <w:rFonts w:ascii="Times" w:hAnsi="Times"/>
          <w:sz w:val="20"/>
          <w:szCs w:val="20"/>
        </w:rPr>
      </w:pPr>
      <w:hyperlink r:id="rId146" w:anchor="post15119614" w:history="1">
        <w:r w:rsidRPr="0041293B">
          <w:rPr>
            <w:rStyle w:val="Hyperlink"/>
            <w:rFonts w:ascii="Times" w:hAnsi="Times"/>
            <w:sz w:val="20"/>
            <w:szCs w:val="20"/>
          </w:rPr>
          <w:t>http://www.smashboards.com/showthread.php?p=15119614#post15119614</w:t>
        </w:r>
      </w:hyperlink>
    </w:p>
    <w:p w:rsidR="00981877" w:rsidRDefault="00981877" w:rsidP="000B450E">
      <w:pPr>
        <w:rPr>
          <w:rFonts w:ascii="Times" w:hAnsi="Times"/>
          <w:sz w:val="20"/>
          <w:szCs w:val="20"/>
        </w:rPr>
      </w:pPr>
    </w:p>
    <w:p w:rsidR="00981877" w:rsidRPr="00224F63" w:rsidRDefault="00981877" w:rsidP="000B450E">
      <w:pPr>
        <w:rPr>
          <w:rFonts w:ascii="Times" w:hAnsi="Times"/>
          <w:color w:val="46C89D"/>
          <w:sz w:val="20"/>
          <w:szCs w:val="20"/>
        </w:rPr>
      </w:pPr>
      <w:r w:rsidRPr="00224F63">
        <w:rPr>
          <w:rFonts w:ascii="Times" w:hAnsi="Times"/>
          <w:color w:val="46C89D"/>
          <w:sz w:val="20"/>
          <w:szCs w:val="20"/>
        </w:rPr>
        <w:t>that is from the stone age gimr</w:t>
      </w:r>
    </w:p>
    <w:p w:rsidR="00981877" w:rsidRDefault="00981877" w:rsidP="000B450E">
      <w:pPr>
        <w:rPr>
          <w:rFonts w:ascii="Times" w:hAnsi="Times"/>
          <w:noProof/>
          <w:color w:val="0000FF"/>
          <w:sz w:val="20"/>
          <w:szCs w:val="20"/>
        </w:rPr>
      </w:pPr>
    </w:p>
    <w:p w:rsidR="00981877" w:rsidRDefault="00981877" w:rsidP="000B450E">
      <w:pPr>
        <w:rPr>
          <w:rFonts w:ascii="Times" w:hAnsi="Times"/>
          <w:sz w:val="20"/>
          <w:szCs w:val="20"/>
        </w:rPr>
      </w:pPr>
      <w:hyperlink r:id="rId147" w:anchor="post15132119" w:history="1">
        <w:r w:rsidRPr="0041293B">
          <w:rPr>
            <w:rStyle w:val="Hyperlink"/>
            <w:rFonts w:ascii="Times" w:hAnsi="Times"/>
            <w:sz w:val="20"/>
            <w:szCs w:val="20"/>
          </w:rPr>
          <w:t>http://www.smashboards.com/showthread.php?p=15132119#post15132119</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A gazillion bucks on my yoshi raping strongbad</w:t>
      </w:r>
    </w:p>
    <w:p w:rsidR="00981877" w:rsidRDefault="00981877" w:rsidP="000B450E">
      <w:pPr>
        <w:rPr>
          <w:color w:val="46C89D"/>
        </w:rPr>
      </w:pPr>
    </w:p>
    <w:p w:rsidR="00981877" w:rsidRDefault="00981877" w:rsidP="000B450E">
      <w:pPr>
        <w:rPr>
          <w:rFonts w:ascii="Times" w:hAnsi="Times"/>
          <w:sz w:val="20"/>
          <w:szCs w:val="20"/>
        </w:rPr>
      </w:pPr>
      <w:hyperlink r:id="rId148" w:anchor="post15138622" w:history="1">
        <w:r w:rsidRPr="0041293B">
          <w:rPr>
            <w:rStyle w:val="Hyperlink"/>
            <w:rFonts w:ascii="Times" w:hAnsi="Times"/>
            <w:sz w:val="20"/>
            <w:szCs w:val="20"/>
          </w:rPr>
          <w:t>http://www.smashboards.com/showthread.php?p=15138622#post15138622</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I never quite understood how people can say "axe top 10 fo sho" and then "lol leffen/europe 33rd" when axe ALSO placed 33rd at apex</w:t>
      </w:r>
      <w:r>
        <w:rPr>
          <w:color w:val="46C89D"/>
        </w:rPr>
        <w:br/>
      </w:r>
      <w:r>
        <w:rPr>
          <w:color w:val="46C89D"/>
        </w:rPr>
        <w:br/>
        <w:t>oh and so did plup, chu dat and kage. they sure *** hell could never do better than that, eh?</w:t>
      </w:r>
      <w:r>
        <w:rPr>
          <w:color w:val="46C89D"/>
        </w:rPr>
        <w:br/>
      </w:r>
      <w:r>
        <w:rPr>
          <w:color w:val="46C89D"/>
        </w:rPr>
        <w:br/>
        <w:t>I'm just sayin, im gonna put in work, and **** all dem haters</w:t>
      </w:r>
      <w:r>
        <w:rPr>
          <w:color w:val="46C89D"/>
        </w:rPr>
        <w:br/>
      </w:r>
      <w:r>
        <w:rPr>
          <w:color w:val="46C89D"/>
        </w:rPr>
        <w:br/>
        <w:t>@strong bad. last time I checked, you still couldnt make it out of pools. and you can't even do well in a game that you designed for yourself, LOL. A potfodder hating on a player doing way better than you could hope for? imho you just look pathetic.</w:t>
      </w:r>
    </w:p>
    <w:p w:rsidR="00981877" w:rsidRDefault="00981877" w:rsidP="000B450E">
      <w:pPr>
        <w:rPr>
          <w:color w:val="46C89D"/>
        </w:rPr>
      </w:pPr>
    </w:p>
    <w:p w:rsidR="00981877" w:rsidRDefault="00981877" w:rsidP="000B450E">
      <w:pPr>
        <w:rPr>
          <w:rFonts w:ascii="Times" w:hAnsi="Times"/>
          <w:sz w:val="20"/>
          <w:szCs w:val="20"/>
        </w:rPr>
      </w:pPr>
      <w:hyperlink r:id="rId149" w:anchor="post15138671" w:history="1">
        <w:r w:rsidRPr="0041293B">
          <w:rPr>
            <w:rStyle w:val="Hyperlink"/>
            <w:rFonts w:ascii="Times" w:hAnsi="Times"/>
            <w:sz w:val="20"/>
            <w:szCs w:val="20"/>
          </w:rPr>
          <w:t>http://www.smashboards.com/showthread.php?p=15138671#post15138671</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well i guess vectorman getting out of pools really was an achievement after all &gt;_&lt;</w:t>
      </w:r>
      <w:r>
        <w:rPr>
          <w:color w:val="46C89D"/>
        </w:rPr>
        <w:br/>
      </w:r>
      <w:r>
        <w:rPr>
          <w:color w:val="46C89D"/>
        </w:rPr>
        <w:br/>
      </w:r>
      <w:r>
        <w:rPr>
          <w:color w:val="46C89D"/>
        </w:rPr>
        <w:br/>
      </w:r>
      <w:r>
        <w:rPr>
          <w:color w:val="46C89D"/>
        </w:rPr>
        <w:br/>
      </w:r>
      <w:r>
        <w:rPr>
          <w:color w:val="46C89D"/>
        </w:rPr>
        <w:br/>
        <w:t>to keep every one of your posts from being nonconstructive can you please write something that doesnt make your last post look like a status update, because i don't think anyone is interested in reading your diary.</w:t>
      </w:r>
      <w:r>
        <w:rPr>
          <w:color w:val="46C89D"/>
        </w:rPr>
        <w:br/>
      </w:r>
      <w:r>
        <w:rPr>
          <w:color w:val="46C89D"/>
        </w:rPr>
        <w:br/>
        <w:t>i guess you'd like to think that you're special enough that we'd want to, just like everyone els , but guess what, you're not.</w:t>
      </w:r>
    </w:p>
    <w:p w:rsidR="00981877" w:rsidRDefault="00981877" w:rsidP="000B450E">
      <w:pPr>
        <w:rPr>
          <w:color w:val="46C89D"/>
        </w:rPr>
      </w:pPr>
    </w:p>
    <w:p w:rsidR="00981877" w:rsidRDefault="00981877" w:rsidP="000B450E">
      <w:pPr>
        <w:rPr>
          <w:rFonts w:ascii="Times" w:hAnsi="Times"/>
          <w:sz w:val="20"/>
          <w:szCs w:val="20"/>
        </w:rPr>
      </w:pPr>
      <w:hyperlink r:id="rId150" w:anchor="post15138862" w:history="1">
        <w:r w:rsidRPr="0041293B">
          <w:rPr>
            <w:rStyle w:val="Hyperlink"/>
            <w:rFonts w:ascii="Times" w:hAnsi="Times"/>
            <w:sz w:val="20"/>
            <w:szCs w:val="20"/>
          </w:rPr>
          <w:t>http://www.smashboards.com/showthread.php?p=15138862#post15138862</w:t>
        </w:r>
      </w:hyperlink>
    </w:p>
    <w:p w:rsidR="00981877" w:rsidRDefault="00981877" w:rsidP="000B450E">
      <w:pPr>
        <w:rPr>
          <w:rFonts w:ascii="Times" w:hAnsi="Times"/>
          <w:sz w:val="20"/>
          <w:szCs w:val="20"/>
        </w:rPr>
      </w:pPr>
    </w:p>
    <w:p w:rsidR="00981877" w:rsidRPr="00224F63" w:rsidRDefault="00981877" w:rsidP="000B450E">
      <w:pPr>
        <w:rPr>
          <w:rFonts w:ascii="Times" w:hAnsi="Times"/>
          <w:color w:val="46C89D"/>
          <w:sz w:val="20"/>
          <w:szCs w:val="20"/>
        </w:rPr>
      </w:pPr>
      <w:r w:rsidRPr="00224F63">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224F63">
            <w:pPr>
              <w:rPr>
                <w:rFonts w:ascii="Times" w:hAnsi="Times"/>
                <w:sz w:val="20"/>
                <w:szCs w:val="20"/>
              </w:rPr>
            </w:pPr>
            <w:r w:rsidRPr="00131DE5">
              <w:rPr>
                <w:rFonts w:ascii="Times" w:hAnsi="Times"/>
                <w:sz w:val="20"/>
                <w:szCs w:val="20"/>
              </w:rPr>
              <w:t xml:space="preserve">Originally Posted by </w:t>
            </w:r>
            <w:r w:rsidRPr="00131DE5">
              <w:rPr>
                <w:rFonts w:ascii="Times" w:hAnsi="Times"/>
                <w:b/>
                <w:sz w:val="20"/>
                <w:szCs w:val="20"/>
              </w:rPr>
              <w:t>Strong Bad</w:t>
            </w:r>
            <w:r w:rsidRPr="00131DE5">
              <w:rPr>
                <w:rFonts w:ascii="Times" w:hAnsi="Times"/>
                <w:sz w:val="20"/>
                <w:szCs w:val="20"/>
              </w:rPr>
              <w:t xml:space="preserve"> </w:t>
            </w:r>
            <w:hyperlink r:id="rId151" w:anchor="post15138805" w:history="1">
              <w:r w:rsidRPr="00131DE5">
                <w:rPr>
                  <w:rFonts w:ascii="Times" w:hAnsi="Times"/>
                  <w:noProof/>
                  <w:color w:val="0000FF"/>
                  <w:sz w:val="20"/>
                  <w:szCs w:val="20"/>
                  <w:lang w:eastAsia="zh-CN"/>
                </w:rPr>
                <w:pict>
                  <v:shape id="Picture 20" o:spid="_x0000_i1047" type="#_x0000_t75" alt="iew Post" href="http://www.smashboards.com/showthread.php?p=151388#post151388" style="width:12pt;height:12pt;visibility:visible" o:button="t">
                    <v:fill o:detectmouseclick="t"/>
                    <v:imagedata r:id="rId9" o:title=""/>
                  </v:shape>
                </w:pict>
              </w:r>
            </w:hyperlink>
          </w:p>
          <w:p w:rsidR="00981877" w:rsidRPr="00131DE5" w:rsidRDefault="00981877" w:rsidP="00224F63">
            <w:pPr>
              <w:rPr>
                <w:rFonts w:ascii="Times" w:hAnsi="Times"/>
                <w:i/>
                <w:iCs/>
                <w:sz w:val="20"/>
                <w:szCs w:val="20"/>
              </w:rPr>
            </w:pPr>
            <w:r w:rsidRPr="00131DE5">
              <w:rPr>
                <w:rFonts w:ascii="Times" w:hAnsi="Times"/>
                <w:i/>
                <w:iCs/>
                <w:sz w:val="20"/>
                <w:szCs w:val="20"/>
              </w:rPr>
              <w:t>you're trying to shut me up (when all I'm doing is stating facts) by saying i'm a worse player than you (which I am, congrats, you're better than an above average MW player). by that logic, should KK come in here, quote your retarded posts and say you suck because he outplaces you and you should stop posing? no because he's not AN ABSOLUTE PIECE OF **** like you are leffen</w:t>
            </w:r>
            <w:r w:rsidRPr="00131DE5">
              <w:rPr>
                <w:rFonts w:ascii="Times" w:hAnsi="Times"/>
                <w:i/>
                <w:iCs/>
                <w:sz w:val="20"/>
                <w:szCs w:val="20"/>
              </w:rPr>
              <w:br/>
            </w:r>
            <w:r w:rsidRPr="00131DE5">
              <w:rPr>
                <w:rFonts w:ascii="Times" w:hAnsi="Times"/>
                <w:i/>
                <w:iCs/>
                <w:sz w:val="20"/>
                <w:szCs w:val="20"/>
              </w:rPr>
              <w:br/>
              <w:t>$10 MM in both games</w:t>
            </w:r>
          </w:p>
        </w:tc>
      </w:tr>
    </w:tbl>
    <w:p w:rsidR="00981877" w:rsidRDefault="00981877" w:rsidP="000B450E">
      <w:pPr>
        <w:rPr>
          <w:rFonts w:ascii="Times" w:hAnsi="Times"/>
          <w:color w:val="46C89D"/>
          <w:sz w:val="20"/>
          <w:szCs w:val="20"/>
        </w:rPr>
      </w:pPr>
      <w:r w:rsidRPr="00224F63">
        <w:rPr>
          <w:rFonts w:ascii="Times" w:hAnsi="Times"/>
          <w:color w:val="46C89D"/>
          <w:sz w:val="20"/>
          <w:szCs w:val="20"/>
        </w:rPr>
        <w:t>I'm not trying to shut you up at all, all im doing is pointing out is how silly you look when you're "JUST STATING FACTS" because both of us know that your intent is not to educate the public, your intent was to jump on the hate train of "LOL EUROPE GOT 33RD FREE!!one" because I was an *** to you earlier. And its pathetic, what you're doing.</w:t>
      </w:r>
      <w:r w:rsidRPr="00224F63">
        <w:rPr>
          <w:rFonts w:ascii="Times" w:hAnsi="Times"/>
          <w:color w:val="46C89D"/>
          <w:sz w:val="20"/>
          <w:szCs w:val="20"/>
        </w:rPr>
        <w:br/>
      </w:r>
      <w:r w:rsidRPr="00224F63">
        <w:rPr>
          <w:rFonts w:ascii="Times" w:hAnsi="Times"/>
          <w:color w:val="46C89D"/>
          <w:sz w:val="20"/>
          <w:szCs w:val="20"/>
        </w:rPr>
        <w:br/>
      </w:r>
      <w:r w:rsidRPr="00224F63">
        <w:rPr>
          <w:rFonts w:ascii="Times" w:hAnsi="Times"/>
          <w:color w:val="46C89D"/>
          <w:sz w:val="20"/>
          <w:szCs w:val="20"/>
        </w:rPr>
        <w:br/>
        <w:t>Also, if you want to give me your money, then fine. I should use this more, peoples hatred always makes them blind.</w:t>
      </w:r>
    </w:p>
    <w:p w:rsidR="00981877" w:rsidRDefault="00981877" w:rsidP="000B450E">
      <w:pPr>
        <w:rPr>
          <w:rFonts w:ascii="Times" w:hAnsi="Times"/>
          <w:color w:val="46C89D"/>
          <w:sz w:val="20"/>
          <w:szCs w:val="20"/>
        </w:rPr>
      </w:pPr>
    </w:p>
    <w:p w:rsidR="00981877" w:rsidRDefault="00981877" w:rsidP="000B450E">
      <w:pPr>
        <w:rPr>
          <w:rFonts w:ascii="Times" w:hAnsi="Times"/>
          <w:sz w:val="20"/>
          <w:szCs w:val="20"/>
        </w:rPr>
      </w:pPr>
      <w:hyperlink r:id="rId152" w:anchor="post15144970" w:history="1">
        <w:r w:rsidRPr="0041293B">
          <w:rPr>
            <w:rStyle w:val="Hyperlink"/>
            <w:rFonts w:ascii="Times" w:hAnsi="Times"/>
            <w:sz w:val="20"/>
            <w:szCs w:val="20"/>
          </w:rPr>
          <w:t>http://www.smashboards.com/showthread.php?p=15144970#post15144970</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LOL. Listen, I cannot guarantee that I will have 200 dollars at the time.</w:t>
      </w:r>
      <w:r>
        <w:rPr>
          <w:color w:val="46C89D"/>
        </w:rPr>
        <w:br/>
      </w:r>
      <w:r>
        <w:rPr>
          <w:color w:val="46C89D"/>
        </w:rPr>
        <w:br/>
        <w:t>The reason Hax is refusing to play unless he gets 200 dollars on the line is simple</w:t>
      </w:r>
      <w:r>
        <w:rPr>
          <w:color w:val="46C89D"/>
        </w:rPr>
        <w:br/>
      </w:r>
      <w:r>
        <w:rPr>
          <w:color w:val="46C89D"/>
        </w:rPr>
        <w:br/>
        <w:t>1. Hax hates me as a person and thinks that im an awful player</w:t>
      </w:r>
      <w:r>
        <w:rPr>
          <w:color w:val="46C89D"/>
        </w:rPr>
        <w:br/>
        <w:t>2. I hate hax as a person but I respect him as a player (im not letting any bias make me ignorant)</w:t>
      </w:r>
      <w:r>
        <w:rPr>
          <w:color w:val="46C89D"/>
        </w:rPr>
        <w:br/>
      </w:r>
      <w:r>
        <w:rPr>
          <w:color w:val="46C89D"/>
        </w:rPr>
        <w:br/>
        <w:t>So TLDR, Hax fears losing more than he'd enjoy winning, to make this change he wants to make playing it "worth it" by making him winning earn him lots of money, so the chance of losing to me would be acceptable.</w:t>
      </w:r>
      <w:r>
        <w:rPr>
          <w:color w:val="46C89D"/>
        </w:rPr>
        <w:br/>
      </w:r>
      <w:r>
        <w:rPr>
          <w:color w:val="46C89D"/>
        </w:rPr>
        <w:br/>
        <w:t>And as Battlecow mentioned he knows I can't risk putting up so much money simply because of how expensive the trip is there, and is essentially buying himself out of looking "scared" by putting stupid amounts on the line.</w:t>
      </w:r>
      <w:r>
        <w:rPr>
          <w:color w:val="46C89D"/>
        </w:rPr>
        <w:br/>
      </w:r>
      <w:r>
        <w:rPr>
          <w:color w:val="46C89D"/>
        </w:rPr>
        <w:br/>
        <w:t>This game has never been about earning money from me, and this MM would be the same. I just want to prove that I'm better. I'd be willing to play just for pride. I'm paying over a thousand dollars (for the third time) just to compete, I'm not (risking) spending another 200 just for a chance to prove myself against a player I'll still likely face in bracket.</w:t>
      </w:r>
      <w:r>
        <w:rPr>
          <w:color w:val="46C89D"/>
        </w:rPr>
        <w:br/>
      </w:r>
      <w:r>
        <w:rPr>
          <w:color w:val="46C89D"/>
        </w:rPr>
        <w:br/>
        <w:t xml:space="preserve">If people think that I'm "scared" because I don't take a MM that I cannot guarantee the money for, then guess what, you're retarded. I haven't seen any of you pay for yor own trips to Europe, because no American would be willing to take that risk just to prove that he is better, its all about the money for you guys </w:t>
      </w:r>
      <w:r>
        <w:rPr>
          <w:color w:val="46C89D"/>
        </w:rPr>
        <w:br/>
      </w:r>
      <w:r>
        <w:rPr>
          <w:color w:val="46C89D"/>
        </w:rPr>
        <w:br/>
        <w:t>Just face it, Hax is just scared of playing me for just the sake of proving who's better.</w:t>
      </w:r>
      <w:r>
        <w:rPr>
          <w:color w:val="46C89D"/>
        </w:rPr>
        <w:br/>
      </w:r>
      <w:r>
        <w:rPr>
          <w:color w:val="46C89D"/>
        </w:rPr>
        <w:br/>
      </w:r>
      <w:r>
        <w:rPr>
          <w:color w:val="46C89D"/>
        </w:rPr>
        <w:br/>
        <w:t>edit: I HIGHLY doubt that Hax would have 200 dollars lying around. It's very likely that he'd need backers to get to 200</w:t>
      </w:r>
    </w:p>
    <w:p w:rsidR="00981877" w:rsidRDefault="00981877" w:rsidP="000B450E">
      <w:pPr>
        <w:rPr>
          <w:color w:val="46C89D"/>
        </w:rPr>
      </w:pPr>
    </w:p>
    <w:p w:rsidR="00981877" w:rsidRDefault="00981877" w:rsidP="000B450E">
      <w:pPr>
        <w:rPr>
          <w:rFonts w:ascii="Times" w:hAnsi="Times"/>
          <w:sz w:val="20"/>
          <w:szCs w:val="20"/>
        </w:rPr>
      </w:pPr>
      <w:hyperlink r:id="rId153" w:anchor="post15192416" w:history="1">
        <w:r w:rsidRPr="0041293B">
          <w:rPr>
            <w:rStyle w:val="Hyperlink"/>
            <w:rFonts w:ascii="Times" w:hAnsi="Times"/>
            <w:sz w:val="20"/>
            <w:szCs w:val="20"/>
          </w:rPr>
          <w:t>http://www.smashboards.com/showthread.php?p=15192416#post15192416</w:t>
        </w:r>
      </w:hyperlink>
    </w:p>
    <w:p w:rsidR="00981877" w:rsidRDefault="00981877" w:rsidP="000B450E">
      <w:pPr>
        <w:rPr>
          <w:rFonts w:ascii="Times" w:hAnsi="Times"/>
          <w:sz w:val="20"/>
          <w:szCs w:val="20"/>
        </w:rPr>
      </w:pPr>
    </w:p>
    <w:p w:rsidR="00981877" w:rsidRDefault="00981877" w:rsidP="000B450E">
      <w:pPr>
        <w:rPr>
          <w:color w:val="46C89D"/>
        </w:rPr>
      </w:pPr>
      <w:r>
        <w:rPr>
          <w:color w:val="46C89D"/>
        </w:rPr>
        <w:t>lol i like how EVERYONE cared about me but no one gave a **** about westballz missing it</w:t>
      </w:r>
      <w:r>
        <w:rPr>
          <w:color w:val="46C89D"/>
        </w:rPr>
        <w:br/>
        <w:t>sup *****.</w:t>
      </w:r>
    </w:p>
    <w:p w:rsidR="00981877" w:rsidRDefault="00981877" w:rsidP="000B450E">
      <w:pPr>
        <w:rPr>
          <w:color w:val="46C89D"/>
        </w:rPr>
      </w:pPr>
    </w:p>
    <w:p w:rsidR="00981877" w:rsidRDefault="00981877" w:rsidP="000B450E">
      <w:pPr>
        <w:rPr>
          <w:rFonts w:ascii="Times" w:hAnsi="Times"/>
          <w:sz w:val="20"/>
          <w:szCs w:val="20"/>
        </w:rPr>
      </w:pPr>
      <w:hyperlink r:id="rId154" w:anchor="post15213856" w:history="1">
        <w:r w:rsidRPr="0041293B">
          <w:rPr>
            <w:rStyle w:val="Hyperlink"/>
            <w:rFonts w:ascii="Times" w:hAnsi="Times"/>
            <w:sz w:val="20"/>
            <w:szCs w:val="20"/>
          </w:rPr>
          <w:t>http://www.smashboards.com/showthread.php?p=15213856#post15213856</w:t>
        </w:r>
      </w:hyperlink>
    </w:p>
    <w:p w:rsidR="00981877" w:rsidRDefault="00981877" w:rsidP="000B450E">
      <w:pPr>
        <w:rPr>
          <w:rFonts w:ascii="Times" w:hAnsi="Times"/>
          <w:sz w:val="20"/>
          <w:szCs w:val="20"/>
        </w:rPr>
      </w:pPr>
    </w:p>
    <w:p w:rsidR="00981877" w:rsidRDefault="00981877" w:rsidP="000B450E">
      <w:pPr>
        <w:rPr>
          <w:rFonts w:ascii="Times" w:hAnsi="Times"/>
          <w:color w:val="46C89D"/>
          <w:sz w:val="20"/>
          <w:szCs w:val="20"/>
        </w:rPr>
      </w:pPr>
      <w:r w:rsidRPr="000A4369">
        <w:rPr>
          <w:rFonts w:ascii="Times" w:hAnsi="Times"/>
          <w:color w:val="46C89D"/>
          <w:sz w:val="20"/>
          <w:szCs w:val="20"/>
        </w:rPr>
        <w:t>lol mikehaggar. always so butthurt</w:t>
      </w:r>
      <w:r w:rsidRPr="000A4369">
        <w:rPr>
          <w:rFonts w:ascii="Times" w:hAnsi="Times"/>
          <w:color w:val="46C89D"/>
          <w:sz w:val="20"/>
          <w:szCs w:val="20"/>
        </w:rPr>
        <w:br/>
      </w:r>
      <w:r w:rsidRPr="000A4369">
        <w:rPr>
          <w:rFonts w:ascii="Times" w:hAnsi="Times"/>
          <w:color w:val="46C89D"/>
          <w:sz w:val="20"/>
          <w:szCs w:val="20"/>
        </w:rPr>
        <w:br/>
      </w:r>
      <w:r w:rsidRPr="000A4369">
        <w:rPr>
          <w:rFonts w:ascii="Times" w:hAnsi="Times"/>
          <w:color w:val="46C89D"/>
          <w:sz w:val="20"/>
          <w:szCs w:val="20"/>
        </w:rPr>
        <w:br/>
        <w:t>times are desperate when you have to brag about losing and getting sick and getting your dad to pick you up from the tournament</w:t>
      </w:r>
    </w:p>
    <w:p w:rsidR="00981877" w:rsidRDefault="00981877" w:rsidP="000B450E">
      <w:pPr>
        <w:rPr>
          <w:rFonts w:ascii="Times" w:hAnsi="Times"/>
          <w:color w:val="46C89D"/>
          <w:sz w:val="20"/>
          <w:szCs w:val="20"/>
        </w:rPr>
      </w:pPr>
    </w:p>
    <w:p w:rsidR="00981877" w:rsidRDefault="00981877" w:rsidP="000B450E">
      <w:pPr>
        <w:rPr>
          <w:rFonts w:ascii="Times" w:hAnsi="Times"/>
          <w:color w:val="46C89D"/>
          <w:sz w:val="20"/>
          <w:szCs w:val="20"/>
        </w:rPr>
      </w:pPr>
      <w:hyperlink r:id="rId155" w:anchor="post15247299" w:history="1">
        <w:r w:rsidRPr="0041293B">
          <w:rPr>
            <w:rStyle w:val="Hyperlink"/>
            <w:rFonts w:ascii="Times" w:hAnsi="Times"/>
            <w:sz w:val="20"/>
            <w:szCs w:val="20"/>
          </w:rPr>
          <w:t>http://www.smashboards.com/showthread.php?p=15247299#post15247299</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This was easily, and by far, the worst tournament I've ever attended. Organization, game, and information beforehand were all bottom tier.</w:t>
      </w:r>
      <w:r>
        <w:rPr>
          <w:color w:val="46C89D"/>
        </w:rPr>
        <w:br/>
      </w:r>
      <w:r>
        <w:rPr>
          <w:color w:val="46C89D"/>
        </w:rPr>
        <w:br/>
      </w:r>
      <w:r>
        <w:rPr>
          <w:color w:val="46C89D"/>
        </w:rPr>
        <w:br/>
        <w:t>However, I still want to apologize for being a bit too harsh to the crew, which even though all of the PMBRs failures with this tournament was not deserved</w:t>
      </w:r>
      <w:r>
        <w:rPr>
          <w:color w:val="46C89D"/>
        </w:rPr>
        <w:br/>
      </w:r>
      <w:r>
        <w:rPr>
          <w:color w:val="46C89D"/>
        </w:rPr>
        <w:br/>
      </w:r>
      <w:r>
        <w:rPr>
          <w:color w:val="46C89D"/>
        </w:rPr>
        <w:br/>
        <w:t>also I'm probably not gonna play any more 2.5, or P:M overall, at least until you change some mechanics (pits arrows, sonics side B, charizards recovery, every god damn character having GODLIKE auto combos/recovery).The PMBR has some VERY VERY VERY bad character designers. This game does a very very poor job of rewarding the same type of skill that Melee does.</w:t>
      </w:r>
      <w:r>
        <w:rPr>
          <w:color w:val="46C89D"/>
        </w:rPr>
        <w:br/>
      </w:r>
      <w:r>
        <w:rPr>
          <w:color w:val="46C89D"/>
        </w:rPr>
        <w:br/>
      </w:r>
      <w:r>
        <w:rPr>
          <w:color w:val="46C89D"/>
        </w:rPr>
        <w:br/>
        <w:t>edit: possibly entering P:M at g3 just to stall every game with charizard, gay every character out with planking with pit, and just spamming side b with sonic to get them nerfed just like people did with lucario the second i did decent with him.</w:t>
      </w:r>
    </w:p>
    <w:p w:rsidR="00981877" w:rsidRDefault="00981877" w:rsidP="000B450E">
      <w:pPr>
        <w:rPr>
          <w:color w:val="46C89D"/>
        </w:rPr>
      </w:pPr>
    </w:p>
    <w:p w:rsidR="00981877" w:rsidRDefault="00981877" w:rsidP="000B450E">
      <w:pPr>
        <w:rPr>
          <w:rFonts w:ascii="Times" w:hAnsi="Times"/>
          <w:color w:val="46C89D"/>
          <w:sz w:val="20"/>
          <w:szCs w:val="20"/>
        </w:rPr>
      </w:pPr>
      <w:hyperlink r:id="rId156" w:anchor="post15247874" w:history="1">
        <w:r w:rsidRPr="0041293B">
          <w:rPr>
            <w:rStyle w:val="Hyperlink"/>
            <w:rFonts w:ascii="Times" w:hAnsi="Times"/>
            <w:sz w:val="20"/>
            <w:szCs w:val="20"/>
          </w:rPr>
          <w:t>http://www.smashboards.com/showthread.php?p=15247874#post15247874</w:t>
        </w:r>
      </w:hyperlink>
    </w:p>
    <w:p w:rsidR="00981877" w:rsidRDefault="00981877" w:rsidP="000B450E">
      <w:pPr>
        <w:rPr>
          <w:rFonts w:ascii="Times" w:hAnsi="Times"/>
          <w:color w:val="46C89D"/>
          <w:sz w:val="20"/>
          <w:szCs w:val="20"/>
        </w:rPr>
      </w:pPr>
    </w:p>
    <w:p w:rsidR="00981877" w:rsidRPr="0092571C" w:rsidRDefault="00981877" w:rsidP="000B450E">
      <w:pPr>
        <w:rPr>
          <w:rFonts w:ascii="Times" w:hAnsi="Times"/>
          <w:color w:val="46C89D"/>
          <w:sz w:val="20"/>
          <w:szCs w:val="20"/>
        </w:rPr>
      </w:pPr>
      <w:r w:rsidRPr="0092571C">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92571C">
            <w:pPr>
              <w:rPr>
                <w:rFonts w:ascii="Times" w:hAnsi="Times"/>
                <w:sz w:val="20"/>
                <w:szCs w:val="20"/>
              </w:rPr>
            </w:pPr>
            <w:r w:rsidRPr="00131DE5">
              <w:rPr>
                <w:rFonts w:ascii="Times" w:hAnsi="Times"/>
                <w:sz w:val="20"/>
                <w:szCs w:val="20"/>
              </w:rPr>
              <w:t xml:space="preserve">since your parents are so incompetent they haven't learned you this im pretty much forced to step in. </w:t>
            </w:r>
          </w:p>
        </w:tc>
      </w:tr>
    </w:tbl>
    <w:p w:rsidR="00981877" w:rsidRDefault="00981877" w:rsidP="000B450E">
      <w:pPr>
        <w:rPr>
          <w:rFonts w:ascii="Times" w:hAnsi="Times"/>
          <w:color w:val="46C89D"/>
          <w:sz w:val="20"/>
          <w:szCs w:val="20"/>
        </w:rPr>
      </w:pPr>
      <w:r w:rsidRPr="0092571C">
        <w:rPr>
          <w:rFonts w:ascii="Times" w:hAnsi="Times"/>
          <w:color w:val="46C89D"/>
          <w:sz w:val="20"/>
          <w:szCs w:val="20"/>
        </w:rPr>
        <w:t>lol ur amazing, is that what you think you're doing? LMAO</w:t>
      </w:r>
      <w:r w:rsidRPr="0092571C">
        <w:rPr>
          <w:rFonts w:ascii="Times" w:hAnsi="Times"/>
          <w:color w:val="46C89D"/>
          <w:sz w:val="20"/>
          <w:szCs w:val="20"/>
        </w:rPr>
        <w:br/>
      </w:r>
      <w:r w:rsidRPr="0092571C">
        <w:rPr>
          <w:rFonts w:ascii="Times" w:hAnsi="Times"/>
          <w:color w:val="46C89D"/>
          <w:sz w:val="20"/>
          <w:szCs w:val="20"/>
        </w:rPr>
        <w:br/>
      </w:r>
      <w:r w:rsidRPr="0092571C">
        <w:rPr>
          <w:rFonts w:ascii="Times" w:hAnsi="Times"/>
          <w:color w:val="46C89D"/>
          <w:sz w:val="20"/>
          <w:szCs w:val="20"/>
        </w:rPr>
        <w:br/>
        <w:t>Mikehaggar, the parent. LOLLLLLL im sorry youre just so ****ing hopeless. Keep doing whatever you'd like, continuing to obsess over me is just gonna hurt yourself and no one else.</w:t>
      </w:r>
    </w:p>
    <w:p w:rsidR="00981877" w:rsidRDefault="00981877" w:rsidP="000B450E">
      <w:pPr>
        <w:rPr>
          <w:rFonts w:ascii="Times" w:hAnsi="Times"/>
          <w:color w:val="46C89D"/>
          <w:sz w:val="20"/>
          <w:szCs w:val="20"/>
        </w:rPr>
      </w:pPr>
    </w:p>
    <w:p w:rsidR="00981877" w:rsidRDefault="00981877" w:rsidP="000B450E">
      <w:pPr>
        <w:rPr>
          <w:rFonts w:ascii="Times" w:hAnsi="Times"/>
          <w:color w:val="46C89D"/>
          <w:sz w:val="20"/>
          <w:szCs w:val="20"/>
        </w:rPr>
      </w:pPr>
      <w:hyperlink r:id="rId157" w:anchor="post15247942" w:history="1">
        <w:r w:rsidRPr="0041293B">
          <w:rPr>
            <w:rStyle w:val="Hyperlink"/>
            <w:rFonts w:ascii="Times" w:hAnsi="Times"/>
            <w:sz w:val="20"/>
            <w:szCs w:val="20"/>
          </w:rPr>
          <w:t>http://www.smashboards.com/showthread.php?p=15247942#post15247942</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Keep giving yourself excuses to obsess over me for, the fact is that its only gonna hurt yourself and the people who you drag into your insane obsession.</w:t>
      </w:r>
      <w:r>
        <w:rPr>
          <w:color w:val="46C89D"/>
        </w:rPr>
        <w:br/>
      </w:r>
      <w:r>
        <w:rPr>
          <w:color w:val="46C89D"/>
        </w:rPr>
        <w:br/>
        <w:t>I have made some mistakes, and I will certainly make more, but I will learn and improve from them and honestly, I wouldn't take any advice from you if you were the last person on earth, since really, you're ****ing terrible at everything I value.</w:t>
      </w:r>
      <w:r>
        <w:rPr>
          <w:color w:val="46C89D"/>
        </w:rPr>
        <w:br/>
        <w:t>Whether it be mental health, social life, smash, school, being fit, commentary, work or simply not being ugly as **** as far as I'm concerned you're ****ing terrible at all of it.</w:t>
      </w:r>
      <w:r>
        <w:rPr>
          <w:color w:val="46C89D"/>
        </w:rPr>
        <w:br/>
      </w:r>
      <w:r>
        <w:rPr>
          <w:color w:val="46C89D"/>
        </w:rPr>
        <w:br/>
      </w:r>
      <w:r>
        <w:rPr>
          <w:color w:val="46C89D"/>
        </w:rPr>
        <w:br/>
        <w:t>I'm gonna try, I really am, to make this my last post about you Mikehaggar. Talking to, and knowing you, has been nothing but poisonous to me. You're probably gonna go balls to the walls crazy continuing your obsession over me, but I really, really hope that you'll eventually realize how stupid and fruitless it is.</w:t>
      </w:r>
    </w:p>
    <w:p w:rsidR="00981877" w:rsidRDefault="00981877" w:rsidP="000B450E">
      <w:pPr>
        <w:rPr>
          <w:color w:val="46C89D"/>
        </w:rPr>
      </w:pPr>
    </w:p>
    <w:p w:rsidR="00981877" w:rsidRDefault="00981877" w:rsidP="000B450E">
      <w:pPr>
        <w:rPr>
          <w:rFonts w:ascii="Times" w:hAnsi="Times"/>
          <w:color w:val="46C89D"/>
          <w:sz w:val="20"/>
          <w:szCs w:val="20"/>
        </w:rPr>
      </w:pPr>
      <w:hyperlink r:id="rId158" w:anchor="post15253923" w:history="1">
        <w:r w:rsidRPr="0041293B">
          <w:rPr>
            <w:rStyle w:val="Hyperlink"/>
            <w:rFonts w:ascii="Times" w:hAnsi="Times"/>
            <w:sz w:val="20"/>
            <w:szCs w:val="20"/>
          </w:rPr>
          <w:t>http://www.smashboards.com/showthread.php?p=15253923#post15253923</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I can't help but laugh at the irony of Hax with a poker avatar preaching about how bad luck is</w:t>
      </w:r>
    </w:p>
    <w:p w:rsidR="00981877" w:rsidRDefault="00981877" w:rsidP="000B450E">
      <w:pPr>
        <w:rPr>
          <w:color w:val="46C89D"/>
        </w:rPr>
      </w:pPr>
    </w:p>
    <w:p w:rsidR="00981877" w:rsidRDefault="00981877" w:rsidP="000B450E">
      <w:pPr>
        <w:rPr>
          <w:rFonts w:ascii="Times" w:hAnsi="Times"/>
          <w:color w:val="46C89D"/>
          <w:sz w:val="20"/>
          <w:szCs w:val="20"/>
        </w:rPr>
      </w:pPr>
      <w:hyperlink r:id="rId159" w:anchor="post15254722" w:history="1">
        <w:r w:rsidRPr="0041293B">
          <w:rPr>
            <w:rStyle w:val="Hyperlink"/>
            <w:rFonts w:ascii="Times" w:hAnsi="Times"/>
            <w:sz w:val="20"/>
            <w:szCs w:val="20"/>
          </w:rPr>
          <w:t>http://www.smashboards.com/showthread.php?p=15254722#post15254722</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Fox - Peach is NOWHERE as bad as armada tries to make people believe it is. Armada has always been one to stick to his ideas for wayyyy too long, even though everything speaks against it.</w:t>
      </w:r>
      <w:r>
        <w:rPr>
          <w:color w:val="46C89D"/>
        </w:rPr>
        <w:br/>
      </w:r>
      <w:r>
        <w:rPr>
          <w:color w:val="46C89D"/>
        </w:rPr>
        <w:br/>
        <w:t>thats all I have to say, you guys are really just going nuts and making zero sense. let me know when you have a reasonable debate going on again LOL</w:t>
      </w:r>
    </w:p>
    <w:p w:rsidR="00981877" w:rsidRDefault="00981877" w:rsidP="000B450E">
      <w:pPr>
        <w:rPr>
          <w:color w:val="46C89D"/>
        </w:rPr>
      </w:pPr>
    </w:p>
    <w:p w:rsidR="00981877" w:rsidRDefault="00981877" w:rsidP="000B450E">
      <w:pPr>
        <w:rPr>
          <w:rFonts w:ascii="Times" w:hAnsi="Times"/>
          <w:color w:val="46C89D"/>
          <w:sz w:val="20"/>
          <w:szCs w:val="20"/>
        </w:rPr>
      </w:pPr>
      <w:hyperlink r:id="rId160" w:anchor="post15269076" w:history="1">
        <w:r w:rsidRPr="0041293B">
          <w:rPr>
            <w:rStyle w:val="Hyperlink"/>
            <w:rFonts w:ascii="Times" w:hAnsi="Times"/>
            <w:sz w:val="20"/>
            <w:szCs w:val="20"/>
          </w:rPr>
          <w:t>http://www.smashboards.com/showthread.php?p=15269076#post15269076</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Does anyone think that Mikehaggar is still funny? Seriously the attentionwhoring is just starting to get sad imho</w:t>
      </w:r>
    </w:p>
    <w:p w:rsidR="00981877" w:rsidRDefault="00981877" w:rsidP="000B450E">
      <w:pPr>
        <w:rPr>
          <w:color w:val="46C89D"/>
        </w:rPr>
      </w:pPr>
    </w:p>
    <w:p w:rsidR="00981877" w:rsidRDefault="00981877" w:rsidP="000B450E">
      <w:pPr>
        <w:rPr>
          <w:rFonts w:ascii="Times" w:hAnsi="Times"/>
          <w:color w:val="46C89D"/>
          <w:sz w:val="20"/>
          <w:szCs w:val="20"/>
        </w:rPr>
      </w:pPr>
      <w:hyperlink r:id="rId161" w:anchor="post15275479" w:history="1">
        <w:r w:rsidRPr="0041293B">
          <w:rPr>
            <w:rStyle w:val="Hyperlink"/>
            <w:rFonts w:ascii="Times" w:hAnsi="Times"/>
            <w:sz w:val="20"/>
            <w:szCs w:val="20"/>
          </w:rPr>
          <w:t>http://www.smashboards.com/showthread.php?p=15275479#post15275479</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Lol thats like saying:</w:t>
      </w:r>
      <w:r>
        <w:rPr>
          <w:color w:val="46C89D"/>
        </w:rPr>
        <w:br/>
      </w:r>
      <w:r>
        <w:rPr>
          <w:color w:val="46C89D"/>
        </w:rPr>
        <w:br/>
        <w:t>WTF ARMADA DIDNT PM HBOX BEFORE POUND5 AND SAY THAT HE WAS GOING TO GO YOUNG LINK?</w:t>
      </w:r>
      <w:r>
        <w:rPr>
          <w:color w:val="46C89D"/>
        </w:rPr>
        <w:br/>
      </w:r>
      <w:r>
        <w:rPr>
          <w:color w:val="46C89D"/>
        </w:rPr>
        <w:br/>
        <w:t>Thats low.</w:t>
      </w:r>
      <w:r>
        <w:rPr>
          <w:color w:val="46C89D"/>
        </w:rPr>
        <w:br/>
      </w:r>
      <w:r>
        <w:rPr>
          <w:color w:val="46C89D"/>
        </w:rPr>
        <w:br/>
        <w:t>gtfo scrub</w:t>
      </w:r>
      <w:r>
        <w:rPr>
          <w:color w:val="46C89D"/>
        </w:rPr>
        <w:br/>
      </w:r>
      <w:r>
        <w:rPr>
          <w:color w:val="46C89D"/>
        </w:rPr>
        <w:br/>
      </w:r>
      <w:r>
        <w:rPr>
          <w:color w:val="46C89D"/>
        </w:rPr>
        <w:br/>
        <w:t>edit:Yoshi mains real problem is that they're all, honestly, really bad players overall (yes even v3ctorman) who have zero fundamentals and just rely on their character being gimmicky and that no one has experience against it.</w:t>
      </w:r>
      <w:r>
        <w:rPr>
          <w:color w:val="46C89D"/>
        </w:rPr>
        <w:br/>
      </w:r>
      <w:r>
        <w:rPr>
          <w:color w:val="46C89D"/>
        </w:rPr>
        <w:br/>
        <w:t>Me giving them new tech would only distract them from what they really need to get better at.</w:t>
      </w:r>
    </w:p>
    <w:p w:rsidR="00981877" w:rsidRDefault="00981877" w:rsidP="000B450E">
      <w:pPr>
        <w:rPr>
          <w:color w:val="46C89D"/>
        </w:rPr>
      </w:pPr>
    </w:p>
    <w:p w:rsidR="00981877" w:rsidRDefault="00981877" w:rsidP="000B450E">
      <w:pPr>
        <w:rPr>
          <w:rFonts w:ascii="Times" w:hAnsi="Times"/>
          <w:color w:val="46C89D"/>
          <w:sz w:val="20"/>
          <w:szCs w:val="20"/>
        </w:rPr>
      </w:pPr>
      <w:hyperlink r:id="rId162" w:anchor="post15281629" w:history="1">
        <w:r w:rsidRPr="0041293B">
          <w:rPr>
            <w:rStyle w:val="Hyperlink"/>
            <w:rFonts w:ascii="Times" w:hAnsi="Times"/>
            <w:sz w:val="20"/>
            <w:szCs w:val="20"/>
          </w:rPr>
          <w:t>http://www.smashboards.com/showthread.php?p=15281629#post15281629</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The skullgirls community is pathetic.</w:t>
      </w:r>
      <w:r>
        <w:rPr>
          <w:color w:val="46C89D"/>
        </w:rPr>
        <w:br/>
      </w:r>
      <w:r>
        <w:rPr>
          <w:color w:val="46C89D"/>
        </w:rPr>
        <w:br/>
        <w:t>I'm sorry, I know its "against the rules" to attack our competitor for some reason, but I've thought this long before this competition.</w:t>
      </w:r>
      <w:r>
        <w:rPr>
          <w:color w:val="46C89D"/>
        </w:rPr>
        <w:br/>
      </w:r>
      <w:r>
        <w:rPr>
          <w:color w:val="46C89D"/>
        </w:rPr>
        <w:br/>
        <w:t>Just compare our communities:</w:t>
      </w:r>
      <w:r>
        <w:rPr>
          <w:color w:val="46C89D"/>
        </w:rPr>
        <w:br/>
      </w:r>
      <w:r>
        <w:rPr>
          <w:color w:val="46C89D"/>
        </w:rPr>
        <w:br/>
        <w:t>Melee:</w:t>
      </w:r>
      <w:r>
        <w:rPr>
          <w:color w:val="46C89D"/>
        </w:rPr>
        <w:br/>
        <w:t>$50 gives you training and/or match critique from a top player</w:t>
      </w:r>
      <w:r>
        <w:rPr>
          <w:color w:val="46C89D"/>
        </w:rPr>
        <w:br/>
      </w:r>
      <w:r>
        <w:rPr>
          <w:color w:val="46C89D"/>
        </w:rPr>
        <w:br/>
        <w:t>Skullgirls:</w:t>
      </w:r>
      <w:r>
        <w:rPr>
          <w:color w:val="46C89D"/>
        </w:rPr>
        <w:br/>
        <w:t>$50 Voice actor gives you a voice message</w:t>
      </w:r>
      <w:r>
        <w:rPr>
          <w:color w:val="46C89D"/>
        </w:rPr>
        <w:br/>
      </w:r>
      <w:r>
        <w:rPr>
          <w:color w:val="46C89D"/>
        </w:rPr>
        <w:br/>
      </w:r>
      <w:r>
        <w:rPr>
          <w:color w:val="46C89D"/>
        </w:rPr>
        <w:br/>
      </w:r>
      <w:r>
        <w:rPr>
          <w:color w:val="46C89D"/>
        </w:rPr>
        <w:br/>
        <w:t>Skullgirls tried to hold a donation drive tournament yesterday (</w:t>
      </w:r>
      <w:hyperlink r:id="rId163" w:tgtFrame="_blank" w:history="1">
        <w:r>
          <w:rPr>
            <w:rStyle w:val="Hyperlink"/>
          </w:rPr>
          <w:t>http://shoryuken.com/forum/index.php...lly-va.174667/</w:t>
        </w:r>
      </w:hyperlink>
      <w:r>
        <w:rPr>
          <w:color w:val="46C89D"/>
        </w:rPr>
        <w:t>)</w:t>
      </w:r>
      <w:r>
        <w:rPr>
          <w:color w:val="46C89D"/>
        </w:rPr>
        <w:br/>
      </w:r>
      <w:r>
        <w:rPr>
          <w:color w:val="46C89D"/>
        </w:rPr>
        <w:br/>
        <w:t>IT GOT TWO ****ING ENTRANTS.</w:t>
      </w:r>
      <w:r>
        <w:rPr>
          <w:color w:val="46C89D"/>
        </w:rPr>
        <w:br/>
      </w:r>
      <w:r>
        <w:rPr>
          <w:color w:val="46C89D"/>
        </w:rPr>
        <w:br/>
        <w:t>And the tournament didnt even happen, the station was taken over quickly by KOF.</w:t>
      </w:r>
      <w:r>
        <w:rPr>
          <w:color w:val="46C89D"/>
        </w:rPr>
        <w:br/>
      </w:r>
      <w:r>
        <w:rPr>
          <w:color w:val="46C89D"/>
        </w:rPr>
        <w:br/>
      </w:r>
      <w:r>
        <w:rPr>
          <w:color w:val="46C89D"/>
        </w:rPr>
        <w:br/>
        <w:t>Let's show them what an actual, good community does when threatened by a group of tumblr jerkoffs.</w:t>
      </w:r>
      <w:r>
        <w:rPr>
          <w:color w:val="46C89D"/>
        </w:rPr>
        <w:br/>
        <w:t>We ****ing woop their *****.</w:t>
      </w:r>
    </w:p>
    <w:p w:rsidR="00981877" w:rsidRDefault="00981877" w:rsidP="000B450E">
      <w:pPr>
        <w:rPr>
          <w:color w:val="46C89D"/>
        </w:rPr>
      </w:pPr>
    </w:p>
    <w:p w:rsidR="00981877" w:rsidRDefault="00981877" w:rsidP="000B450E">
      <w:pPr>
        <w:rPr>
          <w:rFonts w:ascii="Times" w:hAnsi="Times"/>
          <w:color w:val="46C89D"/>
          <w:sz w:val="20"/>
          <w:szCs w:val="20"/>
        </w:rPr>
      </w:pPr>
      <w:hyperlink r:id="rId164" w:anchor="post15286845" w:history="1">
        <w:r w:rsidRPr="0041293B">
          <w:rPr>
            <w:rStyle w:val="Hyperlink"/>
            <w:rFonts w:ascii="Times" w:hAnsi="Times"/>
            <w:sz w:val="20"/>
            <w:szCs w:val="20"/>
          </w:rPr>
          <w:t>http://www.smashboards.com/showthread.php?p=15286845#post15286845</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when people think that "barely getting into bracket" = pushing a characters metagame to the limit i just sigh and realize how stupid the average person is</w:t>
      </w:r>
    </w:p>
    <w:p w:rsidR="00981877" w:rsidRDefault="00981877" w:rsidP="000B450E">
      <w:pPr>
        <w:rPr>
          <w:color w:val="46C89D"/>
        </w:rPr>
      </w:pPr>
    </w:p>
    <w:p w:rsidR="00981877" w:rsidRDefault="00981877" w:rsidP="000B450E">
      <w:pPr>
        <w:rPr>
          <w:rFonts w:ascii="Times" w:hAnsi="Times"/>
          <w:color w:val="46C89D"/>
          <w:sz w:val="20"/>
          <w:szCs w:val="20"/>
        </w:rPr>
      </w:pPr>
      <w:hyperlink r:id="rId165" w:anchor="post15286877" w:history="1">
        <w:r w:rsidRPr="0041293B">
          <w:rPr>
            <w:rStyle w:val="Hyperlink"/>
            <w:rFonts w:ascii="Times" w:hAnsi="Times"/>
            <w:sz w:val="20"/>
            <w:szCs w:val="20"/>
          </w:rPr>
          <w:t>http://www.smashboards.com/showthread.php?p=15286877#post15286877</w:t>
        </w:r>
      </w:hyperlink>
    </w:p>
    <w:p w:rsidR="00981877" w:rsidRDefault="00981877" w:rsidP="000B450E">
      <w:pPr>
        <w:rPr>
          <w:rFonts w:ascii="Times" w:hAnsi="Times"/>
          <w:color w:val="46C89D"/>
          <w:sz w:val="20"/>
          <w:szCs w:val="20"/>
        </w:rPr>
      </w:pPr>
    </w:p>
    <w:p w:rsidR="00981877" w:rsidRDefault="00981877" w:rsidP="000B450E">
      <w:pPr>
        <w:rPr>
          <w:rFonts w:ascii="Times" w:hAnsi="Times"/>
          <w:color w:val="46C89D"/>
          <w:sz w:val="20"/>
          <w:szCs w:val="20"/>
        </w:rPr>
      </w:pPr>
      <w:r w:rsidRPr="00900A65">
        <w:rPr>
          <w:rFonts w:ascii="Times" w:hAnsi="Times"/>
          <w:color w:val="46C89D"/>
          <w:sz w:val="20"/>
          <w:szCs w:val="20"/>
        </w:rPr>
        <w:t>drill reset is fine at times</w:t>
      </w:r>
      <w:r w:rsidRPr="00900A65">
        <w:rPr>
          <w:rFonts w:ascii="Times" w:hAnsi="Times"/>
          <w:color w:val="46C89D"/>
          <w:sz w:val="20"/>
          <w:szCs w:val="20"/>
        </w:rPr>
        <w:br/>
      </w:r>
      <w:r w:rsidRPr="00900A65">
        <w:rPr>
          <w:rFonts w:ascii="Times" w:hAnsi="Times"/>
          <w:color w:val="46C89D"/>
          <w:sz w:val="20"/>
          <w:szCs w:val="20"/>
        </w:rPr>
        <w:br/>
        <w:t>but i really cant get why people think you need to do a 6 hits</w:t>
      </w:r>
      <w:r w:rsidRPr="00900A65">
        <w:rPr>
          <w:rFonts w:ascii="Times" w:hAnsi="Times"/>
          <w:color w:val="46C89D"/>
          <w:sz w:val="20"/>
          <w:szCs w:val="20"/>
        </w:rPr>
        <w:br/>
      </w:r>
      <w:r w:rsidRPr="00900A65">
        <w:rPr>
          <w:rFonts w:ascii="Times" w:hAnsi="Times"/>
          <w:color w:val="46C89D"/>
          <w:sz w:val="20"/>
          <w:szCs w:val="20"/>
        </w:rPr>
        <w:br/>
        <w:t>just get 1 or 2 hits, its enough and they can't sdi off</w:t>
      </w:r>
      <w:r w:rsidRPr="00900A65">
        <w:rPr>
          <w:rFonts w:ascii="Times" w:hAnsi="Times"/>
          <w:color w:val="46C89D"/>
          <w:sz w:val="20"/>
          <w:szCs w:val="20"/>
        </w:rPr>
        <w:br/>
      </w:r>
      <w:r w:rsidRPr="00900A65">
        <w:rPr>
          <w:rFonts w:ascii="Times" w:hAnsi="Times"/>
          <w:color w:val="46C89D"/>
          <w:sz w:val="20"/>
          <w:szCs w:val="20"/>
        </w:rPr>
        <w:br/>
        <w:t>is it that hard to piece it together lmao</w:t>
      </w:r>
    </w:p>
    <w:p w:rsidR="00981877" w:rsidRDefault="00981877" w:rsidP="000B450E">
      <w:pPr>
        <w:rPr>
          <w:rFonts w:ascii="Times" w:hAnsi="Times"/>
          <w:color w:val="46C89D"/>
          <w:sz w:val="20"/>
          <w:szCs w:val="20"/>
        </w:rPr>
      </w:pPr>
    </w:p>
    <w:p w:rsidR="00981877" w:rsidRDefault="00981877" w:rsidP="000B450E">
      <w:pPr>
        <w:rPr>
          <w:rFonts w:ascii="Times" w:hAnsi="Times"/>
          <w:color w:val="46C89D"/>
          <w:sz w:val="20"/>
          <w:szCs w:val="20"/>
        </w:rPr>
      </w:pPr>
      <w:hyperlink r:id="rId166" w:anchor="post15286977" w:history="1">
        <w:r w:rsidRPr="0041293B">
          <w:rPr>
            <w:rStyle w:val="Hyperlink"/>
            <w:rFonts w:ascii="Times" w:hAnsi="Times"/>
            <w:sz w:val="20"/>
            <w:szCs w:val="20"/>
          </w:rPr>
          <w:t>http://www.smashboards.com/showthread.php?p=15286977#post15286977</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lol how is "having known characters" a gimmick?</w:t>
      </w:r>
      <w:r>
        <w:rPr>
          <w:color w:val="46C89D"/>
        </w:rPr>
        <w:br/>
      </w:r>
      <w:r>
        <w:rPr>
          <w:color w:val="46C89D"/>
        </w:rPr>
        <w:br/>
        <w:t>jesus youre ****ing retarded</w:t>
      </w:r>
    </w:p>
    <w:p w:rsidR="00981877" w:rsidRDefault="00981877" w:rsidP="000B450E">
      <w:pPr>
        <w:rPr>
          <w:color w:val="46C89D"/>
        </w:rPr>
      </w:pPr>
    </w:p>
    <w:p w:rsidR="00981877" w:rsidRDefault="00981877" w:rsidP="000B450E">
      <w:pPr>
        <w:rPr>
          <w:rFonts w:ascii="Times" w:hAnsi="Times"/>
          <w:color w:val="46C89D"/>
          <w:sz w:val="20"/>
          <w:szCs w:val="20"/>
        </w:rPr>
      </w:pPr>
      <w:hyperlink r:id="rId167" w:anchor="post15287020" w:history="1">
        <w:r w:rsidRPr="0041293B">
          <w:rPr>
            <w:rStyle w:val="Hyperlink"/>
            <w:rFonts w:ascii="Times" w:hAnsi="Times"/>
            <w:sz w:val="20"/>
            <w:szCs w:val="20"/>
          </w:rPr>
          <w:t>http://www.smashboards.com/showthread.php?p=15287020#post15287020</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what makes you think i give a **** about what you think</w:t>
      </w:r>
      <w:r>
        <w:rPr>
          <w:color w:val="46C89D"/>
        </w:rPr>
        <w:br/>
      </w:r>
      <w:r>
        <w:rPr>
          <w:color w:val="46C89D"/>
        </w:rPr>
        <w:br/>
        <w:t>just because you're too stupid to know anything about the game and/or think for yourself does not mean you can go spouting your ignorant bull**** like you matter.</w:t>
      </w:r>
    </w:p>
    <w:p w:rsidR="00981877" w:rsidRDefault="00981877" w:rsidP="000B450E">
      <w:pPr>
        <w:rPr>
          <w:color w:val="46C89D"/>
        </w:rPr>
      </w:pPr>
    </w:p>
    <w:p w:rsidR="00981877" w:rsidRDefault="00981877" w:rsidP="000B450E">
      <w:pPr>
        <w:rPr>
          <w:rFonts w:ascii="Times" w:hAnsi="Times"/>
          <w:color w:val="46C89D"/>
          <w:sz w:val="20"/>
          <w:szCs w:val="20"/>
        </w:rPr>
      </w:pPr>
      <w:hyperlink r:id="rId168" w:anchor="post15287031" w:history="1">
        <w:r w:rsidRPr="0041293B">
          <w:rPr>
            <w:rStyle w:val="Hyperlink"/>
            <w:rFonts w:ascii="Times" w:hAnsi="Times"/>
            <w:sz w:val="20"/>
            <w:szCs w:val="20"/>
          </w:rPr>
          <w:t>http://www.smashboards.com/showthread.php?p=15287031#post15287031</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most low tier players are ****ing terrible tbh. taj is the only exception.</w:t>
      </w:r>
      <w:r>
        <w:rPr>
          <w:color w:val="46C89D"/>
        </w:rPr>
        <w:br/>
      </w:r>
      <w:r>
        <w:rPr>
          <w:color w:val="46C89D"/>
        </w:rPr>
        <w:br/>
      </w:r>
      <w:r>
        <w:rPr>
          <w:color w:val="46C89D"/>
        </w:rPr>
        <w:br/>
        <w:t>and taj plays marth too.</w:t>
      </w:r>
      <w:r>
        <w:rPr>
          <w:color w:val="46C89D"/>
        </w:rPr>
        <w:br/>
      </w:r>
      <w:r>
        <w:rPr>
          <w:color w:val="46C89D"/>
        </w:rPr>
        <w:br/>
        <w:t>if you focus on being a low tier hero (read:retard) then in 100% of cases you will get nowhere and you probably have god awful fundamentals and only rely on gimmicks</w:t>
      </w:r>
    </w:p>
    <w:p w:rsidR="00981877" w:rsidRDefault="00981877" w:rsidP="000B450E">
      <w:pPr>
        <w:rPr>
          <w:color w:val="46C89D"/>
        </w:rPr>
      </w:pPr>
    </w:p>
    <w:p w:rsidR="00981877" w:rsidRDefault="00981877" w:rsidP="000B450E">
      <w:pPr>
        <w:rPr>
          <w:rFonts w:ascii="Times" w:hAnsi="Times"/>
          <w:color w:val="46C89D"/>
          <w:sz w:val="20"/>
          <w:szCs w:val="20"/>
        </w:rPr>
      </w:pPr>
      <w:hyperlink r:id="rId169" w:anchor="post15287195" w:history="1">
        <w:r w:rsidRPr="0041293B">
          <w:rPr>
            <w:rStyle w:val="Hyperlink"/>
            <w:rFonts w:ascii="Times" w:hAnsi="Times"/>
            <w:sz w:val="20"/>
            <w:szCs w:val="20"/>
          </w:rPr>
          <w:t>http://www.smashboards.com/showthread.php?p=15287195#post15287195</w:t>
        </w:r>
      </w:hyperlink>
    </w:p>
    <w:p w:rsidR="00981877" w:rsidRDefault="00981877" w:rsidP="000B450E">
      <w:pPr>
        <w:rPr>
          <w:rFonts w:ascii="Times" w:hAnsi="Times"/>
          <w:color w:val="46C89D"/>
          <w:sz w:val="20"/>
          <w:szCs w:val="20"/>
        </w:rPr>
      </w:pPr>
    </w:p>
    <w:p w:rsidR="00981877" w:rsidRPr="00900A65" w:rsidRDefault="00981877" w:rsidP="000B450E">
      <w:pPr>
        <w:rPr>
          <w:rFonts w:ascii="Times" w:hAnsi="Times"/>
          <w:color w:val="46C89D"/>
          <w:sz w:val="20"/>
          <w:szCs w:val="20"/>
        </w:rPr>
      </w:pPr>
      <w:r w:rsidRPr="00900A65">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981877" w:rsidRPr="00131DE5" w:rsidTr="00900A6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981877" w:rsidRPr="00131DE5" w:rsidRDefault="00981877" w:rsidP="00900A65">
            <w:pPr>
              <w:rPr>
                <w:rFonts w:ascii="Times" w:hAnsi="Times"/>
                <w:sz w:val="20"/>
                <w:szCs w:val="20"/>
              </w:rPr>
            </w:pPr>
            <w:r w:rsidRPr="00131DE5">
              <w:rPr>
                <w:rFonts w:ascii="Times" w:hAnsi="Times"/>
                <w:sz w:val="20"/>
                <w:szCs w:val="20"/>
              </w:rPr>
              <w:t xml:space="preserve">Originally Posted by </w:t>
            </w:r>
            <w:r w:rsidRPr="00131DE5">
              <w:rPr>
                <w:rFonts w:ascii="Times" w:hAnsi="Times"/>
                <w:b/>
                <w:sz w:val="20"/>
                <w:szCs w:val="20"/>
              </w:rPr>
              <w:t>Ripple</w:t>
            </w:r>
            <w:r w:rsidRPr="00131DE5">
              <w:rPr>
                <w:rFonts w:ascii="Times" w:hAnsi="Times"/>
                <w:sz w:val="20"/>
                <w:szCs w:val="20"/>
              </w:rPr>
              <w:t xml:space="preserve"> </w:t>
            </w:r>
            <w:hyperlink r:id="rId170" w:anchor="post15287081" w:history="1">
              <w:r w:rsidRPr="00131DE5">
                <w:rPr>
                  <w:rFonts w:ascii="Times" w:hAnsi="Times"/>
                  <w:noProof/>
                  <w:color w:val="0000FF"/>
                  <w:sz w:val="20"/>
                  <w:szCs w:val="20"/>
                  <w:lang w:eastAsia="zh-CN"/>
                </w:rPr>
                <w:pict>
                  <v:shape id="Picture 26" o:spid="_x0000_i1048" type="#_x0000_t75" alt="iew Post" href="http://www.smashboards.com/showthread.php?p=152870#post152870" style="width:12pt;height:12pt;visibility:visible" o:button="t">
                    <v:fill o:detectmouseclick="t"/>
                    <v:imagedata r:id="rId9" o:title=""/>
                  </v:shape>
                </w:pict>
              </w:r>
            </w:hyperlink>
          </w:p>
          <w:p w:rsidR="00981877" w:rsidRPr="00131DE5" w:rsidRDefault="00981877" w:rsidP="00900A65">
            <w:pPr>
              <w:rPr>
                <w:rFonts w:ascii="Times" w:hAnsi="Times"/>
                <w:i/>
                <w:iCs/>
                <w:sz w:val="20"/>
                <w:szCs w:val="20"/>
              </w:rPr>
            </w:pPr>
            <w:r w:rsidRPr="00131DE5">
              <w:rPr>
                <w:rFonts w:ascii="Times" w:hAnsi="Times"/>
                <w:i/>
                <w:iCs/>
                <w:sz w:val="20"/>
                <w:szCs w:val="20"/>
              </w:rPr>
              <w:t xml:space="preserve">I don't think you care what I say, never said I did. if fact you've given pretty much everyone the impression that you don't care what anyone else says. </w:t>
            </w:r>
            <w:r w:rsidRPr="00131DE5">
              <w:rPr>
                <w:rFonts w:ascii="Times" w:hAnsi="Times"/>
                <w:i/>
                <w:iCs/>
                <w:sz w:val="20"/>
                <w:szCs w:val="20"/>
              </w:rPr>
              <w:br/>
            </w:r>
            <w:r w:rsidRPr="00131DE5">
              <w:rPr>
                <w:rFonts w:ascii="Times" w:hAnsi="Times"/>
                <w:i/>
                <w:iCs/>
                <w:sz w:val="20"/>
                <w:szCs w:val="20"/>
              </w:rPr>
              <w:br/>
            </w:r>
            <w:r w:rsidRPr="00131DE5">
              <w:rPr>
                <w:rFonts w:ascii="Times" w:hAnsi="Times"/>
                <w:i/>
                <w:iCs/>
                <w:sz w:val="20"/>
                <w:szCs w:val="20"/>
              </w:rPr>
              <w:br/>
            </w:r>
            <w:r w:rsidRPr="00131DE5">
              <w:rPr>
                <w:rFonts w:ascii="Times" w:hAnsi="Times"/>
                <w:i/>
                <w:iCs/>
                <w:sz w:val="20"/>
                <w:szCs w:val="20"/>
              </w:rPr>
              <w:br/>
            </w:r>
            <w:r w:rsidRPr="00131DE5">
              <w:rPr>
                <w:rFonts w:ascii="Times" w:hAnsi="Times"/>
                <w:i/>
                <w:iCs/>
                <w:sz w:val="20"/>
                <w:szCs w:val="20"/>
              </w:rPr>
              <w:br/>
              <w:t>If I'm too stupid to know that Yoshi is high tier in NTSC maybe someone should show that he is. until that time, he deserves to be labeled as a mid tier at best.</w:t>
            </w:r>
          </w:p>
        </w:tc>
      </w:tr>
    </w:tbl>
    <w:p w:rsidR="00981877" w:rsidRDefault="00981877" w:rsidP="000B450E">
      <w:pPr>
        <w:rPr>
          <w:rFonts w:ascii="Times" w:hAnsi="Times"/>
          <w:color w:val="46C89D"/>
          <w:sz w:val="20"/>
          <w:szCs w:val="20"/>
        </w:rPr>
      </w:pPr>
      <w:r w:rsidRPr="00900A65">
        <w:rPr>
          <w:rFonts w:ascii="Times" w:hAnsi="Times"/>
          <w:color w:val="46C89D"/>
          <w:sz w:val="20"/>
          <w:szCs w:val="20"/>
        </w:rPr>
        <w:t>yes, everything that aids not thinking by yourself should be applauded</w:t>
      </w:r>
      <w:r w:rsidRPr="00900A65">
        <w:rPr>
          <w:rFonts w:ascii="Times" w:hAnsi="Times"/>
          <w:color w:val="46C89D"/>
          <w:sz w:val="20"/>
          <w:szCs w:val="20"/>
        </w:rPr>
        <w:br/>
      </w:r>
      <w:r w:rsidRPr="00900A65">
        <w:rPr>
          <w:rFonts w:ascii="Times" w:hAnsi="Times"/>
          <w:color w:val="46C89D"/>
          <w:sz w:val="20"/>
          <w:szCs w:val="20"/>
        </w:rPr>
        <w:br/>
        <w:t>you're what wrong with the world lmao</w:t>
      </w:r>
      <w:r w:rsidRPr="00900A65">
        <w:rPr>
          <w:rFonts w:ascii="Times" w:hAnsi="Times"/>
          <w:color w:val="46C89D"/>
          <w:sz w:val="20"/>
          <w:szCs w:val="20"/>
        </w:rPr>
        <w:br/>
      </w:r>
      <w:r w:rsidRPr="00900A65">
        <w:rPr>
          <w:rFonts w:ascii="Times" w:hAnsi="Times"/>
          <w:color w:val="46C89D"/>
          <w:sz w:val="20"/>
          <w:szCs w:val="20"/>
        </w:rPr>
        <w:br/>
        <w:t>if you know that i dont give a **** about what you say, then why are you so eager to say it? you know damn well that you thought(hoped) that someone would care about what you had to say.</w:t>
      </w:r>
    </w:p>
    <w:p w:rsidR="00981877" w:rsidRDefault="00981877" w:rsidP="000B450E">
      <w:pPr>
        <w:rPr>
          <w:rFonts w:ascii="Times" w:hAnsi="Times"/>
          <w:color w:val="46C89D"/>
          <w:sz w:val="20"/>
          <w:szCs w:val="20"/>
        </w:rPr>
      </w:pPr>
    </w:p>
    <w:p w:rsidR="00981877" w:rsidRDefault="00981877" w:rsidP="000B450E">
      <w:pPr>
        <w:rPr>
          <w:rFonts w:ascii="Times" w:hAnsi="Times"/>
          <w:color w:val="46C89D"/>
          <w:sz w:val="20"/>
          <w:szCs w:val="20"/>
        </w:rPr>
      </w:pPr>
      <w:hyperlink r:id="rId171" w:anchor="post15287225" w:history="1">
        <w:r w:rsidRPr="0041293B">
          <w:rPr>
            <w:rStyle w:val="Hyperlink"/>
            <w:rFonts w:ascii="Times" w:hAnsi="Times"/>
            <w:sz w:val="20"/>
            <w:szCs w:val="20"/>
          </w:rPr>
          <w:t>http://www.smashboards.com/showthread.php?p=15287225#post15287225</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as I said, I really want to do it just so I can prove to these braindead morons who just follow the status quo what thinking outside of the box can give you.</w:t>
      </w:r>
      <w:r>
        <w:rPr>
          <w:color w:val="46C89D"/>
        </w:rPr>
        <w:br/>
      </w:r>
      <w:r>
        <w:rPr>
          <w:color w:val="46C89D"/>
        </w:rPr>
        <w:br/>
        <w:t>im just not sure if its worth to spend time on such a hopeless matter though</w:t>
      </w:r>
    </w:p>
    <w:p w:rsidR="00981877" w:rsidRDefault="00981877" w:rsidP="000B450E">
      <w:pPr>
        <w:rPr>
          <w:color w:val="46C89D"/>
        </w:rPr>
      </w:pPr>
    </w:p>
    <w:p w:rsidR="00981877" w:rsidRDefault="00981877" w:rsidP="000B450E">
      <w:pPr>
        <w:rPr>
          <w:rFonts w:ascii="Times" w:hAnsi="Times"/>
          <w:color w:val="46C89D"/>
          <w:sz w:val="20"/>
          <w:szCs w:val="20"/>
        </w:rPr>
      </w:pPr>
      <w:hyperlink r:id="rId172" w:anchor="post15287282" w:history="1">
        <w:r w:rsidRPr="0041293B">
          <w:rPr>
            <w:rStyle w:val="Hyperlink"/>
            <w:rFonts w:ascii="Times" w:hAnsi="Times"/>
            <w:sz w:val="20"/>
            <w:szCs w:val="20"/>
          </w:rPr>
          <w:t>http://www.smashboards.com/showthread.php?p=15287282#post15287282</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You are requiring "evidence" for a claim that does not need any evidence.</w:t>
      </w:r>
      <w:r>
        <w:rPr>
          <w:color w:val="46C89D"/>
        </w:rPr>
        <w:br/>
      </w:r>
      <w:r>
        <w:rPr>
          <w:color w:val="46C89D"/>
        </w:rPr>
        <w:br/>
        <w:t>you're so stuck in just following what others think that you could never take anything to your head and actually think about it. Yoshi is a top tier? LOL RESULTS OR DIDNT HAPPEN</w:t>
      </w:r>
      <w:r>
        <w:rPr>
          <w:color w:val="46C89D"/>
        </w:rPr>
        <w:br/>
      </w:r>
      <w:r>
        <w:rPr>
          <w:color w:val="46C89D"/>
        </w:rPr>
        <w:br/>
        <w:t>That kind of thinking is ****ing terrible, and if you weren't so locked in your way of thinking you'd take my critique of your post to heart and not make excuses as to why it didn't achieve the results you wanted (to get validation in your claim). We both know that you did not post to make me stop insulting people, COME ON. If you seriously did, then god damn that was a bad attempt.</w:t>
      </w:r>
      <w:r>
        <w:rPr>
          <w:color w:val="46C89D"/>
        </w:rPr>
        <w:br/>
      </w:r>
      <w:r>
        <w:rPr>
          <w:color w:val="46C89D"/>
        </w:rPr>
        <w:br/>
        <w:t xml:space="preserve">I'm not always negative and I don't always insult people, but fine, use that as you go use that excuse to make sure that you will learn absolutely nothing from making such a terrible, pathetic post that was nothing but a desperate call for attention. </w:t>
      </w:r>
      <w:r>
        <w:rPr>
          <w:color w:val="46C89D"/>
        </w:rPr>
        <w:br/>
        <w:t>If you had actually given any kind of arguments as to why Yoshi isn't that good, then it would've been different. But you didn't. You couldn't just take a minute and think for yourself.</w:t>
      </w:r>
    </w:p>
    <w:p w:rsidR="00981877" w:rsidRDefault="00981877" w:rsidP="000B450E">
      <w:pPr>
        <w:rPr>
          <w:color w:val="46C89D"/>
        </w:rPr>
      </w:pPr>
    </w:p>
    <w:p w:rsidR="00981877" w:rsidRDefault="00981877" w:rsidP="000B450E">
      <w:pPr>
        <w:rPr>
          <w:rFonts w:ascii="Times" w:hAnsi="Times"/>
          <w:color w:val="46C89D"/>
          <w:sz w:val="20"/>
          <w:szCs w:val="20"/>
        </w:rPr>
      </w:pPr>
      <w:hyperlink r:id="rId173" w:anchor="post15308068" w:history="1">
        <w:r w:rsidRPr="0041293B">
          <w:rPr>
            <w:rStyle w:val="Hyperlink"/>
            <w:rFonts w:ascii="Times" w:hAnsi="Times"/>
            <w:sz w:val="20"/>
            <w:szCs w:val="20"/>
          </w:rPr>
          <w:t>http://www.smashboards.com/showthread.php?p=15308068#post15308068</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inb4 skullgirls gets in at more road to evo events and more/better stream time</w:t>
      </w:r>
      <w:r>
        <w:rPr>
          <w:color w:val="46C89D"/>
        </w:rPr>
        <w:br/>
      </w:r>
      <w:r>
        <w:rPr>
          <w:color w:val="46C89D"/>
        </w:rPr>
        <w:br/>
      </w:r>
      <w:r>
        <w:rPr>
          <w:color w:val="46C89D"/>
        </w:rPr>
        <w:br/>
        <w:t>im just saying, this would nevvverrrr have happened if melee lost</w:t>
      </w:r>
    </w:p>
    <w:p w:rsidR="00981877" w:rsidRDefault="00981877" w:rsidP="000B450E">
      <w:pPr>
        <w:rPr>
          <w:color w:val="46C89D"/>
        </w:rPr>
      </w:pPr>
    </w:p>
    <w:p w:rsidR="00981877" w:rsidRDefault="00981877" w:rsidP="000B450E">
      <w:pPr>
        <w:rPr>
          <w:rFonts w:ascii="Times" w:hAnsi="Times"/>
          <w:color w:val="46C89D"/>
          <w:sz w:val="20"/>
          <w:szCs w:val="20"/>
        </w:rPr>
      </w:pPr>
      <w:hyperlink r:id="rId174" w:anchor="post15308144" w:history="1">
        <w:r w:rsidRPr="0041293B">
          <w:rPr>
            <w:rStyle w:val="Hyperlink"/>
            <w:rFonts w:ascii="Times" w:hAnsi="Times"/>
            <w:sz w:val="20"/>
            <w:szCs w:val="20"/>
          </w:rPr>
          <w:t>http://www.smashboards.com/showthread.php?p=15308144#post15308144</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You seem to go to a lot of tournaments Purpletuce... at least compared to the rest of the US yoshis. Keep at it but don't blame "choking" as to why you lost... you need to identify your problems to fix them and you have to be much more specific and/or detailed than just "I choked". Most of the time its just a way of not admitting "I lost to someone who my ego made me think I was better than"</w:t>
      </w:r>
      <w:r>
        <w:rPr>
          <w:color w:val="46C89D"/>
        </w:rPr>
        <w:br/>
      </w:r>
      <w:r>
        <w:rPr>
          <w:color w:val="46C89D"/>
        </w:rPr>
        <w:br/>
      </w:r>
      <w:r>
        <w:rPr>
          <w:color w:val="46C89D"/>
        </w:rPr>
        <w:br/>
        <w:t>oh, and beating a player better than you in a bo3 set 1 dollar mm is probably something you lost on overall... it takes very little skill to win in a bo3 with yoshi simply because of his gimmicks, and next time you face ciz in tournament he'll have experience against you.</w:t>
      </w:r>
      <w:r>
        <w:rPr>
          <w:color w:val="46C89D"/>
        </w:rPr>
        <w:br/>
      </w:r>
      <w:r>
        <w:rPr>
          <w:color w:val="46C89D"/>
        </w:rPr>
        <w:br/>
        <w:t>Also... i still feel like you're that guy posting lots of empty facebook update with no discussion and no questions that nobody cares about... might be just me.</w:t>
      </w:r>
      <w:r>
        <w:rPr>
          <w:color w:val="46C89D"/>
        </w:rPr>
        <w:br/>
      </w:r>
      <w:r>
        <w:rPr>
          <w:color w:val="46C89D"/>
        </w:rPr>
        <w:br/>
        <w:t>oh and im not even gonna read v3ctorman's post, lol. I glanced at it, saw something about pal vs ntsc and nationals and combovids...lolllll</w:t>
      </w:r>
      <w:r>
        <w:rPr>
          <w:color w:val="46C89D"/>
        </w:rPr>
        <w:br/>
      </w:r>
      <w:r>
        <w:rPr>
          <w:color w:val="46C89D"/>
        </w:rPr>
        <w:br/>
        <w:t>All im gonna say on the matter of best yoshi is that if I'm not the best (and I laugh at the people who doubt it) then you can be damn sure that I'll be the best in a matter of weeks (if not days) since I actually practice Yoshi now.</w:t>
      </w:r>
      <w:r>
        <w:rPr>
          <w:color w:val="46C89D"/>
        </w:rPr>
        <w:br/>
      </w:r>
      <w:r>
        <w:rPr>
          <w:color w:val="46C89D"/>
        </w:rPr>
        <w:br/>
        <w:t>i'm gonna try to upload the videos tomorrow btw.</w:t>
      </w:r>
    </w:p>
    <w:p w:rsidR="00981877" w:rsidRDefault="00981877" w:rsidP="000B450E">
      <w:pPr>
        <w:rPr>
          <w:color w:val="46C89D"/>
        </w:rPr>
      </w:pPr>
    </w:p>
    <w:p w:rsidR="00981877" w:rsidRDefault="00981877" w:rsidP="000B450E">
      <w:pPr>
        <w:rPr>
          <w:rFonts w:ascii="Times" w:hAnsi="Times"/>
          <w:color w:val="46C89D"/>
          <w:sz w:val="20"/>
          <w:szCs w:val="20"/>
        </w:rPr>
      </w:pPr>
      <w:hyperlink r:id="rId175" w:anchor="post15308252" w:history="1">
        <w:r w:rsidRPr="0041293B">
          <w:rPr>
            <w:rStyle w:val="Hyperlink"/>
            <w:rFonts w:ascii="Times" w:hAnsi="Times"/>
            <w:sz w:val="20"/>
            <w:szCs w:val="20"/>
          </w:rPr>
          <w:t>http://www.smashboards.com/showthread.php?p=15308252#post15308252</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The smash lab 2 is currently live over at @twitch.tv/bobby_scar</w:t>
      </w:r>
      <w:r>
        <w:rPr>
          <w:color w:val="46C89D"/>
        </w:rPr>
        <w:br/>
      </w:r>
      <w:r>
        <w:rPr>
          <w:color w:val="46C89D"/>
        </w:rPr>
        <w:br/>
        <w:t>oh and I got banned from the chat because during the donation drive when the chat was insane I wrote "anyone wanna do a skype chat so you can actually discuss something?" ONCE and which there came nothing from...</w:t>
      </w:r>
      <w:r>
        <w:rPr>
          <w:color w:val="46C89D"/>
        </w:rPr>
        <w:br/>
      </w:r>
      <w:r>
        <w:rPr>
          <w:color w:val="46C89D"/>
        </w:rPr>
        <w:br/>
        <w:t>scar took this as me trying to rebel...</w:t>
      </w:r>
      <w:r>
        <w:rPr>
          <w:color w:val="46C89D"/>
        </w:rPr>
        <w:br/>
      </w:r>
      <w:r>
        <w:rPr>
          <w:color w:val="46C89D"/>
        </w:rPr>
        <w:br/>
        <w:t>LMAOAOAOAo</w:t>
      </w:r>
      <w:r>
        <w:rPr>
          <w:color w:val="46C89D"/>
        </w:rPr>
        <w:br/>
        <w:t>LMAOAOAOAO</w:t>
      </w:r>
    </w:p>
    <w:p w:rsidR="00981877" w:rsidRDefault="00981877" w:rsidP="000B450E">
      <w:pPr>
        <w:rPr>
          <w:color w:val="46C89D"/>
        </w:rPr>
      </w:pPr>
    </w:p>
    <w:p w:rsidR="00981877" w:rsidRDefault="00981877" w:rsidP="000B450E">
      <w:pPr>
        <w:rPr>
          <w:rFonts w:ascii="Times" w:hAnsi="Times"/>
          <w:color w:val="46C89D"/>
          <w:sz w:val="20"/>
          <w:szCs w:val="20"/>
        </w:rPr>
      </w:pPr>
      <w:hyperlink r:id="rId176" w:anchor="post15309904" w:history="1">
        <w:r w:rsidRPr="0041293B">
          <w:rPr>
            <w:rStyle w:val="Hyperlink"/>
            <w:rFonts w:ascii="Times" w:hAnsi="Times"/>
            <w:sz w:val="20"/>
            <w:szCs w:val="20"/>
          </w:rPr>
          <w:t>http://www.smashboards.com/showthread.php?p=15309904#post15309904</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IIT random, under average players complain about the stagelist and demand answers instead of looking through the millions of topics on the same subject</w:t>
      </w:r>
      <w:r>
        <w:rPr>
          <w:color w:val="46C89D"/>
        </w:rPr>
        <w:br/>
      </w:r>
      <w:r>
        <w:rPr>
          <w:color w:val="46C89D"/>
        </w:rPr>
        <w:br/>
      </w:r>
      <w:r>
        <w:rPr>
          <w:color w:val="46C89D"/>
        </w:rPr>
        <w:br/>
        <w:t>seriously, find a top player that wants a bigger stagelist and I'll be surprised.</w:t>
      </w:r>
    </w:p>
    <w:p w:rsidR="00981877" w:rsidRDefault="00981877" w:rsidP="000B450E">
      <w:pPr>
        <w:rPr>
          <w:color w:val="46C89D"/>
        </w:rPr>
      </w:pPr>
    </w:p>
    <w:p w:rsidR="00981877" w:rsidRDefault="00981877" w:rsidP="000B450E">
      <w:pPr>
        <w:rPr>
          <w:rFonts w:ascii="Times" w:hAnsi="Times"/>
          <w:color w:val="46C89D"/>
          <w:sz w:val="20"/>
          <w:szCs w:val="20"/>
        </w:rPr>
      </w:pPr>
      <w:hyperlink r:id="rId177" w:anchor="post15309930" w:history="1">
        <w:r w:rsidRPr="0041293B">
          <w:rPr>
            <w:rStyle w:val="Hyperlink"/>
            <w:rFonts w:ascii="Times" w:hAnsi="Times"/>
            <w:sz w:val="20"/>
            <w:szCs w:val="20"/>
          </w:rPr>
          <w:t>http://www.smashboards.com/showthread.php?p=15309930#post15309930</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if you have an iq point or two you can imagine what would happen with peach/ics/ganon/doc vs fox/falcon/falco on that stage lol.</w:t>
      </w:r>
    </w:p>
    <w:p w:rsidR="00981877" w:rsidRDefault="00981877" w:rsidP="000B450E">
      <w:pPr>
        <w:rPr>
          <w:color w:val="46C89D"/>
        </w:rPr>
      </w:pPr>
    </w:p>
    <w:p w:rsidR="00981877" w:rsidRDefault="00981877" w:rsidP="000B450E">
      <w:pPr>
        <w:rPr>
          <w:rFonts w:ascii="Times" w:hAnsi="Times"/>
          <w:color w:val="46C89D"/>
          <w:sz w:val="20"/>
          <w:szCs w:val="20"/>
        </w:rPr>
      </w:pPr>
      <w:hyperlink r:id="rId178" w:anchor="post15309966" w:history="1">
        <w:r w:rsidRPr="0041293B">
          <w:rPr>
            <w:rStyle w:val="Hyperlink"/>
            <w:rFonts w:ascii="Times" w:hAnsi="Times"/>
            <w:sz w:val="20"/>
            <w:szCs w:val="20"/>
          </w:rPr>
          <w:t>http://www.smashboards.com/showthread.php?p=15309966#post15309966</w:t>
        </w:r>
      </w:hyperlink>
    </w:p>
    <w:p w:rsidR="00981877" w:rsidRDefault="00981877" w:rsidP="000B450E">
      <w:pPr>
        <w:rPr>
          <w:rFonts w:ascii="Times" w:hAnsi="Times"/>
          <w:color w:val="46C89D"/>
          <w:sz w:val="20"/>
          <w:szCs w:val="20"/>
        </w:rPr>
      </w:pPr>
    </w:p>
    <w:p w:rsidR="00981877" w:rsidRDefault="00981877" w:rsidP="000B450E">
      <w:pPr>
        <w:rPr>
          <w:color w:val="46C89D"/>
        </w:rPr>
      </w:pPr>
      <w:r>
        <w:rPr>
          <w:color w:val="46C89D"/>
        </w:rPr>
        <w:t>You can complain at me "not knowing" you or whatever, but you have no idea if I actually know how hilariously average you are (protip: youtube)</w:t>
      </w:r>
      <w:r>
        <w:rPr>
          <w:color w:val="46C89D"/>
        </w:rPr>
        <w:br/>
      </w:r>
      <w:r>
        <w:rPr>
          <w:color w:val="46C89D"/>
        </w:rPr>
        <w:br/>
      </w:r>
      <w:r>
        <w:rPr>
          <w:color w:val="46C89D"/>
        </w:rPr>
        <w:br/>
        <w:t>Face it, you're not smart enough and you don't have enough influence to convince ANYONE with complicated principles or your discussion skills over smashboards. This subject has already been dealt with a million times, and its your responsibility to convince top players, host tournaments and come up with tournament footage that shows that stalling/degenerate types of play CAN'T happen.</w:t>
      </w:r>
      <w:r>
        <w:rPr>
          <w:color w:val="46C89D"/>
        </w:rPr>
        <w:br/>
      </w:r>
      <w:r>
        <w:rPr>
          <w:color w:val="46C89D"/>
        </w:rPr>
        <w:br/>
        <w:t>Saying "I want tournament footage" really shows how out of touch you are. You aren't the people who decide, and the absolute majority of all TOs/Players DON'T want a bigger stagelist, thus the burden of proof is actually on you, maybe that's unfair but that is the way it is, and you need to accept it if you wanna achieve anything.</w:t>
      </w:r>
      <w:r>
        <w:rPr>
          <w:color w:val="46C89D"/>
        </w:rPr>
        <w:br/>
      </w:r>
      <w:r>
        <w:rPr>
          <w:color w:val="46C89D"/>
        </w:rPr>
        <w:br/>
        <w:t>Oh, and there is tournament footage, but that isnt even needed, thats the whole point.</w:t>
      </w:r>
    </w:p>
    <w:p w:rsidR="00981877" w:rsidRDefault="00981877" w:rsidP="000B450E">
      <w:pPr>
        <w:rPr>
          <w:color w:val="46C89D"/>
        </w:rPr>
      </w:pPr>
    </w:p>
    <w:p w:rsidR="00981877" w:rsidRDefault="00981877" w:rsidP="000B450E">
      <w:pPr>
        <w:rPr>
          <w:rFonts w:ascii="Times" w:hAnsi="Times"/>
          <w:color w:val="46C89D"/>
          <w:sz w:val="20"/>
          <w:szCs w:val="20"/>
        </w:rPr>
      </w:pPr>
      <w:hyperlink r:id="rId179" w:anchor="post15309989" w:history="1">
        <w:r w:rsidRPr="0041293B">
          <w:rPr>
            <w:rStyle w:val="Hyperlink"/>
            <w:rFonts w:ascii="Times" w:hAnsi="Times"/>
            <w:sz w:val="20"/>
            <w:szCs w:val="20"/>
          </w:rPr>
          <w:t>http://www.smashboards.com/showthread.php?p=15309989#post15309989</w:t>
        </w:r>
      </w:hyperlink>
    </w:p>
    <w:p w:rsidR="00981877" w:rsidRDefault="00981877" w:rsidP="000B450E">
      <w:pPr>
        <w:rPr>
          <w:rFonts w:ascii="Times" w:hAnsi="Times"/>
          <w:color w:val="46C89D"/>
          <w:sz w:val="20"/>
          <w:szCs w:val="20"/>
        </w:rPr>
      </w:pPr>
    </w:p>
    <w:p w:rsidR="00981877" w:rsidRPr="00900A65" w:rsidRDefault="00981877" w:rsidP="000B450E">
      <w:pPr>
        <w:rPr>
          <w:rFonts w:ascii="Times" w:hAnsi="Times"/>
          <w:color w:val="46C89D"/>
          <w:sz w:val="20"/>
          <w:szCs w:val="20"/>
        </w:rPr>
      </w:pPr>
      <w:r>
        <w:rPr>
          <w:color w:val="46C89D"/>
        </w:rPr>
        <w:t>That wasnt in response to you, you sensitive little random.</w:t>
      </w:r>
    </w:p>
    <w:p w:rsidR="00981877" w:rsidRPr="00EB7AA0" w:rsidRDefault="00981877" w:rsidP="008A20B6"/>
    <w:sectPr w:rsidR="00981877" w:rsidRPr="00EB7AA0" w:rsidSect="009146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shboards.com/images/smilies/wink.gif" style="width:11pt;height:11pt;visibility:visible" o:bullet="t">
        <v:imagedata r:id="rId1" o:title=""/>
      </v:shape>
    </w:pict>
  </w:numPicBullet>
  <w:abstractNum w:abstractNumId="0">
    <w:nsid w:val="17623999"/>
    <w:multiLevelType w:val="hybridMultilevel"/>
    <w:tmpl w:val="BFF0DDD6"/>
    <w:lvl w:ilvl="0" w:tplc="F9E6A0DA">
      <w:start w:val="1"/>
      <w:numFmt w:val="bullet"/>
      <w:lvlText w:val=""/>
      <w:lvlPicBulletId w:val="0"/>
      <w:lvlJc w:val="left"/>
      <w:pPr>
        <w:tabs>
          <w:tab w:val="num" w:pos="720"/>
        </w:tabs>
        <w:ind w:left="720" w:hanging="360"/>
      </w:pPr>
      <w:rPr>
        <w:rFonts w:ascii="Symbol" w:hAnsi="Symbol" w:hint="default"/>
      </w:rPr>
    </w:lvl>
    <w:lvl w:ilvl="1" w:tplc="530444FE" w:tentative="1">
      <w:start w:val="1"/>
      <w:numFmt w:val="bullet"/>
      <w:lvlText w:val=""/>
      <w:lvlJc w:val="left"/>
      <w:pPr>
        <w:tabs>
          <w:tab w:val="num" w:pos="1440"/>
        </w:tabs>
        <w:ind w:left="1440" w:hanging="360"/>
      </w:pPr>
      <w:rPr>
        <w:rFonts w:ascii="Symbol" w:hAnsi="Symbol" w:hint="default"/>
      </w:rPr>
    </w:lvl>
    <w:lvl w:ilvl="2" w:tplc="2F1A6C96" w:tentative="1">
      <w:start w:val="1"/>
      <w:numFmt w:val="bullet"/>
      <w:lvlText w:val=""/>
      <w:lvlJc w:val="left"/>
      <w:pPr>
        <w:tabs>
          <w:tab w:val="num" w:pos="2160"/>
        </w:tabs>
        <w:ind w:left="2160" w:hanging="360"/>
      </w:pPr>
      <w:rPr>
        <w:rFonts w:ascii="Symbol" w:hAnsi="Symbol" w:hint="default"/>
      </w:rPr>
    </w:lvl>
    <w:lvl w:ilvl="3" w:tplc="3760DB12" w:tentative="1">
      <w:start w:val="1"/>
      <w:numFmt w:val="bullet"/>
      <w:lvlText w:val=""/>
      <w:lvlJc w:val="left"/>
      <w:pPr>
        <w:tabs>
          <w:tab w:val="num" w:pos="2880"/>
        </w:tabs>
        <w:ind w:left="2880" w:hanging="360"/>
      </w:pPr>
      <w:rPr>
        <w:rFonts w:ascii="Symbol" w:hAnsi="Symbol" w:hint="default"/>
      </w:rPr>
    </w:lvl>
    <w:lvl w:ilvl="4" w:tplc="C7243DCA" w:tentative="1">
      <w:start w:val="1"/>
      <w:numFmt w:val="bullet"/>
      <w:lvlText w:val=""/>
      <w:lvlJc w:val="left"/>
      <w:pPr>
        <w:tabs>
          <w:tab w:val="num" w:pos="3600"/>
        </w:tabs>
        <w:ind w:left="3600" w:hanging="360"/>
      </w:pPr>
      <w:rPr>
        <w:rFonts w:ascii="Symbol" w:hAnsi="Symbol" w:hint="default"/>
      </w:rPr>
    </w:lvl>
    <w:lvl w:ilvl="5" w:tplc="EA985D3C" w:tentative="1">
      <w:start w:val="1"/>
      <w:numFmt w:val="bullet"/>
      <w:lvlText w:val=""/>
      <w:lvlJc w:val="left"/>
      <w:pPr>
        <w:tabs>
          <w:tab w:val="num" w:pos="4320"/>
        </w:tabs>
        <w:ind w:left="4320" w:hanging="360"/>
      </w:pPr>
      <w:rPr>
        <w:rFonts w:ascii="Symbol" w:hAnsi="Symbol" w:hint="default"/>
      </w:rPr>
    </w:lvl>
    <w:lvl w:ilvl="6" w:tplc="26921D9A" w:tentative="1">
      <w:start w:val="1"/>
      <w:numFmt w:val="bullet"/>
      <w:lvlText w:val=""/>
      <w:lvlJc w:val="left"/>
      <w:pPr>
        <w:tabs>
          <w:tab w:val="num" w:pos="5040"/>
        </w:tabs>
        <w:ind w:left="5040" w:hanging="360"/>
      </w:pPr>
      <w:rPr>
        <w:rFonts w:ascii="Symbol" w:hAnsi="Symbol" w:hint="default"/>
      </w:rPr>
    </w:lvl>
    <w:lvl w:ilvl="7" w:tplc="03AAD086" w:tentative="1">
      <w:start w:val="1"/>
      <w:numFmt w:val="bullet"/>
      <w:lvlText w:val=""/>
      <w:lvlJc w:val="left"/>
      <w:pPr>
        <w:tabs>
          <w:tab w:val="num" w:pos="5760"/>
        </w:tabs>
        <w:ind w:left="5760" w:hanging="360"/>
      </w:pPr>
      <w:rPr>
        <w:rFonts w:ascii="Symbol" w:hAnsi="Symbol" w:hint="default"/>
      </w:rPr>
    </w:lvl>
    <w:lvl w:ilvl="8" w:tplc="2988C25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60ED"/>
    <w:rsid w:val="00041B54"/>
    <w:rsid w:val="00051B5E"/>
    <w:rsid w:val="00073CC1"/>
    <w:rsid w:val="000A4369"/>
    <w:rsid w:val="000B450E"/>
    <w:rsid w:val="000C31D8"/>
    <w:rsid w:val="00101CC2"/>
    <w:rsid w:val="00131DE5"/>
    <w:rsid w:val="001871DA"/>
    <w:rsid w:val="001960E9"/>
    <w:rsid w:val="001C312D"/>
    <w:rsid w:val="00224F63"/>
    <w:rsid w:val="00242E0B"/>
    <w:rsid w:val="002B7EF0"/>
    <w:rsid w:val="002F26DD"/>
    <w:rsid w:val="00301DCC"/>
    <w:rsid w:val="003D6067"/>
    <w:rsid w:val="0041293B"/>
    <w:rsid w:val="00420B26"/>
    <w:rsid w:val="00430D96"/>
    <w:rsid w:val="00596F5E"/>
    <w:rsid w:val="005D6D58"/>
    <w:rsid w:val="005E4883"/>
    <w:rsid w:val="007A74C8"/>
    <w:rsid w:val="00810ADF"/>
    <w:rsid w:val="00844963"/>
    <w:rsid w:val="008A20B6"/>
    <w:rsid w:val="008A549B"/>
    <w:rsid w:val="008C4D93"/>
    <w:rsid w:val="00900A65"/>
    <w:rsid w:val="00914697"/>
    <w:rsid w:val="0092571C"/>
    <w:rsid w:val="0096646A"/>
    <w:rsid w:val="00981877"/>
    <w:rsid w:val="009B7C4E"/>
    <w:rsid w:val="00A706C5"/>
    <w:rsid w:val="00AC140E"/>
    <w:rsid w:val="00AE4207"/>
    <w:rsid w:val="00B123C0"/>
    <w:rsid w:val="00BA08D2"/>
    <w:rsid w:val="00BB63B5"/>
    <w:rsid w:val="00BF48D5"/>
    <w:rsid w:val="00CA328E"/>
    <w:rsid w:val="00CD22AE"/>
    <w:rsid w:val="00D360ED"/>
    <w:rsid w:val="00D415C5"/>
    <w:rsid w:val="00E06135"/>
    <w:rsid w:val="00E3046F"/>
    <w:rsid w:val="00EB7AA0"/>
    <w:rsid w:val="00ED5373"/>
    <w:rsid w:val="00F13470"/>
    <w:rsid w:val="00F300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locked="1"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69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3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60ED"/>
    <w:rPr>
      <w:rFonts w:ascii="Tahoma" w:hAnsi="Tahoma" w:cs="Tahoma"/>
      <w:sz w:val="16"/>
      <w:szCs w:val="16"/>
    </w:rPr>
  </w:style>
  <w:style w:type="character" w:styleId="Hyperlink">
    <w:name w:val="Hyperlink"/>
    <w:basedOn w:val="DefaultParagraphFont"/>
    <w:uiPriority w:val="99"/>
    <w:rsid w:val="00D360ED"/>
    <w:rPr>
      <w:rFonts w:cs="Times New Roman"/>
      <w:color w:val="0000FF"/>
      <w:u w:val="single"/>
    </w:rPr>
  </w:style>
  <w:style w:type="character" w:customStyle="1" w:styleId="apple-converted-space">
    <w:name w:val="apple-converted-space"/>
    <w:basedOn w:val="DefaultParagraphFont"/>
    <w:uiPriority w:val="99"/>
    <w:rsid w:val="00D360ED"/>
    <w:rPr>
      <w:rFonts w:cs="Times New Roman"/>
    </w:rPr>
  </w:style>
  <w:style w:type="character" w:styleId="Strong">
    <w:name w:val="Strong"/>
    <w:basedOn w:val="DefaultParagraphFont"/>
    <w:uiPriority w:val="99"/>
    <w:qFormat/>
    <w:rsid w:val="00D360ED"/>
    <w:rPr>
      <w:rFonts w:cs="Times New Roman"/>
      <w:b/>
      <w:bCs/>
    </w:rPr>
  </w:style>
  <w:style w:type="paragraph" w:styleId="ListParagraph">
    <w:name w:val="List Paragraph"/>
    <w:basedOn w:val="Normal"/>
    <w:uiPriority w:val="99"/>
    <w:qFormat/>
    <w:rsid w:val="008A20B6"/>
    <w:pPr>
      <w:ind w:left="720"/>
      <w:contextualSpacing/>
    </w:pPr>
  </w:style>
</w:styles>
</file>

<file path=word/webSettings.xml><?xml version="1.0" encoding="utf-8"?>
<w:webSettings xmlns:r="http://schemas.openxmlformats.org/officeDocument/2006/relationships" xmlns:w="http://schemas.openxmlformats.org/wordprocessingml/2006/main">
  <w:divs>
    <w:div w:id="1490514899">
      <w:marLeft w:val="0"/>
      <w:marRight w:val="0"/>
      <w:marTop w:val="0"/>
      <w:marBottom w:val="0"/>
      <w:divBdr>
        <w:top w:val="none" w:sz="0" w:space="0" w:color="auto"/>
        <w:left w:val="none" w:sz="0" w:space="0" w:color="auto"/>
        <w:bottom w:val="none" w:sz="0" w:space="0" w:color="auto"/>
        <w:right w:val="none" w:sz="0" w:space="0" w:color="auto"/>
      </w:divBdr>
      <w:divsChild>
        <w:div w:id="1490514966">
          <w:marLeft w:val="300"/>
          <w:marRight w:val="300"/>
          <w:marTop w:val="75"/>
          <w:marBottom w:val="300"/>
          <w:divBdr>
            <w:top w:val="none" w:sz="0" w:space="0" w:color="auto"/>
            <w:left w:val="none" w:sz="0" w:space="0" w:color="auto"/>
            <w:bottom w:val="none" w:sz="0" w:space="0" w:color="auto"/>
            <w:right w:val="none" w:sz="0" w:space="0" w:color="auto"/>
          </w:divBdr>
          <w:divsChild>
            <w:div w:id="1490514943">
              <w:marLeft w:val="0"/>
              <w:marRight w:val="0"/>
              <w:marTop w:val="0"/>
              <w:marBottom w:val="0"/>
              <w:divBdr>
                <w:top w:val="none" w:sz="0" w:space="0" w:color="auto"/>
                <w:left w:val="none" w:sz="0" w:space="0" w:color="auto"/>
                <w:bottom w:val="none" w:sz="0" w:space="0" w:color="auto"/>
                <w:right w:val="none" w:sz="0" w:space="0" w:color="auto"/>
              </w:divBdr>
            </w:div>
            <w:div w:id="1490514975">
              <w:marLeft w:val="0"/>
              <w:marRight w:val="0"/>
              <w:marTop w:val="0"/>
              <w:marBottom w:val="30"/>
              <w:divBdr>
                <w:top w:val="none" w:sz="0" w:space="0" w:color="auto"/>
                <w:left w:val="none" w:sz="0" w:space="0" w:color="auto"/>
                <w:bottom w:val="none" w:sz="0" w:space="0" w:color="auto"/>
                <w:right w:val="none" w:sz="0" w:space="0" w:color="auto"/>
              </w:divBdr>
            </w:div>
            <w:div w:id="14905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03">
      <w:marLeft w:val="0"/>
      <w:marRight w:val="0"/>
      <w:marTop w:val="0"/>
      <w:marBottom w:val="0"/>
      <w:divBdr>
        <w:top w:val="none" w:sz="0" w:space="0" w:color="auto"/>
        <w:left w:val="none" w:sz="0" w:space="0" w:color="auto"/>
        <w:bottom w:val="none" w:sz="0" w:space="0" w:color="auto"/>
        <w:right w:val="none" w:sz="0" w:space="0" w:color="auto"/>
      </w:divBdr>
      <w:divsChild>
        <w:div w:id="1490515004">
          <w:marLeft w:val="0"/>
          <w:marRight w:val="0"/>
          <w:marTop w:val="0"/>
          <w:marBottom w:val="0"/>
          <w:divBdr>
            <w:top w:val="none" w:sz="0" w:space="0" w:color="auto"/>
            <w:left w:val="none" w:sz="0" w:space="0" w:color="auto"/>
            <w:bottom w:val="none" w:sz="0" w:space="0" w:color="auto"/>
            <w:right w:val="none" w:sz="0" w:space="0" w:color="auto"/>
          </w:divBdr>
          <w:divsChild>
            <w:div w:id="14905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05">
      <w:marLeft w:val="0"/>
      <w:marRight w:val="0"/>
      <w:marTop w:val="0"/>
      <w:marBottom w:val="0"/>
      <w:divBdr>
        <w:top w:val="none" w:sz="0" w:space="0" w:color="auto"/>
        <w:left w:val="none" w:sz="0" w:space="0" w:color="auto"/>
        <w:bottom w:val="none" w:sz="0" w:space="0" w:color="auto"/>
        <w:right w:val="none" w:sz="0" w:space="0" w:color="auto"/>
      </w:divBdr>
      <w:divsChild>
        <w:div w:id="1490514907">
          <w:marLeft w:val="0"/>
          <w:marRight w:val="0"/>
          <w:marTop w:val="0"/>
          <w:marBottom w:val="0"/>
          <w:divBdr>
            <w:top w:val="none" w:sz="0" w:space="0" w:color="auto"/>
            <w:left w:val="none" w:sz="0" w:space="0" w:color="auto"/>
            <w:bottom w:val="none" w:sz="0" w:space="0" w:color="auto"/>
            <w:right w:val="none" w:sz="0" w:space="0" w:color="auto"/>
          </w:divBdr>
          <w:divsChild>
            <w:div w:id="14905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08">
      <w:marLeft w:val="0"/>
      <w:marRight w:val="0"/>
      <w:marTop w:val="0"/>
      <w:marBottom w:val="0"/>
      <w:divBdr>
        <w:top w:val="none" w:sz="0" w:space="0" w:color="auto"/>
        <w:left w:val="none" w:sz="0" w:space="0" w:color="auto"/>
        <w:bottom w:val="none" w:sz="0" w:space="0" w:color="auto"/>
        <w:right w:val="none" w:sz="0" w:space="0" w:color="auto"/>
      </w:divBdr>
      <w:divsChild>
        <w:div w:id="1490514946">
          <w:marLeft w:val="0"/>
          <w:marRight w:val="0"/>
          <w:marTop w:val="0"/>
          <w:marBottom w:val="0"/>
          <w:divBdr>
            <w:top w:val="none" w:sz="0" w:space="0" w:color="auto"/>
            <w:left w:val="none" w:sz="0" w:space="0" w:color="auto"/>
            <w:bottom w:val="none" w:sz="0" w:space="0" w:color="auto"/>
            <w:right w:val="none" w:sz="0" w:space="0" w:color="auto"/>
          </w:divBdr>
          <w:divsChild>
            <w:div w:id="14905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11">
      <w:marLeft w:val="0"/>
      <w:marRight w:val="0"/>
      <w:marTop w:val="0"/>
      <w:marBottom w:val="0"/>
      <w:divBdr>
        <w:top w:val="none" w:sz="0" w:space="0" w:color="auto"/>
        <w:left w:val="none" w:sz="0" w:space="0" w:color="auto"/>
        <w:bottom w:val="none" w:sz="0" w:space="0" w:color="auto"/>
        <w:right w:val="none" w:sz="0" w:space="0" w:color="auto"/>
      </w:divBdr>
      <w:divsChild>
        <w:div w:id="1490514982">
          <w:marLeft w:val="0"/>
          <w:marRight w:val="0"/>
          <w:marTop w:val="0"/>
          <w:marBottom w:val="0"/>
          <w:divBdr>
            <w:top w:val="none" w:sz="0" w:space="0" w:color="auto"/>
            <w:left w:val="none" w:sz="0" w:space="0" w:color="auto"/>
            <w:bottom w:val="none" w:sz="0" w:space="0" w:color="auto"/>
            <w:right w:val="none" w:sz="0" w:space="0" w:color="auto"/>
          </w:divBdr>
          <w:divsChild>
            <w:div w:id="14905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18">
      <w:marLeft w:val="0"/>
      <w:marRight w:val="0"/>
      <w:marTop w:val="0"/>
      <w:marBottom w:val="0"/>
      <w:divBdr>
        <w:top w:val="none" w:sz="0" w:space="0" w:color="auto"/>
        <w:left w:val="none" w:sz="0" w:space="0" w:color="auto"/>
        <w:bottom w:val="none" w:sz="0" w:space="0" w:color="auto"/>
        <w:right w:val="none" w:sz="0" w:space="0" w:color="auto"/>
      </w:divBdr>
      <w:divsChild>
        <w:div w:id="1490514992">
          <w:marLeft w:val="0"/>
          <w:marRight w:val="0"/>
          <w:marTop w:val="0"/>
          <w:marBottom w:val="0"/>
          <w:divBdr>
            <w:top w:val="none" w:sz="0" w:space="0" w:color="auto"/>
            <w:left w:val="none" w:sz="0" w:space="0" w:color="auto"/>
            <w:bottom w:val="none" w:sz="0" w:space="0" w:color="auto"/>
            <w:right w:val="none" w:sz="0" w:space="0" w:color="auto"/>
          </w:divBdr>
          <w:divsChild>
            <w:div w:id="14905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19">
      <w:marLeft w:val="0"/>
      <w:marRight w:val="0"/>
      <w:marTop w:val="0"/>
      <w:marBottom w:val="0"/>
      <w:divBdr>
        <w:top w:val="none" w:sz="0" w:space="0" w:color="auto"/>
        <w:left w:val="none" w:sz="0" w:space="0" w:color="auto"/>
        <w:bottom w:val="none" w:sz="0" w:space="0" w:color="auto"/>
        <w:right w:val="none" w:sz="0" w:space="0" w:color="auto"/>
      </w:divBdr>
      <w:divsChild>
        <w:div w:id="1490515013">
          <w:marLeft w:val="0"/>
          <w:marRight w:val="0"/>
          <w:marTop w:val="0"/>
          <w:marBottom w:val="0"/>
          <w:divBdr>
            <w:top w:val="none" w:sz="0" w:space="0" w:color="auto"/>
            <w:left w:val="none" w:sz="0" w:space="0" w:color="auto"/>
            <w:bottom w:val="none" w:sz="0" w:space="0" w:color="auto"/>
            <w:right w:val="none" w:sz="0" w:space="0" w:color="auto"/>
          </w:divBdr>
          <w:divsChild>
            <w:div w:id="14905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26">
      <w:marLeft w:val="0"/>
      <w:marRight w:val="0"/>
      <w:marTop w:val="0"/>
      <w:marBottom w:val="0"/>
      <w:divBdr>
        <w:top w:val="none" w:sz="0" w:space="0" w:color="auto"/>
        <w:left w:val="none" w:sz="0" w:space="0" w:color="auto"/>
        <w:bottom w:val="none" w:sz="0" w:space="0" w:color="auto"/>
        <w:right w:val="none" w:sz="0" w:space="0" w:color="auto"/>
      </w:divBdr>
      <w:divsChild>
        <w:div w:id="1490514915">
          <w:marLeft w:val="0"/>
          <w:marRight w:val="0"/>
          <w:marTop w:val="0"/>
          <w:marBottom w:val="0"/>
          <w:divBdr>
            <w:top w:val="none" w:sz="0" w:space="0" w:color="auto"/>
            <w:left w:val="none" w:sz="0" w:space="0" w:color="auto"/>
            <w:bottom w:val="none" w:sz="0" w:space="0" w:color="auto"/>
            <w:right w:val="none" w:sz="0" w:space="0" w:color="auto"/>
          </w:divBdr>
          <w:divsChild>
            <w:div w:id="1490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33">
      <w:marLeft w:val="0"/>
      <w:marRight w:val="0"/>
      <w:marTop w:val="0"/>
      <w:marBottom w:val="0"/>
      <w:divBdr>
        <w:top w:val="none" w:sz="0" w:space="0" w:color="auto"/>
        <w:left w:val="none" w:sz="0" w:space="0" w:color="auto"/>
        <w:bottom w:val="none" w:sz="0" w:space="0" w:color="auto"/>
        <w:right w:val="none" w:sz="0" w:space="0" w:color="auto"/>
      </w:divBdr>
      <w:divsChild>
        <w:div w:id="1490514929">
          <w:marLeft w:val="0"/>
          <w:marRight w:val="0"/>
          <w:marTop w:val="0"/>
          <w:marBottom w:val="0"/>
          <w:divBdr>
            <w:top w:val="none" w:sz="0" w:space="0" w:color="auto"/>
            <w:left w:val="none" w:sz="0" w:space="0" w:color="auto"/>
            <w:bottom w:val="none" w:sz="0" w:space="0" w:color="auto"/>
            <w:right w:val="none" w:sz="0" w:space="0" w:color="auto"/>
          </w:divBdr>
          <w:divsChild>
            <w:div w:id="14905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35">
      <w:marLeft w:val="0"/>
      <w:marRight w:val="0"/>
      <w:marTop w:val="0"/>
      <w:marBottom w:val="0"/>
      <w:divBdr>
        <w:top w:val="none" w:sz="0" w:space="0" w:color="auto"/>
        <w:left w:val="none" w:sz="0" w:space="0" w:color="auto"/>
        <w:bottom w:val="none" w:sz="0" w:space="0" w:color="auto"/>
        <w:right w:val="none" w:sz="0" w:space="0" w:color="auto"/>
      </w:divBdr>
      <w:divsChild>
        <w:div w:id="1490514928">
          <w:marLeft w:val="300"/>
          <w:marRight w:val="300"/>
          <w:marTop w:val="75"/>
          <w:marBottom w:val="300"/>
          <w:divBdr>
            <w:top w:val="none" w:sz="0" w:space="0" w:color="auto"/>
            <w:left w:val="none" w:sz="0" w:space="0" w:color="auto"/>
            <w:bottom w:val="none" w:sz="0" w:space="0" w:color="auto"/>
            <w:right w:val="none" w:sz="0" w:space="0" w:color="auto"/>
          </w:divBdr>
          <w:divsChild>
            <w:div w:id="1490515000">
              <w:marLeft w:val="0"/>
              <w:marRight w:val="0"/>
              <w:marTop w:val="0"/>
              <w:marBottom w:val="30"/>
              <w:divBdr>
                <w:top w:val="none" w:sz="0" w:space="0" w:color="auto"/>
                <w:left w:val="none" w:sz="0" w:space="0" w:color="auto"/>
                <w:bottom w:val="none" w:sz="0" w:space="0" w:color="auto"/>
                <w:right w:val="none" w:sz="0" w:space="0" w:color="auto"/>
              </w:divBdr>
            </w:div>
          </w:divsChild>
        </w:div>
        <w:div w:id="1490514931">
          <w:marLeft w:val="300"/>
          <w:marRight w:val="300"/>
          <w:marTop w:val="75"/>
          <w:marBottom w:val="300"/>
          <w:divBdr>
            <w:top w:val="none" w:sz="0" w:space="0" w:color="auto"/>
            <w:left w:val="none" w:sz="0" w:space="0" w:color="auto"/>
            <w:bottom w:val="none" w:sz="0" w:space="0" w:color="auto"/>
            <w:right w:val="none" w:sz="0" w:space="0" w:color="auto"/>
          </w:divBdr>
          <w:divsChild>
            <w:div w:id="1490514949">
              <w:marLeft w:val="0"/>
              <w:marRight w:val="0"/>
              <w:marTop w:val="0"/>
              <w:marBottom w:val="30"/>
              <w:divBdr>
                <w:top w:val="none" w:sz="0" w:space="0" w:color="auto"/>
                <w:left w:val="none" w:sz="0" w:space="0" w:color="auto"/>
                <w:bottom w:val="none" w:sz="0" w:space="0" w:color="auto"/>
                <w:right w:val="none" w:sz="0" w:space="0" w:color="auto"/>
              </w:divBdr>
            </w:div>
            <w:div w:id="1490514954">
              <w:marLeft w:val="0"/>
              <w:marRight w:val="0"/>
              <w:marTop w:val="0"/>
              <w:marBottom w:val="0"/>
              <w:divBdr>
                <w:top w:val="none" w:sz="0" w:space="0" w:color="auto"/>
                <w:left w:val="none" w:sz="0" w:space="0" w:color="auto"/>
                <w:bottom w:val="none" w:sz="0" w:space="0" w:color="auto"/>
                <w:right w:val="none" w:sz="0" w:space="0" w:color="auto"/>
              </w:divBdr>
            </w:div>
            <w:div w:id="1490515010">
              <w:marLeft w:val="0"/>
              <w:marRight w:val="0"/>
              <w:marTop w:val="0"/>
              <w:marBottom w:val="0"/>
              <w:divBdr>
                <w:top w:val="none" w:sz="0" w:space="0" w:color="auto"/>
                <w:left w:val="none" w:sz="0" w:space="0" w:color="auto"/>
                <w:bottom w:val="none" w:sz="0" w:space="0" w:color="auto"/>
                <w:right w:val="none" w:sz="0" w:space="0" w:color="auto"/>
              </w:divBdr>
            </w:div>
          </w:divsChild>
        </w:div>
        <w:div w:id="1490514952">
          <w:marLeft w:val="300"/>
          <w:marRight w:val="300"/>
          <w:marTop w:val="75"/>
          <w:marBottom w:val="300"/>
          <w:divBdr>
            <w:top w:val="none" w:sz="0" w:space="0" w:color="auto"/>
            <w:left w:val="none" w:sz="0" w:space="0" w:color="auto"/>
            <w:bottom w:val="none" w:sz="0" w:space="0" w:color="auto"/>
            <w:right w:val="none" w:sz="0" w:space="0" w:color="auto"/>
          </w:divBdr>
          <w:divsChild>
            <w:div w:id="1490514960">
              <w:marLeft w:val="0"/>
              <w:marRight w:val="0"/>
              <w:marTop w:val="0"/>
              <w:marBottom w:val="30"/>
              <w:divBdr>
                <w:top w:val="none" w:sz="0" w:space="0" w:color="auto"/>
                <w:left w:val="none" w:sz="0" w:space="0" w:color="auto"/>
                <w:bottom w:val="none" w:sz="0" w:space="0" w:color="auto"/>
                <w:right w:val="none" w:sz="0" w:space="0" w:color="auto"/>
              </w:divBdr>
            </w:div>
          </w:divsChild>
        </w:div>
        <w:div w:id="1490514990">
          <w:marLeft w:val="300"/>
          <w:marRight w:val="300"/>
          <w:marTop w:val="75"/>
          <w:marBottom w:val="300"/>
          <w:divBdr>
            <w:top w:val="none" w:sz="0" w:space="0" w:color="auto"/>
            <w:left w:val="none" w:sz="0" w:space="0" w:color="auto"/>
            <w:bottom w:val="none" w:sz="0" w:space="0" w:color="auto"/>
            <w:right w:val="none" w:sz="0" w:space="0" w:color="auto"/>
          </w:divBdr>
          <w:divsChild>
            <w:div w:id="1490514997">
              <w:marLeft w:val="0"/>
              <w:marRight w:val="0"/>
              <w:marTop w:val="0"/>
              <w:marBottom w:val="30"/>
              <w:divBdr>
                <w:top w:val="none" w:sz="0" w:space="0" w:color="auto"/>
                <w:left w:val="none" w:sz="0" w:space="0" w:color="auto"/>
                <w:bottom w:val="none" w:sz="0" w:space="0" w:color="auto"/>
                <w:right w:val="none" w:sz="0" w:space="0" w:color="auto"/>
              </w:divBdr>
            </w:div>
          </w:divsChild>
        </w:div>
        <w:div w:id="1490515008">
          <w:marLeft w:val="300"/>
          <w:marRight w:val="300"/>
          <w:marTop w:val="75"/>
          <w:marBottom w:val="300"/>
          <w:divBdr>
            <w:top w:val="none" w:sz="0" w:space="0" w:color="auto"/>
            <w:left w:val="none" w:sz="0" w:space="0" w:color="auto"/>
            <w:bottom w:val="none" w:sz="0" w:space="0" w:color="auto"/>
            <w:right w:val="none" w:sz="0" w:space="0" w:color="auto"/>
          </w:divBdr>
          <w:divsChild>
            <w:div w:id="149051491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4938">
      <w:marLeft w:val="0"/>
      <w:marRight w:val="0"/>
      <w:marTop w:val="0"/>
      <w:marBottom w:val="0"/>
      <w:divBdr>
        <w:top w:val="none" w:sz="0" w:space="0" w:color="auto"/>
        <w:left w:val="none" w:sz="0" w:space="0" w:color="auto"/>
        <w:bottom w:val="none" w:sz="0" w:space="0" w:color="auto"/>
        <w:right w:val="none" w:sz="0" w:space="0" w:color="auto"/>
      </w:divBdr>
      <w:divsChild>
        <w:div w:id="1490514956">
          <w:marLeft w:val="300"/>
          <w:marRight w:val="300"/>
          <w:marTop w:val="75"/>
          <w:marBottom w:val="300"/>
          <w:divBdr>
            <w:top w:val="none" w:sz="0" w:space="0" w:color="auto"/>
            <w:left w:val="none" w:sz="0" w:space="0" w:color="auto"/>
            <w:bottom w:val="none" w:sz="0" w:space="0" w:color="auto"/>
            <w:right w:val="none" w:sz="0" w:space="0" w:color="auto"/>
          </w:divBdr>
          <w:divsChild>
            <w:div w:id="1490514901">
              <w:marLeft w:val="0"/>
              <w:marRight w:val="0"/>
              <w:marTop w:val="0"/>
              <w:marBottom w:val="0"/>
              <w:divBdr>
                <w:top w:val="none" w:sz="0" w:space="0" w:color="auto"/>
                <w:left w:val="none" w:sz="0" w:space="0" w:color="auto"/>
                <w:bottom w:val="none" w:sz="0" w:space="0" w:color="auto"/>
                <w:right w:val="none" w:sz="0" w:space="0" w:color="auto"/>
              </w:divBdr>
            </w:div>
            <w:div w:id="1490514916">
              <w:marLeft w:val="0"/>
              <w:marRight w:val="0"/>
              <w:marTop w:val="0"/>
              <w:marBottom w:val="30"/>
              <w:divBdr>
                <w:top w:val="none" w:sz="0" w:space="0" w:color="auto"/>
                <w:left w:val="none" w:sz="0" w:space="0" w:color="auto"/>
                <w:bottom w:val="none" w:sz="0" w:space="0" w:color="auto"/>
                <w:right w:val="none" w:sz="0" w:space="0" w:color="auto"/>
              </w:divBdr>
            </w:div>
            <w:div w:id="1490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41">
      <w:marLeft w:val="0"/>
      <w:marRight w:val="0"/>
      <w:marTop w:val="0"/>
      <w:marBottom w:val="0"/>
      <w:divBdr>
        <w:top w:val="none" w:sz="0" w:space="0" w:color="auto"/>
        <w:left w:val="none" w:sz="0" w:space="0" w:color="auto"/>
        <w:bottom w:val="none" w:sz="0" w:space="0" w:color="auto"/>
        <w:right w:val="none" w:sz="0" w:space="0" w:color="auto"/>
      </w:divBdr>
      <w:divsChild>
        <w:div w:id="1490515005">
          <w:marLeft w:val="0"/>
          <w:marRight w:val="0"/>
          <w:marTop w:val="0"/>
          <w:marBottom w:val="0"/>
          <w:divBdr>
            <w:top w:val="none" w:sz="0" w:space="0" w:color="auto"/>
            <w:left w:val="none" w:sz="0" w:space="0" w:color="auto"/>
            <w:bottom w:val="none" w:sz="0" w:space="0" w:color="auto"/>
            <w:right w:val="none" w:sz="0" w:space="0" w:color="auto"/>
          </w:divBdr>
          <w:divsChild>
            <w:div w:id="14905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42">
      <w:marLeft w:val="0"/>
      <w:marRight w:val="0"/>
      <w:marTop w:val="0"/>
      <w:marBottom w:val="0"/>
      <w:divBdr>
        <w:top w:val="none" w:sz="0" w:space="0" w:color="auto"/>
        <w:left w:val="none" w:sz="0" w:space="0" w:color="auto"/>
        <w:bottom w:val="none" w:sz="0" w:space="0" w:color="auto"/>
        <w:right w:val="none" w:sz="0" w:space="0" w:color="auto"/>
      </w:divBdr>
      <w:divsChild>
        <w:div w:id="1490515012">
          <w:marLeft w:val="300"/>
          <w:marRight w:val="300"/>
          <w:marTop w:val="75"/>
          <w:marBottom w:val="300"/>
          <w:divBdr>
            <w:top w:val="none" w:sz="0" w:space="0" w:color="auto"/>
            <w:left w:val="none" w:sz="0" w:space="0" w:color="auto"/>
            <w:bottom w:val="none" w:sz="0" w:space="0" w:color="auto"/>
            <w:right w:val="none" w:sz="0" w:space="0" w:color="auto"/>
          </w:divBdr>
          <w:divsChild>
            <w:div w:id="1490514944">
              <w:marLeft w:val="0"/>
              <w:marRight w:val="0"/>
              <w:marTop w:val="0"/>
              <w:marBottom w:val="30"/>
              <w:divBdr>
                <w:top w:val="none" w:sz="0" w:space="0" w:color="auto"/>
                <w:left w:val="none" w:sz="0" w:space="0" w:color="auto"/>
                <w:bottom w:val="none" w:sz="0" w:space="0" w:color="auto"/>
                <w:right w:val="none" w:sz="0" w:space="0" w:color="auto"/>
              </w:divBdr>
            </w:div>
            <w:div w:id="1490514961">
              <w:marLeft w:val="0"/>
              <w:marRight w:val="0"/>
              <w:marTop w:val="0"/>
              <w:marBottom w:val="0"/>
              <w:divBdr>
                <w:top w:val="none" w:sz="0" w:space="0" w:color="auto"/>
                <w:left w:val="none" w:sz="0" w:space="0" w:color="auto"/>
                <w:bottom w:val="none" w:sz="0" w:space="0" w:color="auto"/>
                <w:right w:val="none" w:sz="0" w:space="0" w:color="auto"/>
              </w:divBdr>
            </w:div>
            <w:div w:id="14905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57">
      <w:marLeft w:val="0"/>
      <w:marRight w:val="0"/>
      <w:marTop w:val="0"/>
      <w:marBottom w:val="0"/>
      <w:divBdr>
        <w:top w:val="none" w:sz="0" w:space="0" w:color="auto"/>
        <w:left w:val="none" w:sz="0" w:space="0" w:color="auto"/>
        <w:bottom w:val="none" w:sz="0" w:space="0" w:color="auto"/>
        <w:right w:val="none" w:sz="0" w:space="0" w:color="auto"/>
      </w:divBdr>
      <w:divsChild>
        <w:div w:id="1490514917">
          <w:marLeft w:val="300"/>
          <w:marRight w:val="300"/>
          <w:marTop w:val="75"/>
          <w:marBottom w:val="300"/>
          <w:divBdr>
            <w:top w:val="none" w:sz="0" w:space="0" w:color="auto"/>
            <w:left w:val="none" w:sz="0" w:space="0" w:color="auto"/>
            <w:bottom w:val="none" w:sz="0" w:space="0" w:color="auto"/>
            <w:right w:val="none" w:sz="0" w:space="0" w:color="auto"/>
          </w:divBdr>
          <w:divsChild>
            <w:div w:id="1490514898">
              <w:marLeft w:val="0"/>
              <w:marRight w:val="0"/>
              <w:marTop w:val="0"/>
              <w:marBottom w:val="0"/>
              <w:divBdr>
                <w:top w:val="none" w:sz="0" w:space="0" w:color="auto"/>
                <w:left w:val="none" w:sz="0" w:space="0" w:color="auto"/>
                <w:bottom w:val="none" w:sz="0" w:space="0" w:color="auto"/>
                <w:right w:val="none" w:sz="0" w:space="0" w:color="auto"/>
              </w:divBdr>
            </w:div>
            <w:div w:id="1490514910">
              <w:marLeft w:val="0"/>
              <w:marRight w:val="0"/>
              <w:marTop w:val="0"/>
              <w:marBottom w:val="0"/>
              <w:divBdr>
                <w:top w:val="none" w:sz="0" w:space="0" w:color="auto"/>
                <w:left w:val="none" w:sz="0" w:space="0" w:color="auto"/>
                <w:bottom w:val="none" w:sz="0" w:space="0" w:color="auto"/>
                <w:right w:val="none" w:sz="0" w:space="0" w:color="auto"/>
              </w:divBdr>
            </w:div>
            <w:div w:id="149051497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4959">
      <w:marLeft w:val="0"/>
      <w:marRight w:val="0"/>
      <w:marTop w:val="0"/>
      <w:marBottom w:val="0"/>
      <w:divBdr>
        <w:top w:val="none" w:sz="0" w:space="0" w:color="auto"/>
        <w:left w:val="none" w:sz="0" w:space="0" w:color="auto"/>
        <w:bottom w:val="none" w:sz="0" w:space="0" w:color="auto"/>
        <w:right w:val="none" w:sz="0" w:space="0" w:color="auto"/>
      </w:divBdr>
      <w:divsChild>
        <w:div w:id="1490514998">
          <w:marLeft w:val="0"/>
          <w:marRight w:val="0"/>
          <w:marTop w:val="0"/>
          <w:marBottom w:val="0"/>
          <w:divBdr>
            <w:top w:val="none" w:sz="0" w:space="0" w:color="auto"/>
            <w:left w:val="none" w:sz="0" w:space="0" w:color="auto"/>
            <w:bottom w:val="none" w:sz="0" w:space="0" w:color="auto"/>
            <w:right w:val="none" w:sz="0" w:space="0" w:color="auto"/>
          </w:divBdr>
          <w:divsChild>
            <w:div w:id="14905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63">
      <w:marLeft w:val="0"/>
      <w:marRight w:val="0"/>
      <w:marTop w:val="0"/>
      <w:marBottom w:val="0"/>
      <w:divBdr>
        <w:top w:val="none" w:sz="0" w:space="0" w:color="auto"/>
        <w:left w:val="none" w:sz="0" w:space="0" w:color="auto"/>
        <w:bottom w:val="none" w:sz="0" w:space="0" w:color="auto"/>
        <w:right w:val="none" w:sz="0" w:space="0" w:color="auto"/>
      </w:divBdr>
      <w:divsChild>
        <w:div w:id="1490514987">
          <w:marLeft w:val="300"/>
          <w:marRight w:val="300"/>
          <w:marTop w:val="75"/>
          <w:marBottom w:val="300"/>
          <w:divBdr>
            <w:top w:val="none" w:sz="0" w:space="0" w:color="auto"/>
            <w:left w:val="none" w:sz="0" w:space="0" w:color="auto"/>
            <w:bottom w:val="none" w:sz="0" w:space="0" w:color="auto"/>
            <w:right w:val="none" w:sz="0" w:space="0" w:color="auto"/>
          </w:divBdr>
          <w:divsChild>
            <w:div w:id="1490514937">
              <w:marLeft w:val="0"/>
              <w:marRight w:val="0"/>
              <w:marTop w:val="0"/>
              <w:marBottom w:val="0"/>
              <w:divBdr>
                <w:top w:val="none" w:sz="0" w:space="0" w:color="auto"/>
                <w:left w:val="none" w:sz="0" w:space="0" w:color="auto"/>
                <w:bottom w:val="none" w:sz="0" w:space="0" w:color="auto"/>
                <w:right w:val="none" w:sz="0" w:space="0" w:color="auto"/>
              </w:divBdr>
            </w:div>
            <w:div w:id="1490514981">
              <w:marLeft w:val="0"/>
              <w:marRight w:val="0"/>
              <w:marTop w:val="0"/>
              <w:marBottom w:val="0"/>
              <w:divBdr>
                <w:top w:val="none" w:sz="0" w:space="0" w:color="auto"/>
                <w:left w:val="none" w:sz="0" w:space="0" w:color="auto"/>
                <w:bottom w:val="none" w:sz="0" w:space="0" w:color="auto"/>
                <w:right w:val="none" w:sz="0" w:space="0" w:color="auto"/>
              </w:divBdr>
            </w:div>
            <w:div w:id="149051498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4965">
      <w:marLeft w:val="0"/>
      <w:marRight w:val="0"/>
      <w:marTop w:val="0"/>
      <w:marBottom w:val="0"/>
      <w:divBdr>
        <w:top w:val="none" w:sz="0" w:space="0" w:color="auto"/>
        <w:left w:val="none" w:sz="0" w:space="0" w:color="auto"/>
        <w:bottom w:val="none" w:sz="0" w:space="0" w:color="auto"/>
        <w:right w:val="none" w:sz="0" w:space="0" w:color="auto"/>
      </w:divBdr>
      <w:divsChild>
        <w:div w:id="1490514936">
          <w:marLeft w:val="0"/>
          <w:marRight w:val="0"/>
          <w:marTop w:val="0"/>
          <w:marBottom w:val="0"/>
          <w:divBdr>
            <w:top w:val="none" w:sz="0" w:space="0" w:color="auto"/>
            <w:left w:val="none" w:sz="0" w:space="0" w:color="auto"/>
            <w:bottom w:val="none" w:sz="0" w:space="0" w:color="auto"/>
            <w:right w:val="none" w:sz="0" w:space="0" w:color="auto"/>
          </w:divBdr>
          <w:divsChild>
            <w:div w:id="1490514927">
              <w:marLeft w:val="0"/>
              <w:marRight w:val="0"/>
              <w:marTop w:val="0"/>
              <w:marBottom w:val="0"/>
              <w:divBdr>
                <w:top w:val="none" w:sz="0" w:space="0" w:color="auto"/>
                <w:left w:val="none" w:sz="0" w:space="0" w:color="auto"/>
                <w:bottom w:val="none" w:sz="0" w:space="0" w:color="auto"/>
                <w:right w:val="none" w:sz="0" w:space="0" w:color="auto"/>
              </w:divBdr>
              <w:divsChild>
                <w:div w:id="1490514973">
                  <w:marLeft w:val="300"/>
                  <w:marRight w:val="300"/>
                  <w:marTop w:val="75"/>
                  <w:marBottom w:val="300"/>
                  <w:divBdr>
                    <w:top w:val="none" w:sz="0" w:space="0" w:color="auto"/>
                    <w:left w:val="none" w:sz="0" w:space="0" w:color="auto"/>
                    <w:bottom w:val="none" w:sz="0" w:space="0" w:color="auto"/>
                    <w:right w:val="none" w:sz="0" w:space="0" w:color="auto"/>
                  </w:divBdr>
                  <w:divsChild>
                    <w:div w:id="1490514904">
                      <w:marLeft w:val="0"/>
                      <w:marRight w:val="0"/>
                      <w:marTop w:val="0"/>
                      <w:marBottom w:val="0"/>
                      <w:divBdr>
                        <w:top w:val="none" w:sz="0" w:space="0" w:color="auto"/>
                        <w:left w:val="none" w:sz="0" w:space="0" w:color="auto"/>
                        <w:bottom w:val="none" w:sz="0" w:space="0" w:color="auto"/>
                        <w:right w:val="none" w:sz="0" w:space="0" w:color="auto"/>
                      </w:divBdr>
                    </w:div>
                    <w:div w:id="1490514912">
                      <w:marLeft w:val="0"/>
                      <w:marRight w:val="0"/>
                      <w:marTop w:val="0"/>
                      <w:marBottom w:val="30"/>
                      <w:divBdr>
                        <w:top w:val="none" w:sz="0" w:space="0" w:color="auto"/>
                        <w:left w:val="none" w:sz="0" w:space="0" w:color="auto"/>
                        <w:bottom w:val="none" w:sz="0" w:space="0" w:color="auto"/>
                        <w:right w:val="none" w:sz="0" w:space="0" w:color="auto"/>
                      </w:divBdr>
                    </w:div>
                    <w:div w:id="1490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4967">
      <w:marLeft w:val="0"/>
      <w:marRight w:val="0"/>
      <w:marTop w:val="0"/>
      <w:marBottom w:val="0"/>
      <w:divBdr>
        <w:top w:val="none" w:sz="0" w:space="0" w:color="auto"/>
        <w:left w:val="none" w:sz="0" w:space="0" w:color="auto"/>
        <w:bottom w:val="none" w:sz="0" w:space="0" w:color="auto"/>
        <w:right w:val="none" w:sz="0" w:space="0" w:color="auto"/>
      </w:divBdr>
      <w:divsChild>
        <w:div w:id="1490514970">
          <w:marLeft w:val="300"/>
          <w:marRight w:val="300"/>
          <w:marTop w:val="75"/>
          <w:marBottom w:val="300"/>
          <w:divBdr>
            <w:top w:val="none" w:sz="0" w:space="0" w:color="auto"/>
            <w:left w:val="none" w:sz="0" w:space="0" w:color="auto"/>
            <w:bottom w:val="none" w:sz="0" w:space="0" w:color="auto"/>
            <w:right w:val="none" w:sz="0" w:space="0" w:color="auto"/>
          </w:divBdr>
          <w:divsChild>
            <w:div w:id="149051501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4968">
      <w:marLeft w:val="0"/>
      <w:marRight w:val="0"/>
      <w:marTop w:val="0"/>
      <w:marBottom w:val="0"/>
      <w:divBdr>
        <w:top w:val="none" w:sz="0" w:space="0" w:color="auto"/>
        <w:left w:val="none" w:sz="0" w:space="0" w:color="auto"/>
        <w:bottom w:val="none" w:sz="0" w:space="0" w:color="auto"/>
        <w:right w:val="none" w:sz="0" w:space="0" w:color="auto"/>
      </w:divBdr>
      <w:divsChild>
        <w:div w:id="1490514948">
          <w:marLeft w:val="0"/>
          <w:marRight w:val="0"/>
          <w:marTop w:val="0"/>
          <w:marBottom w:val="0"/>
          <w:divBdr>
            <w:top w:val="none" w:sz="0" w:space="0" w:color="auto"/>
            <w:left w:val="none" w:sz="0" w:space="0" w:color="auto"/>
            <w:bottom w:val="none" w:sz="0" w:space="0" w:color="auto"/>
            <w:right w:val="none" w:sz="0" w:space="0" w:color="auto"/>
          </w:divBdr>
          <w:divsChild>
            <w:div w:id="14905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69">
      <w:marLeft w:val="0"/>
      <w:marRight w:val="0"/>
      <w:marTop w:val="0"/>
      <w:marBottom w:val="0"/>
      <w:divBdr>
        <w:top w:val="none" w:sz="0" w:space="0" w:color="auto"/>
        <w:left w:val="none" w:sz="0" w:space="0" w:color="auto"/>
        <w:bottom w:val="none" w:sz="0" w:space="0" w:color="auto"/>
        <w:right w:val="none" w:sz="0" w:space="0" w:color="auto"/>
      </w:divBdr>
      <w:divsChild>
        <w:div w:id="1490515016">
          <w:marLeft w:val="300"/>
          <w:marRight w:val="300"/>
          <w:marTop w:val="75"/>
          <w:marBottom w:val="300"/>
          <w:divBdr>
            <w:top w:val="none" w:sz="0" w:space="0" w:color="auto"/>
            <w:left w:val="none" w:sz="0" w:space="0" w:color="auto"/>
            <w:bottom w:val="none" w:sz="0" w:space="0" w:color="auto"/>
            <w:right w:val="none" w:sz="0" w:space="0" w:color="auto"/>
          </w:divBdr>
          <w:divsChild>
            <w:div w:id="1490514920">
              <w:marLeft w:val="0"/>
              <w:marRight w:val="0"/>
              <w:marTop w:val="0"/>
              <w:marBottom w:val="30"/>
              <w:divBdr>
                <w:top w:val="none" w:sz="0" w:space="0" w:color="auto"/>
                <w:left w:val="none" w:sz="0" w:space="0" w:color="auto"/>
                <w:bottom w:val="none" w:sz="0" w:space="0" w:color="auto"/>
                <w:right w:val="none" w:sz="0" w:space="0" w:color="auto"/>
              </w:divBdr>
            </w:div>
            <w:div w:id="1490514989">
              <w:marLeft w:val="0"/>
              <w:marRight w:val="0"/>
              <w:marTop w:val="0"/>
              <w:marBottom w:val="0"/>
              <w:divBdr>
                <w:top w:val="none" w:sz="0" w:space="0" w:color="auto"/>
                <w:left w:val="none" w:sz="0" w:space="0" w:color="auto"/>
                <w:bottom w:val="none" w:sz="0" w:space="0" w:color="auto"/>
                <w:right w:val="none" w:sz="0" w:space="0" w:color="auto"/>
              </w:divBdr>
            </w:div>
            <w:div w:id="14905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72">
      <w:marLeft w:val="0"/>
      <w:marRight w:val="0"/>
      <w:marTop w:val="0"/>
      <w:marBottom w:val="0"/>
      <w:divBdr>
        <w:top w:val="none" w:sz="0" w:space="0" w:color="auto"/>
        <w:left w:val="none" w:sz="0" w:space="0" w:color="auto"/>
        <w:bottom w:val="none" w:sz="0" w:space="0" w:color="auto"/>
        <w:right w:val="none" w:sz="0" w:space="0" w:color="auto"/>
      </w:divBdr>
      <w:divsChild>
        <w:div w:id="1490514976">
          <w:marLeft w:val="300"/>
          <w:marRight w:val="300"/>
          <w:marTop w:val="75"/>
          <w:marBottom w:val="300"/>
          <w:divBdr>
            <w:top w:val="none" w:sz="0" w:space="0" w:color="auto"/>
            <w:left w:val="none" w:sz="0" w:space="0" w:color="auto"/>
            <w:bottom w:val="none" w:sz="0" w:space="0" w:color="auto"/>
            <w:right w:val="none" w:sz="0" w:space="0" w:color="auto"/>
          </w:divBdr>
          <w:divsChild>
            <w:div w:id="1490514930">
              <w:marLeft w:val="0"/>
              <w:marRight w:val="0"/>
              <w:marTop w:val="0"/>
              <w:marBottom w:val="0"/>
              <w:divBdr>
                <w:top w:val="none" w:sz="0" w:space="0" w:color="auto"/>
                <w:left w:val="none" w:sz="0" w:space="0" w:color="auto"/>
                <w:bottom w:val="none" w:sz="0" w:space="0" w:color="auto"/>
                <w:right w:val="none" w:sz="0" w:space="0" w:color="auto"/>
              </w:divBdr>
            </w:div>
            <w:div w:id="14905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77">
      <w:marLeft w:val="0"/>
      <w:marRight w:val="0"/>
      <w:marTop w:val="0"/>
      <w:marBottom w:val="0"/>
      <w:divBdr>
        <w:top w:val="none" w:sz="0" w:space="0" w:color="auto"/>
        <w:left w:val="none" w:sz="0" w:space="0" w:color="auto"/>
        <w:bottom w:val="none" w:sz="0" w:space="0" w:color="auto"/>
        <w:right w:val="none" w:sz="0" w:space="0" w:color="auto"/>
      </w:divBdr>
      <w:divsChild>
        <w:div w:id="1490514999">
          <w:marLeft w:val="300"/>
          <w:marRight w:val="300"/>
          <w:marTop w:val="75"/>
          <w:marBottom w:val="300"/>
          <w:divBdr>
            <w:top w:val="none" w:sz="0" w:space="0" w:color="auto"/>
            <w:left w:val="none" w:sz="0" w:space="0" w:color="auto"/>
            <w:bottom w:val="none" w:sz="0" w:space="0" w:color="auto"/>
            <w:right w:val="none" w:sz="0" w:space="0" w:color="auto"/>
          </w:divBdr>
          <w:divsChild>
            <w:div w:id="1490514900">
              <w:marLeft w:val="0"/>
              <w:marRight w:val="0"/>
              <w:marTop w:val="0"/>
              <w:marBottom w:val="0"/>
              <w:divBdr>
                <w:top w:val="none" w:sz="0" w:space="0" w:color="auto"/>
                <w:left w:val="none" w:sz="0" w:space="0" w:color="auto"/>
                <w:bottom w:val="none" w:sz="0" w:space="0" w:color="auto"/>
                <w:right w:val="none" w:sz="0" w:space="0" w:color="auto"/>
              </w:divBdr>
            </w:div>
            <w:div w:id="1490514925">
              <w:marLeft w:val="0"/>
              <w:marRight w:val="0"/>
              <w:marTop w:val="0"/>
              <w:marBottom w:val="0"/>
              <w:divBdr>
                <w:top w:val="none" w:sz="0" w:space="0" w:color="auto"/>
                <w:left w:val="none" w:sz="0" w:space="0" w:color="auto"/>
                <w:bottom w:val="none" w:sz="0" w:space="0" w:color="auto"/>
                <w:right w:val="none" w:sz="0" w:space="0" w:color="auto"/>
              </w:divBdr>
            </w:div>
            <w:div w:id="149051495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4984">
      <w:marLeft w:val="0"/>
      <w:marRight w:val="0"/>
      <w:marTop w:val="0"/>
      <w:marBottom w:val="0"/>
      <w:divBdr>
        <w:top w:val="none" w:sz="0" w:space="0" w:color="auto"/>
        <w:left w:val="none" w:sz="0" w:space="0" w:color="auto"/>
        <w:bottom w:val="none" w:sz="0" w:space="0" w:color="auto"/>
        <w:right w:val="none" w:sz="0" w:space="0" w:color="auto"/>
      </w:divBdr>
      <w:divsChild>
        <w:div w:id="1490514932">
          <w:marLeft w:val="0"/>
          <w:marRight w:val="0"/>
          <w:marTop w:val="0"/>
          <w:marBottom w:val="0"/>
          <w:divBdr>
            <w:top w:val="none" w:sz="0" w:space="0" w:color="auto"/>
            <w:left w:val="none" w:sz="0" w:space="0" w:color="auto"/>
            <w:bottom w:val="none" w:sz="0" w:space="0" w:color="auto"/>
            <w:right w:val="none" w:sz="0" w:space="0" w:color="auto"/>
          </w:divBdr>
          <w:divsChild>
            <w:div w:id="14905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93">
      <w:marLeft w:val="0"/>
      <w:marRight w:val="0"/>
      <w:marTop w:val="0"/>
      <w:marBottom w:val="0"/>
      <w:divBdr>
        <w:top w:val="none" w:sz="0" w:space="0" w:color="auto"/>
        <w:left w:val="none" w:sz="0" w:space="0" w:color="auto"/>
        <w:bottom w:val="none" w:sz="0" w:space="0" w:color="auto"/>
        <w:right w:val="none" w:sz="0" w:space="0" w:color="auto"/>
      </w:divBdr>
      <w:divsChild>
        <w:div w:id="1490515003">
          <w:marLeft w:val="300"/>
          <w:marRight w:val="300"/>
          <w:marTop w:val="75"/>
          <w:marBottom w:val="300"/>
          <w:divBdr>
            <w:top w:val="none" w:sz="0" w:space="0" w:color="auto"/>
            <w:left w:val="none" w:sz="0" w:space="0" w:color="auto"/>
            <w:bottom w:val="none" w:sz="0" w:space="0" w:color="auto"/>
            <w:right w:val="none" w:sz="0" w:space="0" w:color="auto"/>
          </w:divBdr>
          <w:divsChild>
            <w:div w:id="1490514974">
              <w:marLeft w:val="0"/>
              <w:marRight w:val="0"/>
              <w:marTop w:val="0"/>
              <w:marBottom w:val="30"/>
              <w:divBdr>
                <w:top w:val="none" w:sz="0" w:space="0" w:color="auto"/>
                <w:left w:val="none" w:sz="0" w:space="0" w:color="auto"/>
                <w:bottom w:val="none" w:sz="0" w:space="0" w:color="auto"/>
                <w:right w:val="none" w:sz="0" w:space="0" w:color="auto"/>
              </w:divBdr>
            </w:div>
            <w:div w:id="1490514980">
              <w:marLeft w:val="0"/>
              <w:marRight w:val="0"/>
              <w:marTop w:val="0"/>
              <w:marBottom w:val="0"/>
              <w:divBdr>
                <w:top w:val="none" w:sz="0" w:space="0" w:color="auto"/>
                <w:left w:val="none" w:sz="0" w:space="0" w:color="auto"/>
                <w:bottom w:val="none" w:sz="0" w:space="0" w:color="auto"/>
                <w:right w:val="none" w:sz="0" w:space="0" w:color="auto"/>
              </w:divBdr>
            </w:div>
            <w:div w:id="14905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4994">
      <w:marLeft w:val="0"/>
      <w:marRight w:val="0"/>
      <w:marTop w:val="0"/>
      <w:marBottom w:val="0"/>
      <w:divBdr>
        <w:top w:val="none" w:sz="0" w:space="0" w:color="auto"/>
        <w:left w:val="none" w:sz="0" w:space="0" w:color="auto"/>
        <w:bottom w:val="none" w:sz="0" w:space="0" w:color="auto"/>
        <w:right w:val="none" w:sz="0" w:space="0" w:color="auto"/>
      </w:divBdr>
      <w:divsChild>
        <w:div w:id="1490514985">
          <w:marLeft w:val="300"/>
          <w:marRight w:val="300"/>
          <w:marTop w:val="75"/>
          <w:marBottom w:val="300"/>
          <w:divBdr>
            <w:top w:val="none" w:sz="0" w:space="0" w:color="auto"/>
            <w:left w:val="none" w:sz="0" w:space="0" w:color="auto"/>
            <w:bottom w:val="none" w:sz="0" w:space="0" w:color="auto"/>
            <w:right w:val="none" w:sz="0" w:space="0" w:color="auto"/>
          </w:divBdr>
          <w:divsChild>
            <w:div w:id="1490514922">
              <w:marLeft w:val="0"/>
              <w:marRight w:val="0"/>
              <w:marTop w:val="0"/>
              <w:marBottom w:val="0"/>
              <w:divBdr>
                <w:top w:val="none" w:sz="0" w:space="0" w:color="auto"/>
                <w:left w:val="none" w:sz="0" w:space="0" w:color="auto"/>
                <w:bottom w:val="none" w:sz="0" w:space="0" w:color="auto"/>
                <w:right w:val="none" w:sz="0" w:space="0" w:color="auto"/>
              </w:divBdr>
            </w:div>
            <w:div w:id="1490514962">
              <w:marLeft w:val="0"/>
              <w:marRight w:val="0"/>
              <w:marTop w:val="0"/>
              <w:marBottom w:val="0"/>
              <w:divBdr>
                <w:top w:val="none" w:sz="0" w:space="0" w:color="auto"/>
                <w:left w:val="none" w:sz="0" w:space="0" w:color="auto"/>
                <w:bottom w:val="none" w:sz="0" w:space="0" w:color="auto"/>
                <w:right w:val="none" w:sz="0" w:space="0" w:color="auto"/>
              </w:divBdr>
            </w:div>
            <w:div w:id="149051497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4996">
      <w:marLeft w:val="0"/>
      <w:marRight w:val="0"/>
      <w:marTop w:val="0"/>
      <w:marBottom w:val="0"/>
      <w:divBdr>
        <w:top w:val="none" w:sz="0" w:space="0" w:color="auto"/>
        <w:left w:val="none" w:sz="0" w:space="0" w:color="auto"/>
        <w:bottom w:val="none" w:sz="0" w:space="0" w:color="auto"/>
        <w:right w:val="none" w:sz="0" w:space="0" w:color="auto"/>
      </w:divBdr>
      <w:divsChild>
        <w:div w:id="1490514940">
          <w:marLeft w:val="0"/>
          <w:marRight w:val="0"/>
          <w:marTop w:val="0"/>
          <w:marBottom w:val="0"/>
          <w:divBdr>
            <w:top w:val="none" w:sz="0" w:space="0" w:color="auto"/>
            <w:left w:val="none" w:sz="0" w:space="0" w:color="auto"/>
            <w:bottom w:val="none" w:sz="0" w:space="0" w:color="auto"/>
            <w:right w:val="none" w:sz="0" w:space="0" w:color="auto"/>
          </w:divBdr>
          <w:divsChild>
            <w:div w:id="14905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001">
      <w:marLeft w:val="0"/>
      <w:marRight w:val="0"/>
      <w:marTop w:val="0"/>
      <w:marBottom w:val="0"/>
      <w:divBdr>
        <w:top w:val="none" w:sz="0" w:space="0" w:color="auto"/>
        <w:left w:val="none" w:sz="0" w:space="0" w:color="auto"/>
        <w:bottom w:val="none" w:sz="0" w:space="0" w:color="auto"/>
        <w:right w:val="none" w:sz="0" w:space="0" w:color="auto"/>
      </w:divBdr>
      <w:divsChild>
        <w:div w:id="1490514909">
          <w:marLeft w:val="0"/>
          <w:marRight w:val="0"/>
          <w:marTop w:val="0"/>
          <w:marBottom w:val="0"/>
          <w:divBdr>
            <w:top w:val="none" w:sz="0" w:space="0" w:color="auto"/>
            <w:left w:val="none" w:sz="0" w:space="0" w:color="auto"/>
            <w:bottom w:val="none" w:sz="0" w:space="0" w:color="auto"/>
            <w:right w:val="none" w:sz="0" w:space="0" w:color="auto"/>
          </w:divBdr>
          <w:divsChild>
            <w:div w:id="14905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002">
      <w:marLeft w:val="0"/>
      <w:marRight w:val="0"/>
      <w:marTop w:val="0"/>
      <w:marBottom w:val="0"/>
      <w:divBdr>
        <w:top w:val="none" w:sz="0" w:space="0" w:color="auto"/>
        <w:left w:val="none" w:sz="0" w:space="0" w:color="auto"/>
        <w:bottom w:val="none" w:sz="0" w:space="0" w:color="auto"/>
        <w:right w:val="none" w:sz="0" w:space="0" w:color="auto"/>
      </w:divBdr>
      <w:divsChild>
        <w:div w:id="1490514923">
          <w:marLeft w:val="0"/>
          <w:marRight w:val="0"/>
          <w:marTop w:val="0"/>
          <w:marBottom w:val="0"/>
          <w:divBdr>
            <w:top w:val="none" w:sz="0" w:space="0" w:color="auto"/>
            <w:left w:val="none" w:sz="0" w:space="0" w:color="auto"/>
            <w:bottom w:val="none" w:sz="0" w:space="0" w:color="auto"/>
            <w:right w:val="none" w:sz="0" w:space="0" w:color="auto"/>
          </w:divBdr>
          <w:divsChild>
            <w:div w:id="14905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009">
      <w:marLeft w:val="0"/>
      <w:marRight w:val="0"/>
      <w:marTop w:val="0"/>
      <w:marBottom w:val="0"/>
      <w:divBdr>
        <w:top w:val="none" w:sz="0" w:space="0" w:color="auto"/>
        <w:left w:val="none" w:sz="0" w:space="0" w:color="auto"/>
        <w:bottom w:val="none" w:sz="0" w:space="0" w:color="auto"/>
        <w:right w:val="none" w:sz="0" w:space="0" w:color="auto"/>
      </w:divBdr>
      <w:divsChild>
        <w:div w:id="1490514964">
          <w:marLeft w:val="300"/>
          <w:marRight w:val="300"/>
          <w:marTop w:val="75"/>
          <w:marBottom w:val="300"/>
          <w:divBdr>
            <w:top w:val="none" w:sz="0" w:space="0" w:color="auto"/>
            <w:left w:val="none" w:sz="0" w:space="0" w:color="auto"/>
            <w:bottom w:val="none" w:sz="0" w:space="0" w:color="auto"/>
            <w:right w:val="none" w:sz="0" w:space="0" w:color="auto"/>
          </w:divBdr>
          <w:divsChild>
            <w:div w:id="149051492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90515019">
      <w:marLeft w:val="0"/>
      <w:marRight w:val="0"/>
      <w:marTop w:val="0"/>
      <w:marBottom w:val="0"/>
      <w:divBdr>
        <w:top w:val="none" w:sz="0" w:space="0" w:color="auto"/>
        <w:left w:val="none" w:sz="0" w:space="0" w:color="auto"/>
        <w:bottom w:val="none" w:sz="0" w:space="0" w:color="auto"/>
        <w:right w:val="none" w:sz="0" w:space="0" w:color="auto"/>
      </w:divBdr>
      <w:divsChild>
        <w:div w:id="1490514951">
          <w:marLeft w:val="0"/>
          <w:marRight w:val="0"/>
          <w:marTop w:val="0"/>
          <w:marBottom w:val="0"/>
          <w:divBdr>
            <w:top w:val="none" w:sz="0" w:space="0" w:color="auto"/>
            <w:left w:val="none" w:sz="0" w:space="0" w:color="auto"/>
            <w:bottom w:val="none" w:sz="0" w:space="0" w:color="auto"/>
            <w:right w:val="none" w:sz="0" w:space="0" w:color="auto"/>
          </w:divBdr>
          <w:divsChild>
            <w:div w:id="14905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mashboards.com/showthread.php?p=13985633" TargetMode="External"/><Relationship Id="rId117" Type="http://schemas.openxmlformats.org/officeDocument/2006/relationships/hyperlink" Target="http://www.smashboards.com/showthread.php?p=14903297" TargetMode="External"/><Relationship Id="rId21" Type="http://schemas.openxmlformats.org/officeDocument/2006/relationships/hyperlink" Target="http://smashboards.com/showthread.php?p=13975975" TargetMode="External"/><Relationship Id="rId42" Type="http://schemas.openxmlformats.org/officeDocument/2006/relationships/hyperlink" Target="http://smashboards.com/showthread.php?p=14207789" TargetMode="External"/><Relationship Id="rId47" Type="http://schemas.openxmlformats.org/officeDocument/2006/relationships/hyperlink" Target="http://smashboards.com/showthread.php?p=14248963" TargetMode="External"/><Relationship Id="rId63" Type="http://schemas.openxmlformats.org/officeDocument/2006/relationships/hyperlink" Target="http://smashboards.com/showthread.php?p=14399819" TargetMode="External"/><Relationship Id="rId68" Type="http://schemas.openxmlformats.org/officeDocument/2006/relationships/hyperlink" Target="http://smashboards.com/showthread.php?p=14467206" TargetMode="External"/><Relationship Id="rId84" Type="http://schemas.openxmlformats.org/officeDocument/2006/relationships/hyperlink" Target="http://smashboards.com/showthread.php?p=14516665" TargetMode="External"/><Relationship Id="rId89" Type="http://schemas.openxmlformats.org/officeDocument/2006/relationships/hyperlink" Target="http://smashboards.com/showthread.php?p=14534015" TargetMode="External"/><Relationship Id="rId112" Type="http://schemas.openxmlformats.org/officeDocument/2006/relationships/hyperlink" Target="http://www.smashboards.com/showthread.php?p=14873482" TargetMode="External"/><Relationship Id="rId133" Type="http://schemas.openxmlformats.org/officeDocument/2006/relationships/hyperlink" Target="http://www.smashboards.com/showthread.php?p=15008424" TargetMode="External"/><Relationship Id="rId138" Type="http://schemas.openxmlformats.org/officeDocument/2006/relationships/image" Target="media/image5.wmf"/><Relationship Id="rId154" Type="http://schemas.openxmlformats.org/officeDocument/2006/relationships/hyperlink" Target="http://www.smashboards.com/showthread.php?p=15213856" TargetMode="External"/><Relationship Id="rId159" Type="http://schemas.openxmlformats.org/officeDocument/2006/relationships/hyperlink" Target="http://www.smashboards.com/showthread.php?p=15254722" TargetMode="External"/><Relationship Id="rId175" Type="http://schemas.openxmlformats.org/officeDocument/2006/relationships/hyperlink" Target="http://www.smashboards.com/showthread.php?p=15308252" TargetMode="External"/><Relationship Id="rId170" Type="http://schemas.openxmlformats.org/officeDocument/2006/relationships/hyperlink" Target="http://www.smashboards.com/showthread.php?p=15287081" TargetMode="External"/><Relationship Id="rId16" Type="http://schemas.openxmlformats.org/officeDocument/2006/relationships/hyperlink" Target="http://smashboards.com/showthread.php?p=13911988" TargetMode="External"/><Relationship Id="rId107" Type="http://schemas.openxmlformats.org/officeDocument/2006/relationships/hyperlink" Target="http://www.smashboards.com/showthread.php?p=14796451" TargetMode="External"/><Relationship Id="rId11" Type="http://schemas.openxmlformats.org/officeDocument/2006/relationships/hyperlink" Target="http://smashboards.com/showthread.php?p=13847957" TargetMode="External"/><Relationship Id="rId32" Type="http://schemas.openxmlformats.org/officeDocument/2006/relationships/hyperlink" Target="http://smashboards.com/showthread.php?p=14053564" TargetMode="External"/><Relationship Id="rId37" Type="http://schemas.openxmlformats.org/officeDocument/2006/relationships/hyperlink" Target="http://smashboards.com/showthread.php?p=14063690" TargetMode="External"/><Relationship Id="rId53" Type="http://schemas.openxmlformats.org/officeDocument/2006/relationships/hyperlink" Target="http://smashboards.com/showthread.php?p=14388305" TargetMode="External"/><Relationship Id="rId58" Type="http://schemas.openxmlformats.org/officeDocument/2006/relationships/image" Target="media/image3.png"/><Relationship Id="rId74" Type="http://schemas.openxmlformats.org/officeDocument/2006/relationships/hyperlink" Target="http://smashboards.com/showthread.php?p=14515334" TargetMode="External"/><Relationship Id="rId79" Type="http://schemas.openxmlformats.org/officeDocument/2006/relationships/hyperlink" Target="http://smashboards.com/showthread.php?p=14515970" TargetMode="External"/><Relationship Id="rId102" Type="http://schemas.openxmlformats.org/officeDocument/2006/relationships/hyperlink" Target="http://smashboards.com/showthread.php?p=14561943" TargetMode="External"/><Relationship Id="rId123" Type="http://schemas.openxmlformats.org/officeDocument/2006/relationships/hyperlink" Target="http://www.smashboards.com/showthread.php?p=14917145" TargetMode="External"/><Relationship Id="rId128" Type="http://schemas.openxmlformats.org/officeDocument/2006/relationships/hyperlink" Target="http://www.smashboards.com/showthread.php?p=14957010" TargetMode="External"/><Relationship Id="rId144" Type="http://schemas.openxmlformats.org/officeDocument/2006/relationships/hyperlink" Target="http://www.youtube.com/watch?v=54sfSTNkoqo&amp;feature=plcp" TargetMode="External"/><Relationship Id="rId149" Type="http://schemas.openxmlformats.org/officeDocument/2006/relationships/hyperlink" Target="http://www.smashboards.com/showthread.php?p=15138671" TargetMode="External"/><Relationship Id="rId5" Type="http://schemas.openxmlformats.org/officeDocument/2006/relationships/hyperlink" Target="http://smashboards.com/showthread.php?p=13846759" TargetMode="External"/><Relationship Id="rId90" Type="http://schemas.openxmlformats.org/officeDocument/2006/relationships/hyperlink" Target="http://smashboards.com/showthread.php?p=14534072" TargetMode="External"/><Relationship Id="rId95" Type="http://schemas.openxmlformats.org/officeDocument/2006/relationships/hyperlink" Target="http://smashboards.com/showthread.php?p=14544656" TargetMode="External"/><Relationship Id="rId160" Type="http://schemas.openxmlformats.org/officeDocument/2006/relationships/hyperlink" Target="http://www.smashboards.com/showthread.php?p=15269076" TargetMode="External"/><Relationship Id="rId165" Type="http://schemas.openxmlformats.org/officeDocument/2006/relationships/hyperlink" Target="http://www.smashboards.com/showthread.php?p=15286877" TargetMode="External"/><Relationship Id="rId181" Type="http://schemas.openxmlformats.org/officeDocument/2006/relationships/theme" Target="theme/theme1.xml"/><Relationship Id="rId22" Type="http://schemas.openxmlformats.org/officeDocument/2006/relationships/hyperlink" Target="http://smashboards.com/showthread.php?p=13976401" TargetMode="External"/><Relationship Id="rId27" Type="http://schemas.openxmlformats.org/officeDocument/2006/relationships/hyperlink" Target="http://smashboards.com/showthread.php?p=14028160" TargetMode="External"/><Relationship Id="rId43" Type="http://schemas.openxmlformats.org/officeDocument/2006/relationships/hyperlink" Target="http://smashboards.com/showthread.php?p=14241199" TargetMode="External"/><Relationship Id="rId48" Type="http://schemas.openxmlformats.org/officeDocument/2006/relationships/hyperlink" Target="http://smashboards.com/showthread.php?p=14249651" TargetMode="External"/><Relationship Id="rId64" Type="http://schemas.openxmlformats.org/officeDocument/2006/relationships/hyperlink" Target="http://smashboards.com/showthread.php?p=14436714" TargetMode="External"/><Relationship Id="rId69" Type="http://schemas.openxmlformats.org/officeDocument/2006/relationships/hyperlink" Target="http://smashboards.com/showthread.php?p=14467419" TargetMode="External"/><Relationship Id="rId113" Type="http://schemas.openxmlformats.org/officeDocument/2006/relationships/hyperlink" Target="http://www.smashboards.com/showthread.php?p=14895055" TargetMode="External"/><Relationship Id="rId118" Type="http://schemas.openxmlformats.org/officeDocument/2006/relationships/hyperlink" Target="http://www.smashboards.com/showthread.php?p=14903503" TargetMode="External"/><Relationship Id="rId134" Type="http://schemas.openxmlformats.org/officeDocument/2006/relationships/hyperlink" Target="http://www.smashboards.com/showthread.php?p=15116445" TargetMode="External"/><Relationship Id="rId139" Type="http://schemas.openxmlformats.org/officeDocument/2006/relationships/hyperlink" Target="http://www.smashboards.com/showthread.php?p=15119053" TargetMode="External"/><Relationship Id="rId80" Type="http://schemas.openxmlformats.org/officeDocument/2006/relationships/hyperlink" Target="http://smashboards.com/showthread.php?p=14515956" TargetMode="External"/><Relationship Id="rId85" Type="http://schemas.openxmlformats.org/officeDocument/2006/relationships/hyperlink" Target="http://smashboards.com/showthread.php?p=14516727" TargetMode="External"/><Relationship Id="rId150" Type="http://schemas.openxmlformats.org/officeDocument/2006/relationships/hyperlink" Target="http://www.smashboards.com/showthread.php?p=15138862" TargetMode="External"/><Relationship Id="rId155" Type="http://schemas.openxmlformats.org/officeDocument/2006/relationships/hyperlink" Target="http://www.smashboards.com/showthread.php?p=15247299" TargetMode="External"/><Relationship Id="rId171" Type="http://schemas.openxmlformats.org/officeDocument/2006/relationships/hyperlink" Target="http://www.smashboards.com/showthread.php?p=15287225" TargetMode="External"/><Relationship Id="rId176" Type="http://schemas.openxmlformats.org/officeDocument/2006/relationships/hyperlink" Target="http://www.smashboards.com/showthread.php?p=15309904" TargetMode="External"/><Relationship Id="rId12" Type="http://schemas.openxmlformats.org/officeDocument/2006/relationships/hyperlink" Target="http://smashboards.com/showthread.php?p=13848044" TargetMode="External"/><Relationship Id="rId17" Type="http://schemas.openxmlformats.org/officeDocument/2006/relationships/hyperlink" Target="http://smashboards.com/showthread.php?p=13957074" TargetMode="External"/><Relationship Id="rId33" Type="http://schemas.openxmlformats.org/officeDocument/2006/relationships/hyperlink" Target="http://smashboards.com/showthread.php?p=14053917" TargetMode="External"/><Relationship Id="rId38" Type="http://schemas.openxmlformats.org/officeDocument/2006/relationships/hyperlink" Target="http://smashboards.com/showthread.php?p=14068540" TargetMode="External"/><Relationship Id="rId59" Type="http://schemas.openxmlformats.org/officeDocument/2006/relationships/hyperlink" Target="http://smashboards.com/showthread.php?p=14394542" TargetMode="External"/><Relationship Id="rId103" Type="http://schemas.openxmlformats.org/officeDocument/2006/relationships/hyperlink" Target="http://smashboards.com/showthread.php?p=14562261" TargetMode="External"/><Relationship Id="rId108" Type="http://schemas.openxmlformats.org/officeDocument/2006/relationships/hyperlink" Target="http://www.smashboards.com/showthread.php?p=14796554" TargetMode="External"/><Relationship Id="rId124" Type="http://schemas.openxmlformats.org/officeDocument/2006/relationships/hyperlink" Target="http://www.smashboards.com/showthread.php?p=14938956" TargetMode="External"/><Relationship Id="rId129" Type="http://schemas.openxmlformats.org/officeDocument/2006/relationships/hyperlink" Target="http://www.smashboards.com/showthread.php?p=14958774" TargetMode="External"/><Relationship Id="rId54" Type="http://schemas.openxmlformats.org/officeDocument/2006/relationships/hyperlink" Target="http://smashboards.com/showthread.php?p=14388413" TargetMode="External"/><Relationship Id="rId70" Type="http://schemas.openxmlformats.org/officeDocument/2006/relationships/hyperlink" Target="http://smashboards.com/showthread.php?p=14467336" TargetMode="External"/><Relationship Id="rId75" Type="http://schemas.openxmlformats.org/officeDocument/2006/relationships/hyperlink" Target="http://smashboards.com/showthread.php?p=14515462" TargetMode="External"/><Relationship Id="rId91" Type="http://schemas.openxmlformats.org/officeDocument/2006/relationships/hyperlink" Target="http://smashboards.com/showthread.php?p=14534152" TargetMode="External"/><Relationship Id="rId96" Type="http://schemas.openxmlformats.org/officeDocument/2006/relationships/hyperlink" Target="http://smashboards.com/showthread.php?p=14546631" TargetMode="External"/><Relationship Id="rId140" Type="http://schemas.openxmlformats.org/officeDocument/2006/relationships/hyperlink" Target="http://www.smashboards.com/showthread.php?p=15118996" TargetMode="External"/><Relationship Id="rId145" Type="http://schemas.openxmlformats.org/officeDocument/2006/relationships/hyperlink" Target="http://www.smashboards.com/showthread.php?p=15119562" TargetMode="External"/><Relationship Id="rId161" Type="http://schemas.openxmlformats.org/officeDocument/2006/relationships/hyperlink" Target="http://www.smashboards.com/showthread.php?p=15275479" TargetMode="External"/><Relationship Id="rId166" Type="http://schemas.openxmlformats.org/officeDocument/2006/relationships/hyperlink" Target="http://www.smashboards.com/showthread.php?p=15286977" TargetMode="External"/><Relationship Id="rId1" Type="http://schemas.openxmlformats.org/officeDocument/2006/relationships/numbering" Target="numbering.xml"/><Relationship Id="rId6" Type="http://schemas.openxmlformats.org/officeDocument/2006/relationships/hyperlink" Target="http://smashboards.com/showthread.php?p=13847439" TargetMode="External"/><Relationship Id="rId23" Type="http://schemas.openxmlformats.org/officeDocument/2006/relationships/hyperlink" Target="http://smashboards.com/showthread.php?p=13979259" TargetMode="External"/><Relationship Id="rId28" Type="http://schemas.openxmlformats.org/officeDocument/2006/relationships/hyperlink" Target="http://smashboards.com/showthread.php?p=14032656" TargetMode="External"/><Relationship Id="rId49" Type="http://schemas.openxmlformats.org/officeDocument/2006/relationships/hyperlink" Target="http://smashboards.com/showthread.php?p=14250821" TargetMode="External"/><Relationship Id="rId114" Type="http://schemas.openxmlformats.org/officeDocument/2006/relationships/hyperlink" Target="http://www.smashboards.com/showthread.php?p=14895257" TargetMode="External"/><Relationship Id="rId119" Type="http://schemas.openxmlformats.org/officeDocument/2006/relationships/image" Target="media/image4.png"/><Relationship Id="rId44" Type="http://schemas.openxmlformats.org/officeDocument/2006/relationships/hyperlink" Target="http://smashboards.com/showthread.php?p=14238797" TargetMode="External"/><Relationship Id="rId60" Type="http://schemas.openxmlformats.org/officeDocument/2006/relationships/hyperlink" Target="http://smashboards.com/showthread.php?p=14395369" TargetMode="External"/><Relationship Id="rId65" Type="http://schemas.openxmlformats.org/officeDocument/2006/relationships/hyperlink" Target="http://smashboards.com/showthread.php?p=14441611" TargetMode="External"/><Relationship Id="rId81" Type="http://schemas.openxmlformats.org/officeDocument/2006/relationships/hyperlink" Target="http://smashboards.com/showthread.php?p=14516589" TargetMode="External"/><Relationship Id="rId86" Type="http://schemas.openxmlformats.org/officeDocument/2006/relationships/hyperlink" Target="http://smashboards.com/showthread.php?p=14524734" TargetMode="External"/><Relationship Id="rId130" Type="http://schemas.openxmlformats.org/officeDocument/2006/relationships/hyperlink" Target="http://www.smashboards.com/showthread.php?p=14959131" TargetMode="External"/><Relationship Id="rId135" Type="http://schemas.openxmlformats.org/officeDocument/2006/relationships/hyperlink" Target="http://www.smashboards.com/showthread.php?p=15116946" TargetMode="External"/><Relationship Id="rId151" Type="http://schemas.openxmlformats.org/officeDocument/2006/relationships/hyperlink" Target="http://www.smashboards.com/showthread.php?p=15138805" TargetMode="External"/><Relationship Id="rId156" Type="http://schemas.openxmlformats.org/officeDocument/2006/relationships/hyperlink" Target="http://www.smashboards.com/showthread.php?p=15247874" TargetMode="External"/><Relationship Id="rId177" Type="http://schemas.openxmlformats.org/officeDocument/2006/relationships/hyperlink" Target="http://www.smashboards.com/showthread.php?p=15309930" TargetMode="External"/><Relationship Id="rId4" Type="http://schemas.openxmlformats.org/officeDocument/2006/relationships/webSettings" Target="webSettings.xml"/><Relationship Id="rId9" Type="http://schemas.openxmlformats.org/officeDocument/2006/relationships/image" Target="media/image2.png"/><Relationship Id="rId172" Type="http://schemas.openxmlformats.org/officeDocument/2006/relationships/hyperlink" Target="http://www.smashboards.com/showthread.php?p=15287282" TargetMode="External"/><Relationship Id="rId180" Type="http://schemas.openxmlformats.org/officeDocument/2006/relationships/fontTable" Target="fontTable.xml"/><Relationship Id="rId13" Type="http://schemas.openxmlformats.org/officeDocument/2006/relationships/hyperlink" Target="http://smashboards.com/showthread.php?p=13848094" TargetMode="External"/><Relationship Id="rId18" Type="http://schemas.openxmlformats.org/officeDocument/2006/relationships/hyperlink" Target="http://smashboards.com/showthread.php?p=13966936" TargetMode="External"/><Relationship Id="rId39" Type="http://schemas.openxmlformats.org/officeDocument/2006/relationships/hyperlink" Target="http://smashboards.com/showthread.php?p=14069221" TargetMode="External"/><Relationship Id="rId109" Type="http://schemas.openxmlformats.org/officeDocument/2006/relationships/hyperlink" Target="http://www.smashboards.com/showthread.php?p=14808734" TargetMode="External"/><Relationship Id="rId34" Type="http://schemas.openxmlformats.org/officeDocument/2006/relationships/hyperlink" Target="http://www.smashboards.com/showthread.php?t=206469" TargetMode="External"/><Relationship Id="rId50" Type="http://schemas.openxmlformats.org/officeDocument/2006/relationships/hyperlink" Target="http://smashboards.com/showthread.php?p=14341791" TargetMode="External"/><Relationship Id="rId55" Type="http://schemas.openxmlformats.org/officeDocument/2006/relationships/hyperlink" Target="http://smashboards.com/showthread.php?p=14394465" TargetMode="External"/><Relationship Id="rId76" Type="http://schemas.openxmlformats.org/officeDocument/2006/relationships/hyperlink" Target="http://smashboards.com/showthread.php?p=14515541" TargetMode="External"/><Relationship Id="rId97" Type="http://schemas.openxmlformats.org/officeDocument/2006/relationships/hyperlink" Target="http://smashboards.com/showthread.php?p=14546974" TargetMode="External"/><Relationship Id="rId104" Type="http://schemas.openxmlformats.org/officeDocument/2006/relationships/hyperlink" Target="http://smashboards.com/showthread.php?p=14562284" TargetMode="External"/><Relationship Id="rId120" Type="http://schemas.openxmlformats.org/officeDocument/2006/relationships/hyperlink" Target="http://www.smashboards.com/showthread.php?p=14903603" TargetMode="External"/><Relationship Id="rId125" Type="http://schemas.openxmlformats.org/officeDocument/2006/relationships/hyperlink" Target="http://www.smashboards.com/showthread.php?p=14956060" TargetMode="External"/><Relationship Id="rId141" Type="http://schemas.openxmlformats.org/officeDocument/2006/relationships/hyperlink" Target="http://www.smashboards.com/showthread.php?p=15119081" TargetMode="External"/><Relationship Id="rId146" Type="http://schemas.openxmlformats.org/officeDocument/2006/relationships/hyperlink" Target="http://www.smashboards.com/showthread.php?p=15119614" TargetMode="External"/><Relationship Id="rId167" Type="http://schemas.openxmlformats.org/officeDocument/2006/relationships/hyperlink" Target="http://www.smashboards.com/showthread.php?p=15287020" TargetMode="External"/><Relationship Id="rId7" Type="http://schemas.openxmlformats.org/officeDocument/2006/relationships/hyperlink" Target="http://smashboards.com/showthread.php?p=13847752" TargetMode="External"/><Relationship Id="rId71" Type="http://schemas.openxmlformats.org/officeDocument/2006/relationships/hyperlink" Target="http://smashboards.com/showthread.php?p=14474663" TargetMode="External"/><Relationship Id="rId92" Type="http://schemas.openxmlformats.org/officeDocument/2006/relationships/hyperlink" Target="http://smashboards.com/showthread.php?p=14534173" TargetMode="External"/><Relationship Id="rId162" Type="http://schemas.openxmlformats.org/officeDocument/2006/relationships/hyperlink" Target="http://www.smashboards.com/showthread.php?p=15281629" TargetMode="External"/><Relationship Id="rId2" Type="http://schemas.openxmlformats.org/officeDocument/2006/relationships/styles" Target="styles.xml"/><Relationship Id="rId29" Type="http://schemas.openxmlformats.org/officeDocument/2006/relationships/hyperlink" Target="http://smashboards.com/showthread.php?p=14032683" TargetMode="External"/><Relationship Id="rId24" Type="http://schemas.openxmlformats.org/officeDocument/2006/relationships/hyperlink" Target="http://smashboards.com/showthread.php?p=13983409" TargetMode="External"/><Relationship Id="rId40" Type="http://schemas.openxmlformats.org/officeDocument/2006/relationships/hyperlink" Target="http://smashboards.com/showthread.php?p=14166359" TargetMode="External"/><Relationship Id="rId45" Type="http://schemas.openxmlformats.org/officeDocument/2006/relationships/hyperlink" Target="http://www.smashboards.com/search.php?searchid=5127436" TargetMode="External"/><Relationship Id="rId66" Type="http://schemas.openxmlformats.org/officeDocument/2006/relationships/hyperlink" Target="http://smashboards.com/showthread.php?p=14467022" TargetMode="External"/><Relationship Id="rId87" Type="http://schemas.openxmlformats.org/officeDocument/2006/relationships/hyperlink" Target="http://smashboards.com/showthread.php?p=14521633" TargetMode="External"/><Relationship Id="rId110" Type="http://schemas.openxmlformats.org/officeDocument/2006/relationships/hyperlink" Target="http://www.smashboards.com/showthread.php?p=14819598" TargetMode="External"/><Relationship Id="rId115" Type="http://schemas.openxmlformats.org/officeDocument/2006/relationships/hyperlink" Target="http://www.smashboards.com/showthread.php?p=14901138" TargetMode="External"/><Relationship Id="rId131" Type="http://schemas.openxmlformats.org/officeDocument/2006/relationships/hyperlink" Target="http://www.smashboards.com/showthread.php?p=14959163" TargetMode="External"/><Relationship Id="rId136" Type="http://schemas.openxmlformats.org/officeDocument/2006/relationships/hyperlink" Target="http://www.smashboards.com/showthread.php?p=15118440" TargetMode="External"/><Relationship Id="rId157" Type="http://schemas.openxmlformats.org/officeDocument/2006/relationships/hyperlink" Target="http://www.smashboards.com/showthread.php?p=15247942" TargetMode="External"/><Relationship Id="rId178" Type="http://schemas.openxmlformats.org/officeDocument/2006/relationships/hyperlink" Target="http://www.smashboards.com/showthread.php?p=15309966" TargetMode="External"/><Relationship Id="rId61" Type="http://schemas.openxmlformats.org/officeDocument/2006/relationships/hyperlink" Target="http://smashboards.com/showthread.php?p=14395285" TargetMode="External"/><Relationship Id="rId82" Type="http://schemas.openxmlformats.org/officeDocument/2006/relationships/hyperlink" Target="http://smashboards.com/showthread.php?p=14516319" TargetMode="External"/><Relationship Id="rId152" Type="http://schemas.openxmlformats.org/officeDocument/2006/relationships/hyperlink" Target="http://www.smashboards.com/showthread.php?p=15144970" TargetMode="External"/><Relationship Id="rId173" Type="http://schemas.openxmlformats.org/officeDocument/2006/relationships/hyperlink" Target="http://www.smashboards.com/showthread.php?p=15308068" TargetMode="External"/><Relationship Id="rId19" Type="http://schemas.openxmlformats.org/officeDocument/2006/relationships/hyperlink" Target="http://smashboards.com/showthread.php?p=13973865" TargetMode="External"/><Relationship Id="rId14" Type="http://schemas.openxmlformats.org/officeDocument/2006/relationships/hyperlink" Target="http://smashboards.com/showthread.php?p=13869863" TargetMode="External"/><Relationship Id="rId30" Type="http://schemas.openxmlformats.org/officeDocument/2006/relationships/hyperlink" Target="http://smashboards.com/showthread.php?p=14039180" TargetMode="External"/><Relationship Id="rId35" Type="http://schemas.openxmlformats.org/officeDocument/2006/relationships/hyperlink" Target="http://smashboards.com/showthread.php?p=14053962" TargetMode="External"/><Relationship Id="rId56" Type="http://schemas.openxmlformats.org/officeDocument/2006/relationships/hyperlink" Target="http://smashboards.com/showthread.php?p=14389825" TargetMode="External"/><Relationship Id="rId77" Type="http://schemas.openxmlformats.org/officeDocument/2006/relationships/hyperlink" Target="http://smashboards.com/showthread.php?p=14515634" TargetMode="External"/><Relationship Id="rId100" Type="http://schemas.openxmlformats.org/officeDocument/2006/relationships/hyperlink" Target="http://smashboards.com/showthread.php?p=14559815" TargetMode="External"/><Relationship Id="rId105" Type="http://schemas.openxmlformats.org/officeDocument/2006/relationships/hyperlink" Target="http://smashboards.com/showthread.php?p=14564497" TargetMode="External"/><Relationship Id="rId126" Type="http://schemas.openxmlformats.org/officeDocument/2006/relationships/hyperlink" Target="http://www.smashboards.com/showthread.php?p=14956118" TargetMode="External"/><Relationship Id="rId147" Type="http://schemas.openxmlformats.org/officeDocument/2006/relationships/hyperlink" Target="http://www.smashboards.com/showthread.php?p=15132119" TargetMode="External"/><Relationship Id="rId168" Type="http://schemas.openxmlformats.org/officeDocument/2006/relationships/hyperlink" Target="http://www.smashboards.com/showthread.php?p=15287031" TargetMode="External"/><Relationship Id="rId8" Type="http://schemas.openxmlformats.org/officeDocument/2006/relationships/hyperlink" Target="http://smashboards.com/showthread.php?p=13847716" TargetMode="External"/><Relationship Id="rId51" Type="http://schemas.openxmlformats.org/officeDocument/2006/relationships/hyperlink" Target="http://smashboards.com/showthread.php?p=14346904" TargetMode="External"/><Relationship Id="rId72" Type="http://schemas.openxmlformats.org/officeDocument/2006/relationships/hyperlink" Target="http://smashboards.com/showthread.php?p=14474494" TargetMode="External"/><Relationship Id="rId93" Type="http://schemas.openxmlformats.org/officeDocument/2006/relationships/hyperlink" Target="http://smashboards.com/showthread.php?p=14534186" TargetMode="External"/><Relationship Id="rId98" Type="http://schemas.openxmlformats.org/officeDocument/2006/relationships/hyperlink" Target="http://smashboards.com/showthread.php?p=14561603" TargetMode="External"/><Relationship Id="rId121" Type="http://schemas.openxmlformats.org/officeDocument/2006/relationships/hyperlink" Target="http://www.smashboards.com/showthread.php?p=14903723" TargetMode="External"/><Relationship Id="rId142" Type="http://schemas.openxmlformats.org/officeDocument/2006/relationships/hyperlink" Target="http://www.smashboards.com/showthread.php?p=15119142" TargetMode="External"/><Relationship Id="rId163" Type="http://schemas.openxmlformats.org/officeDocument/2006/relationships/hyperlink" Target="http://shoryuken.com/forum/index.php?threads/skullgirls-donation-drive-tournament-estarland-jan-27th-chantilly-va.174667/" TargetMode="External"/><Relationship Id="rId3" Type="http://schemas.openxmlformats.org/officeDocument/2006/relationships/settings" Target="settings.xml"/><Relationship Id="rId25" Type="http://schemas.openxmlformats.org/officeDocument/2006/relationships/hyperlink" Target="http://smashboards.com/showthread.php?p=13984440" TargetMode="External"/><Relationship Id="rId46" Type="http://schemas.openxmlformats.org/officeDocument/2006/relationships/hyperlink" Target="http://smashboards.com/showthread.php?p=14241222" TargetMode="External"/><Relationship Id="rId67" Type="http://schemas.openxmlformats.org/officeDocument/2006/relationships/hyperlink" Target="http://smashboards.com/showthread.php?p=14467328" TargetMode="External"/><Relationship Id="rId116" Type="http://schemas.openxmlformats.org/officeDocument/2006/relationships/hyperlink" Target="http://www.smashboards.com/showthread.php?p=14902420" TargetMode="External"/><Relationship Id="rId137" Type="http://schemas.openxmlformats.org/officeDocument/2006/relationships/hyperlink" Target="http://www.smashboards.com/showthread.php?p=15118306" TargetMode="External"/><Relationship Id="rId158" Type="http://schemas.openxmlformats.org/officeDocument/2006/relationships/hyperlink" Target="http://www.smashboards.com/showthread.php?p=15253923" TargetMode="External"/><Relationship Id="rId20" Type="http://schemas.openxmlformats.org/officeDocument/2006/relationships/hyperlink" Target="http://smashboards.com/showthread.php?p=13974167" TargetMode="External"/><Relationship Id="rId41" Type="http://schemas.openxmlformats.org/officeDocument/2006/relationships/hyperlink" Target="http://smashboards.com/showthread.php?p=14207763" TargetMode="External"/><Relationship Id="rId62" Type="http://schemas.openxmlformats.org/officeDocument/2006/relationships/hyperlink" Target="http://smashboards.com/showthread.php?p=14395735" TargetMode="External"/><Relationship Id="rId83" Type="http://schemas.openxmlformats.org/officeDocument/2006/relationships/hyperlink" Target="http://smashboards.com/showthread.php?p=14516638" TargetMode="External"/><Relationship Id="rId88" Type="http://schemas.openxmlformats.org/officeDocument/2006/relationships/hyperlink" Target="http://smashboards.com/showthread.php?p=14527135" TargetMode="External"/><Relationship Id="rId111" Type="http://schemas.openxmlformats.org/officeDocument/2006/relationships/hyperlink" Target="http://www.smashboards.com/showthread.php?p=14869893" TargetMode="External"/><Relationship Id="rId132" Type="http://schemas.openxmlformats.org/officeDocument/2006/relationships/hyperlink" Target="http://www.smashboards.com/showthread.php?p=14986179" TargetMode="External"/><Relationship Id="rId153" Type="http://schemas.openxmlformats.org/officeDocument/2006/relationships/hyperlink" Target="http://www.smashboards.com/showthread.php?p=15192416" TargetMode="External"/><Relationship Id="rId174" Type="http://schemas.openxmlformats.org/officeDocument/2006/relationships/hyperlink" Target="http://www.smashboards.com/showthread.php?p=15308144" TargetMode="External"/><Relationship Id="rId179" Type="http://schemas.openxmlformats.org/officeDocument/2006/relationships/hyperlink" Target="http://www.smashboards.com/showthread.php?p=15309989" TargetMode="External"/><Relationship Id="rId15" Type="http://schemas.openxmlformats.org/officeDocument/2006/relationships/image" Target="media/image1.png"/><Relationship Id="rId36" Type="http://schemas.openxmlformats.org/officeDocument/2006/relationships/hyperlink" Target="http://smashboards.com/showthread.php?p=14060716" TargetMode="External"/><Relationship Id="rId57" Type="http://schemas.openxmlformats.org/officeDocument/2006/relationships/hyperlink" Target="http://www.cubeforum.fr/images/smilies/69.gif" TargetMode="External"/><Relationship Id="rId106" Type="http://schemas.openxmlformats.org/officeDocument/2006/relationships/hyperlink" Target="http://smashboards.com/showthread.php?p=14564520" TargetMode="External"/><Relationship Id="rId127" Type="http://schemas.openxmlformats.org/officeDocument/2006/relationships/hyperlink" Target="http://www.smashboards.com/showthread.php?p=14956194" TargetMode="External"/><Relationship Id="rId10" Type="http://schemas.openxmlformats.org/officeDocument/2006/relationships/hyperlink" Target="http://smashboards.com/showthread.php?p=13847783" TargetMode="External"/><Relationship Id="rId31" Type="http://schemas.openxmlformats.org/officeDocument/2006/relationships/hyperlink" Target="http://smashboards.com/showthread.php?p=14043097" TargetMode="External"/><Relationship Id="rId52" Type="http://schemas.openxmlformats.org/officeDocument/2006/relationships/hyperlink" Target="http://smashboards.com/showthread.php?p=14388096" TargetMode="External"/><Relationship Id="rId73" Type="http://schemas.openxmlformats.org/officeDocument/2006/relationships/hyperlink" Target="http://smashboards.com/showthread.php?p=14474871" TargetMode="External"/><Relationship Id="rId78" Type="http://schemas.openxmlformats.org/officeDocument/2006/relationships/hyperlink" Target="http://smashboards.com/showthread.php?p=14515797" TargetMode="External"/><Relationship Id="rId94" Type="http://schemas.openxmlformats.org/officeDocument/2006/relationships/hyperlink" Target="http://smashboards.com/showthread.php?p=14544343" TargetMode="External"/><Relationship Id="rId99" Type="http://schemas.openxmlformats.org/officeDocument/2006/relationships/hyperlink" Target="http://smashboards.com/showthread.php?p=14561631" TargetMode="External"/><Relationship Id="rId101" Type="http://schemas.openxmlformats.org/officeDocument/2006/relationships/hyperlink" Target="http://smashboards.com/showthread.php?p=14561660" TargetMode="External"/><Relationship Id="rId122" Type="http://schemas.openxmlformats.org/officeDocument/2006/relationships/hyperlink" Target="http://www.smashboards.com/showthread.php?p=14917203" TargetMode="External"/><Relationship Id="rId143" Type="http://schemas.openxmlformats.org/officeDocument/2006/relationships/hyperlink" Target="http://www.smashboards.com/showthread.php?p=15119200" TargetMode="External"/><Relationship Id="rId148" Type="http://schemas.openxmlformats.org/officeDocument/2006/relationships/hyperlink" Target="http://www.smashboards.com/showthread.php?p=15138622" TargetMode="External"/><Relationship Id="rId164" Type="http://schemas.openxmlformats.org/officeDocument/2006/relationships/hyperlink" Target="http://www.smashboards.com/showthread.php?p=15286845" TargetMode="External"/><Relationship Id="rId169" Type="http://schemas.openxmlformats.org/officeDocument/2006/relationships/hyperlink" Target="http://www.smashboards.com/showthread.php?p=1528719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54</Pages>
  <Words>16391</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mathwiz1997@gmail.com</cp:lastModifiedBy>
  <cp:revision>3</cp:revision>
  <dcterms:created xsi:type="dcterms:W3CDTF">2013-02-07T19:59:00Z</dcterms:created>
  <dcterms:modified xsi:type="dcterms:W3CDTF">2015-09-08T22:15:00Z</dcterms:modified>
</cp:coreProperties>
</file>